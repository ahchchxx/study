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D98" w:rsidRDefault="00911F7F">
      <w:pPr>
        <w:widowControl/>
        <w:shd w:val="clear" w:color="auto" w:fill="FFFFFF"/>
        <w:jc w:val="center"/>
        <w:rPr>
          <w:rStyle w:val="a3"/>
          <w:rFonts w:ascii="微软雅黑" w:eastAsia="微软雅黑" w:hAnsi="微软雅黑" w:cs="微软雅黑"/>
          <w:color w:val="363636"/>
          <w:kern w:val="0"/>
          <w:sz w:val="24"/>
          <w:shd w:val="clear" w:color="auto" w:fill="FFFFFF"/>
          <w:lang w:bidi="ar"/>
        </w:rPr>
      </w:pPr>
      <w:r>
        <w:rPr>
          <w:rStyle w:val="a3"/>
          <w:rFonts w:ascii="微软雅黑" w:eastAsia="微软雅黑" w:hAnsi="微软雅黑" w:cs="微软雅黑" w:hint="eastAsia"/>
          <w:color w:val="363636"/>
          <w:kern w:val="0"/>
          <w:sz w:val="24"/>
          <w:shd w:val="clear" w:color="auto" w:fill="FFFFFF"/>
          <w:lang w:bidi="ar"/>
        </w:rPr>
        <w:t>2018</w:t>
      </w:r>
      <w:r>
        <w:rPr>
          <w:rStyle w:val="a3"/>
          <w:rFonts w:ascii="微软雅黑" w:eastAsia="微软雅黑" w:hAnsi="微软雅黑" w:cs="微软雅黑" w:hint="eastAsia"/>
          <w:color w:val="363636"/>
          <w:kern w:val="0"/>
          <w:sz w:val="24"/>
          <w:shd w:val="clear" w:color="auto" w:fill="FFFFFF"/>
          <w:lang w:bidi="ar"/>
        </w:rPr>
        <w:t>新版</w:t>
      </w:r>
      <w:r>
        <w:rPr>
          <w:rStyle w:val="a3"/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Java</w:t>
      </w:r>
      <w:r>
        <w:rPr>
          <w:rStyle w:val="a3"/>
          <w:rFonts w:ascii="微软雅黑" w:eastAsia="微软雅黑" w:hAnsi="微软雅黑" w:cs="微软雅黑" w:hint="eastAsia"/>
          <w:color w:val="363636"/>
          <w:kern w:val="0"/>
          <w:sz w:val="24"/>
          <w:shd w:val="clear" w:color="auto" w:fill="FFFFFF"/>
          <w:lang w:bidi="ar"/>
        </w:rPr>
        <w:t>学习路线图</w:t>
      </w:r>
      <w:r>
        <w:rPr>
          <w:rStyle w:val="a3"/>
          <w:rFonts w:ascii="微软雅黑" w:eastAsia="微软雅黑" w:hAnsi="微软雅黑" w:cs="微软雅黑" w:hint="eastAsia"/>
          <w:color w:val="363636"/>
          <w:kern w:val="0"/>
          <w:sz w:val="24"/>
          <w:shd w:val="clear" w:color="auto" w:fill="FFFFFF"/>
          <w:lang w:bidi="ar"/>
        </w:rPr>
        <w:t>---</w:t>
      </w:r>
      <w:r>
        <w:rPr>
          <w:rStyle w:val="a3"/>
          <w:rFonts w:ascii="微软雅黑" w:eastAsia="微软雅黑" w:hAnsi="微软雅黑" w:cs="微软雅黑" w:hint="eastAsia"/>
          <w:color w:val="363636"/>
          <w:kern w:val="0"/>
          <w:sz w:val="24"/>
          <w:shd w:val="clear" w:color="auto" w:fill="FFFFFF"/>
          <w:lang w:bidi="ar"/>
        </w:rPr>
        <w:t>配套工具篇</w:t>
      </w:r>
    </w:p>
    <w:p w:rsidR="00620D98" w:rsidRDefault="00620D98">
      <w:pPr>
        <w:widowControl/>
        <w:shd w:val="clear" w:color="auto" w:fill="FFFFFF"/>
        <w:jc w:val="center"/>
        <w:rPr>
          <w:rStyle w:val="a3"/>
          <w:rFonts w:ascii="微软雅黑" w:eastAsia="微软雅黑" w:hAnsi="微软雅黑" w:cs="微软雅黑"/>
          <w:color w:val="363636"/>
          <w:kern w:val="0"/>
          <w:sz w:val="24"/>
          <w:shd w:val="clear" w:color="auto" w:fill="FFFFFF"/>
          <w:lang w:bidi="ar"/>
        </w:rPr>
      </w:pPr>
    </w:p>
    <w:tbl>
      <w:tblPr>
        <w:tblW w:w="946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5037"/>
        <w:gridCol w:w="1734"/>
      </w:tblGrid>
      <w:tr w:rsidR="00620D98">
        <w:trPr>
          <w:trHeight w:val="713"/>
        </w:trPr>
        <w:tc>
          <w:tcPr>
            <w:tcW w:w="268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1E9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Style w:val="a3"/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名称</w:t>
            </w:r>
          </w:p>
        </w:tc>
        <w:tc>
          <w:tcPr>
            <w:tcW w:w="503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1E9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Style w:val="a3"/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链接</w:t>
            </w:r>
          </w:p>
        </w:tc>
        <w:tc>
          <w:tcPr>
            <w:tcW w:w="173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1E9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Style w:val="a3"/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密码</w:t>
            </w:r>
          </w:p>
        </w:tc>
      </w:tr>
      <w:tr w:rsidR="00620D98">
        <w:trPr>
          <w:trHeight w:val="2492"/>
        </w:trPr>
        <w:tc>
          <w:tcPr>
            <w:tcW w:w="268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开发环境和文档</w:t>
            </w:r>
          </w:p>
        </w:tc>
        <w:tc>
          <w:tcPr>
            <w:tcW w:w="503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555555"/>
                <w:kern w:val="0"/>
                <w:szCs w:val="21"/>
                <w:u w:val="single"/>
                <w:lang w:bidi="ar"/>
              </w:rPr>
            </w:pPr>
            <w:hyperlink r:id="rId5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 w:val="20"/>
                  <w:szCs w:val="20"/>
                  <w:u w:val="none"/>
                </w:rPr>
                <w:t>https://pan.baidu.com/s/1jI4B5ps</w:t>
              </w:r>
            </w:hyperlink>
          </w:p>
          <w:p w:rsidR="00A077F1" w:rsidRDefault="00A077F1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 w:hint="eastAsia"/>
                <w:color w:val="363636"/>
                <w:szCs w:val="21"/>
              </w:rPr>
            </w:pPr>
          </w:p>
        </w:tc>
        <w:tc>
          <w:tcPr>
            <w:tcW w:w="173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pBdr>
                <w:top w:val="dashed" w:sz="6" w:space="7" w:color="FF9A9A"/>
                <w:left w:val="dashed" w:sz="6" w:space="7" w:color="FF9A9A"/>
                <w:bottom w:val="dashed" w:sz="6" w:space="7" w:color="FF9A9A"/>
                <w:right w:val="dashed" w:sz="6" w:space="7" w:color="FF9A9A"/>
              </w:pBdr>
              <w:spacing w:before="120" w:after="120" w:line="450" w:lineRule="atLeas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evc1</w:t>
            </w:r>
          </w:p>
        </w:tc>
        <w:bookmarkStart w:id="0" w:name="_GoBack"/>
        <w:bookmarkEnd w:id="0"/>
      </w:tr>
      <w:tr w:rsidR="00620D98">
        <w:trPr>
          <w:trHeight w:val="2492"/>
        </w:trPr>
        <w:tc>
          <w:tcPr>
            <w:tcW w:w="268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-Windows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客户端工具</w:t>
            </w:r>
          </w:p>
        </w:tc>
        <w:tc>
          <w:tcPr>
            <w:tcW w:w="503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6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 w:val="20"/>
                  <w:szCs w:val="20"/>
                  <w:u w:val="none"/>
                </w:rPr>
                <w:t>https://pan.baidu.com/s/1gf2FM5X</w:t>
              </w:r>
            </w:hyperlink>
          </w:p>
        </w:tc>
        <w:tc>
          <w:tcPr>
            <w:tcW w:w="173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pBdr>
                <w:top w:val="dashed" w:sz="6" w:space="7" w:color="FF9A9A"/>
                <w:left w:val="dashed" w:sz="6" w:space="7" w:color="FF9A9A"/>
                <w:bottom w:val="dashed" w:sz="6" w:space="7" w:color="FF9A9A"/>
                <w:right w:val="dashed" w:sz="6" w:space="7" w:color="FF9A9A"/>
              </w:pBdr>
              <w:spacing w:before="120" w:after="120" w:line="450" w:lineRule="atLeast"/>
              <w:jc w:val="center"/>
              <w:rPr>
                <w:rFonts w:ascii="微软雅黑" w:eastAsia="微软雅黑" w:hAnsi="微软雅黑" w:cs="微软雅黑"/>
                <w:color w:val="363636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ugmu</w:t>
            </w:r>
            <w:proofErr w:type="spellEnd"/>
          </w:p>
          <w:p w:rsidR="00620D98" w:rsidRDefault="00620D98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</w:tr>
      <w:tr w:rsidR="00620D98">
        <w:trPr>
          <w:trHeight w:val="2492"/>
        </w:trPr>
        <w:tc>
          <w:tcPr>
            <w:tcW w:w="268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eclipse-Windows</w:t>
            </w:r>
          </w:p>
        </w:tc>
        <w:tc>
          <w:tcPr>
            <w:tcW w:w="503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7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 w:val="20"/>
                  <w:szCs w:val="20"/>
                  <w:u w:val="none"/>
                </w:rPr>
                <w:t>https://pan.baidu.com/s/1i5D1ez7</w:t>
              </w:r>
            </w:hyperlink>
          </w:p>
        </w:tc>
        <w:tc>
          <w:tcPr>
            <w:tcW w:w="173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pBdr>
                <w:top w:val="dashed" w:sz="6" w:space="7" w:color="FF9A9A"/>
                <w:left w:val="dashed" w:sz="6" w:space="7" w:color="FF9A9A"/>
                <w:bottom w:val="dashed" w:sz="6" w:space="7" w:color="FF9A9A"/>
                <w:right w:val="dashed" w:sz="6" w:space="7" w:color="FF9A9A"/>
              </w:pBdr>
              <w:spacing w:before="120" w:after="120" w:line="450" w:lineRule="atLeast"/>
              <w:jc w:val="center"/>
              <w:rPr>
                <w:rFonts w:ascii="微软雅黑" w:eastAsia="微软雅黑" w:hAnsi="微软雅黑" w:cs="微软雅黑"/>
                <w:color w:val="363636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4yy2</w:t>
            </w:r>
          </w:p>
          <w:p w:rsidR="00620D98" w:rsidRDefault="00620D98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</w:tr>
      <w:tr w:rsidR="00620D98">
        <w:trPr>
          <w:trHeight w:val="2492"/>
        </w:trPr>
        <w:tc>
          <w:tcPr>
            <w:tcW w:w="268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notepad++</w:t>
            </w:r>
          </w:p>
        </w:tc>
        <w:tc>
          <w:tcPr>
            <w:tcW w:w="503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8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 w:val="20"/>
                  <w:szCs w:val="20"/>
                  <w:u w:val="none"/>
                </w:rPr>
                <w:t>https://pan.baidu.com/s/1qYiKD5M</w:t>
              </w:r>
            </w:hyperlink>
          </w:p>
        </w:tc>
        <w:tc>
          <w:tcPr>
            <w:tcW w:w="173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pBdr>
                <w:top w:val="dashed" w:sz="6" w:space="7" w:color="FF9A9A"/>
                <w:left w:val="dashed" w:sz="6" w:space="7" w:color="FF9A9A"/>
                <w:bottom w:val="dashed" w:sz="6" w:space="7" w:color="FF9A9A"/>
                <w:right w:val="dashed" w:sz="6" w:space="7" w:color="FF9A9A"/>
              </w:pBdr>
              <w:spacing w:before="120" w:after="120" w:line="450" w:lineRule="atLeast"/>
              <w:jc w:val="center"/>
              <w:rPr>
                <w:rFonts w:ascii="微软雅黑" w:eastAsia="微软雅黑" w:hAnsi="微软雅黑" w:cs="微软雅黑"/>
                <w:color w:val="363636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rjz9</w:t>
            </w:r>
          </w:p>
          <w:p w:rsidR="00620D98" w:rsidRDefault="00620D98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</w:tr>
      <w:tr w:rsidR="00620D98">
        <w:trPr>
          <w:trHeight w:val="918"/>
        </w:trPr>
        <w:tc>
          <w:tcPr>
            <w:tcW w:w="268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myeclipse</w:t>
            </w:r>
            <w:proofErr w:type="spellEnd"/>
          </w:p>
        </w:tc>
        <w:tc>
          <w:tcPr>
            <w:tcW w:w="503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9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 w:val="20"/>
                  <w:szCs w:val="20"/>
                  <w:u w:val="none"/>
                </w:rPr>
                <w:t>https://pan.baidu.com/s/1i4FmLW5</w:t>
              </w:r>
            </w:hyperlink>
          </w:p>
        </w:tc>
        <w:tc>
          <w:tcPr>
            <w:tcW w:w="173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pBdr>
                <w:top w:val="dashed" w:sz="6" w:space="7" w:color="FF9A9A"/>
                <w:left w:val="dashed" w:sz="6" w:space="7" w:color="FF9A9A"/>
                <w:bottom w:val="dashed" w:sz="6" w:space="7" w:color="FF9A9A"/>
                <w:right w:val="dashed" w:sz="6" w:space="7" w:color="FF9A9A"/>
              </w:pBdr>
              <w:spacing w:before="120" w:after="120" w:line="450" w:lineRule="atLeast"/>
              <w:jc w:val="center"/>
              <w:rPr>
                <w:rFonts w:ascii="微软雅黑" w:eastAsia="微软雅黑" w:hAnsi="微软雅黑" w:cs="微软雅黑"/>
                <w:color w:val="363636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ef3y</w:t>
            </w:r>
          </w:p>
          <w:p w:rsidR="00620D98" w:rsidRDefault="00620D98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</w:tr>
      <w:tr w:rsidR="00620D98">
        <w:trPr>
          <w:trHeight w:val="2492"/>
        </w:trPr>
        <w:tc>
          <w:tcPr>
            <w:tcW w:w="268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lastRenderedPageBreak/>
              <w:t>tomcat</w:t>
            </w:r>
          </w:p>
        </w:tc>
        <w:tc>
          <w:tcPr>
            <w:tcW w:w="503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10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 w:val="20"/>
                  <w:szCs w:val="20"/>
                  <w:u w:val="none"/>
                </w:rPr>
                <w:t>https://pan.baidu.com/s/1geMIycV</w:t>
              </w:r>
            </w:hyperlink>
          </w:p>
        </w:tc>
        <w:tc>
          <w:tcPr>
            <w:tcW w:w="173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620D98">
            <w:pPr>
              <w:pStyle w:val="4"/>
              <w:widowControl/>
              <w:spacing w:before="120" w:beforeAutospacing="0" w:after="272" w:afterAutospacing="0" w:line="450" w:lineRule="atLeast"/>
              <w:jc w:val="both"/>
              <w:rPr>
                <w:rFonts w:hint="default"/>
                <w:b w:val="0"/>
                <w:color w:val="FF6666"/>
                <w:sz w:val="18"/>
                <w:szCs w:val="18"/>
              </w:rPr>
            </w:pPr>
          </w:p>
          <w:p w:rsidR="00620D98" w:rsidRDefault="00911F7F">
            <w:pPr>
              <w:widowControl/>
              <w:pBdr>
                <w:top w:val="dashed" w:sz="6" w:space="7" w:color="FF9A9A"/>
                <w:left w:val="dashed" w:sz="6" w:space="7" w:color="FF9A9A"/>
                <w:bottom w:val="dashed" w:sz="6" w:space="7" w:color="FF9A9A"/>
                <w:right w:val="dashed" w:sz="6" w:space="7" w:color="FF9A9A"/>
              </w:pBdr>
              <w:spacing w:before="120" w:after="120" w:line="450" w:lineRule="atLeast"/>
              <w:jc w:val="center"/>
              <w:rPr>
                <w:rFonts w:ascii="微软雅黑" w:eastAsia="微软雅黑" w:hAnsi="微软雅黑" w:cs="微软雅黑"/>
                <w:color w:val="363636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2w7r</w:t>
            </w:r>
          </w:p>
          <w:p w:rsidR="00620D98" w:rsidRDefault="00620D98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</w:tr>
      <w:tr w:rsidR="00620D98">
        <w:trPr>
          <w:trHeight w:val="1921"/>
        </w:trPr>
        <w:tc>
          <w:tcPr>
            <w:tcW w:w="268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jdk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-Windows</w:t>
            </w:r>
          </w:p>
        </w:tc>
        <w:tc>
          <w:tcPr>
            <w:tcW w:w="503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11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 w:val="20"/>
                  <w:szCs w:val="20"/>
                  <w:u w:val="none"/>
                </w:rPr>
                <w:t>https://pan.baidu.com/s/1pLyvMWF</w:t>
              </w:r>
            </w:hyperlink>
          </w:p>
        </w:tc>
        <w:tc>
          <w:tcPr>
            <w:tcW w:w="173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20D98" w:rsidRDefault="00911F7F">
            <w:pPr>
              <w:widowControl/>
              <w:pBdr>
                <w:top w:val="dashed" w:sz="6" w:space="7" w:color="FF9A9A"/>
                <w:left w:val="dashed" w:sz="6" w:space="7" w:color="FF9A9A"/>
                <w:bottom w:val="dashed" w:sz="6" w:space="7" w:color="FF9A9A"/>
                <w:right w:val="dashed" w:sz="6" w:space="7" w:color="FF9A9A"/>
              </w:pBdr>
              <w:spacing w:before="120" w:after="120" w:line="450" w:lineRule="atLeast"/>
              <w:jc w:val="center"/>
              <w:rPr>
                <w:rFonts w:ascii="微软雅黑" w:eastAsia="微软雅黑" w:hAnsi="微软雅黑" w:cs="微软雅黑"/>
                <w:color w:val="363636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 w:val="20"/>
                <w:szCs w:val="20"/>
                <w:lang w:bidi="ar"/>
              </w:rPr>
              <w:t>irxa</w:t>
            </w:r>
            <w:proofErr w:type="spellEnd"/>
          </w:p>
        </w:tc>
      </w:tr>
    </w:tbl>
    <w:p w:rsidR="00620D98" w:rsidRDefault="00620D98"/>
    <w:sectPr w:rsidR="00620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512F24"/>
    <w:rsid w:val="00620D98"/>
    <w:rsid w:val="00911F7F"/>
    <w:rsid w:val="00A077F1"/>
    <w:rsid w:val="25512F24"/>
    <w:rsid w:val="6D535020"/>
    <w:rsid w:val="77D5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6503C"/>
  <w15:docId w15:val="{234083A5-C987-40CA-A9B1-ABE40EFA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qYiKD5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i5D1ez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an.baidu.com/s/1gf2FM5X" TargetMode="External"/><Relationship Id="rId11" Type="http://schemas.openxmlformats.org/officeDocument/2006/relationships/hyperlink" Target="https://pan.baidu.com/s/1pLyvMWF" TargetMode="External"/><Relationship Id="rId5" Type="http://schemas.openxmlformats.org/officeDocument/2006/relationships/hyperlink" Target="https://pan.baidu.com/s/1jI4B5ps" TargetMode="External"/><Relationship Id="rId10" Type="http://schemas.openxmlformats.org/officeDocument/2006/relationships/hyperlink" Target="https://pan.baidu.com/s/1geMIy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i4FmLW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cast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0B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itcast</dc:creator>
  <cp:lastModifiedBy>Administrator</cp:lastModifiedBy>
  <cp:revision>2</cp:revision>
  <dcterms:created xsi:type="dcterms:W3CDTF">2019-01-14T13:17:00Z</dcterms:created>
  <dcterms:modified xsi:type="dcterms:W3CDTF">2019-01-14T13:17:00Z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