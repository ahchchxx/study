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资料、文章备留：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PM</w:t>
      </w:r>
    </w:p>
    <w:p>
      <w:pPr>
        <w:ind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《如果你是新晋的leader， 你可能需要了解这些》</w:t>
      </w:r>
    </w:p>
    <w:p>
      <w:pPr>
        <w:ind w:left="720"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https://mp.weixin.qq.com/s/xdpmB8ne8NKQluJBNMJVRg</w:t>
      </w:r>
    </w:p>
    <w:p>
      <w:pPr>
        <w:ind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《初次走上技术管理岗位的思考总结》</w:t>
      </w:r>
    </w:p>
    <w:p>
      <w:pPr>
        <w:ind w:left="720"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https://mp.weixin.qq.com/s/WFiYcc0tlMzAdKTWn7f60A</w:t>
      </w:r>
    </w:p>
    <w:p>
      <w:pPr>
        <w:ind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《一个小公司老板的日常管理总结》</w:t>
      </w:r>
    </w:p>
    <w:p>
      <w:pPr>
        <w:ind w:left="720"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https://mp.weixin.qq.com/s/NaoVRgRzOwB0XTuLE4DX4Q</w:t>
      </w:r>
    </w:p>
    <w:p>
      <w:pPr>
        <w:ind w:left="720" w:leftChars="0" w:firstLine="7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ind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《硬核！15张图解Redis为什么这么快 》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https://mp.weixin.qq.com/s/abjEHiMjPC8dnXweN1da-A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源码C语言、纯内存访问、单线程、IO多路复用</w:t>
      </w:r>
    </w:p>
    <w:p>
      <w:pPr>
        <w:ind w:firstLine="7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《四个大点，搞懂 Redis 到底快在哪里？》</w:t>
      </w:r>
    </w:p>
    <w:p>
      <w:pPr>
        <w:ind w:left="720" w:leftChars="0" w:firstLine="7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https://mp.weixin.qq.com/s/4kPlBE3C6lTuSvt5mY5hUQ</w:t>
      </w:r>
    </w:p>
    <w:p>
      <w:pPr>
        <w:ind w:left="720" w:leftChars="0" w:firstLine="7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（I/O复用模型，epoll）：将用户socket对应的fd注册进epoll（实际上服务器和操作系统之间传递的不是socket的fd而是fd_set的数据结构），然后epoll只告诉哪些需要读/写的socket，只需要处理那些活跃的、有变化的socket fd的就好了。这样，整个过程只在调用epoll的时候才会阻塞，收发客户消息是不会阻塞的。</w:t>
      </w:r>
    </w:p>
    <w:p>
      <w:pPr>
        <w:ind w:firstLine="7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《为什么 Redis 单线程能支撑高并发？》</w:t>
      </w:r>
    </w:p>
    <w:p>
      <w:pPr>
        <w:ind w:left="720" w:leftChars="0" w:firstLine="7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https://mp.weixin.qq.com/s/wINh2_FA6B-B9jrG5V7WnA</w:t>
      </w:r>
    </w:p>
    <w:p>
      <w:pPr>
        <w:ind w:firstLine="7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《Redis 性能问题分析》</w:t>
      </w:r>
    </w:p>
    <w:p>
      <w:pPr>
        <w:ind w:left="720" w:leftChars="0" w:firstLine="7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https://www.jianshu.com/p/67093716547b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减少网络延时，减少耗时操作，优化数据结构，OS，硬件，持久化方面，分布式，读写分离</w:t>
      </w:r>
    </w:p>
    <w:p>
      <w:pPr>
        <w:ind w:firstLine="7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《性能测试 —— Redis 基准测试 》</w:t>
      </w:r>
    </w:p>
    <w:p>
      <w:pPr>
        <w:ind w:left="720" w:leftChars="0" w:firstLine="7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https://mp.weixin.qq.com/s/wt-qSslcka7KauiweXWwDQ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基于redis-benchmark的性能压力测试。</w:t>
      </w:r>
    </w:p>
    <w:p>
      <w:pPr>
        <w:ind w:firstLine="7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《Java 中 Redis 五大基本类型的用法》</w:t>
      </w:r>
      <w:r>
        <w:rPr>
          <w:rFonts w:hint="eastAsia"/>
          <w:sz w:val="24"/>
          <w:szCs w:val="24"/>
          <w:lang w:val="en-US" w:eastAsia="zh-CN"/>
        </w:rPr>
        <w:t xml:space="preserve">Java 基基 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https://mp.weixin.qq.com/s/ZfE5yI7uOlquFzHqyU6Q-w</w:t>
      </w:r>
    </w:p>
    <w:p>
      <w:pPr>
        <w:ind w:firstLine="7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《Redis 如何保持和 MySQL 数据一致 》</w:t>
      </w:r>
    </w:p>
    <w:p>
      <w:pPr>
        <w:ind w:left="720" w:leftChars="0" w:firstLine="7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https://mp.weixin.qq.com/s/CCbS61JRPbYaIXXIAamCvg</w:t>
      </w:r>
    </w:p>
    <w:p>
      <w:pPr>
        <w:ind w:left="720"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缓存先删，后查DB库，成功后再写回redis。</w:t>
      </w:r>
    </w:p>
    <w:p>
      <w:pPr>
        <w:ind w:left="720"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高并发情况下，可以将请求放在队列里，已有相同操作的情况下，轮询200ms等待读缓存。</w:t>
      </w:r>
    </w:p>
    <w:p>
      <w:pPr>
        <w:ind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《80% 人不知道的 Redis 分布式锁的正确实现方式（Java 版）》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https://mp.weixin.qq.com/s/7ze2v9HQH07rvYoNpUTmzw</w:t>
      </w:r>
    </w:p>
    <w:p>
      <w:pPr>
        <w:ind w:left="720"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保障锁的设置和过期具有原子性。</w:t>
      </w:r>
    </w:p>
    <w:p>
      <w:pPr>
        <w:ind w:left="720"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操作完需要手动解锁，保证自己的锁自己解，可以将锁的值设置为请求的唯一索引。</w:t>
      </w:r>
    </w:p>
    <w:p>
      <w:pPr>
        <w:ind w:left="720"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可以使用lua脚本，jedis.eval()。</w:t>
      </w:r>
    </w:p>
    <w:p>
      <w:pPr>
        <w:ind w:left="1440"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if redis.call('get', KEYS[1]) == ARGV[1] then</w:t>
      </w:r>
    </w:p>
    <w:p>
      <w:pPr>
        <w:ind w:left="1440"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redis.call('del', KEYS[1])</w:t>
      </w:r>
    </w:p>
    <w:p>
      <w:pPr>
        <w:ind w:left="1440"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else</w:t>
      </w:r>
    </w:p>
    <w:p>
      <w:pPr>
        <w:ind w:left="1440"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return 0</w:t>
      </w:r>
    </w:p>
    <w:p>
      <w:pPr>
        <w:ind w:left="1440"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end</w:t>
      </w:r>
    </w:p>
    <w:p>
      <w:pPr>
        <w:ind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《业务性能优化之redis批处理利器 》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https://mp.weixin.qq.com/s/BJ_TfFTabxKztGfT69mCXA</w:t>
      </w:r>
    </w:p>
    <w:p>
      <w:pPr>
        <w:ind w:left="720"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远程调用redis的get/set会影响性能：</w:t>
      </w:r>
    </w:p>
    <w:p>
      <w:pPr>
        <w:ind w:left="720"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1，改用 pipeline，使用messagepack序列化/反序列化业务实体，以增加网络传输效率。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2，使用mq解耦</w:t>
      </w:r>
    </w:p>
    <w:p>
      <w:pPr>
        <w:ind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《Redis浅入浅出 -- 敖丙在蘑菇街的技术分享 》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https://mp.weixin.qq.com/s/xS2dqi5IG10AF7cHbzguAA</w:t>
      </w:r>
    </w:p>
    <w:p>
      <w:pPr>
        <w:ind w:left="720"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偏实操层面，有具体使用场景。可以参考书籍《Redis深度历险》</w:t>
      </w:r>
    </w:p>
    <w:p>
      <w:pPr>
        <w:ind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《面试被问 Redis 锁，我哭了 qaq 。。。》</w:t>
      </w:r>
    </w:p>
    <w:p>
      <w:pPr>
        <w:ind w:left="720"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https://mp.weixin.qq.com/s/EDR3ooUMQNF-g716Qzl8aA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讲解 Redisson的用法。更擅长分布式、集群场景下的加锁和解锁。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Zookeeper</w:t>
      </w:r>
    </w:p>
    <w:p>
      <w:pPr>
        <w:ind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《架构师必备：Zookeeper集群“脑裂”问题处理大全》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https://mp.weixin.qq.com/s/rtHUZyKCzvJhIEEb1X1LLA</w:t>
      </w:r>
    </w:p>
    <w:p>
      <w:pPr>
        <w:ind w:left="720" w:leftChars="0" w:firstLine="7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脑裂的情况，多个分布式节点之间协调选取出Leader节点，正常就1个，但是异常情况下，由于各种原因，可能出现多个leader。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要解决Split-Brain脑裂的问题，一般有下面几种种方法：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1，</w:t>
      </w:r>
      <w:r>
        <w:rPr>
          <w:rFonts w:hint="default"/>
          <w:sz w:val="24"/>
          <w:szCs w:val="24"/>
          <w:lang w:val="en-US" w:eastAsia="zh-CN"/>
        </w:rPr>
        <w:t>Quorums (法定人数) 方式: 比如3个节点的集群，Quorums = 2, 也就是说集群可以容忍1个节点失效，这时候还能选举出1个lead，集群还可用。比如4个节点的集群，它的Quorums = 3，Quorums要超过3，相当于集群的容忍度还是1，如果2个节点失效，那么整个集群还是无效的。这是Zookeeper防止"脑裂"默认采用的方法；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2，</w:t>
      </w:r>
      <w:r>
        <w:rPr>
          <w:rFonts w:hint="default"/>
          <w:sz w:val="24"/>
          <w:szCs w:val="24"/>
          <w:lang w:val="en-US" w:eastAsia="zh-CN"/>
        </w:rPr>
        <w:t xml:space="preserve"> Redundant communications (冗余通信)方式：集群中采用多种通信方式，防止一种通信方式失效导致集群中的节点无法通信。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3，</w:t>
      </w:r>
      <w:r>
        <w:rPr>
          <w:rFonts w:hint="default"/>
          <w:sz w:val="24"/>
          <w:szCs w:val="24"/>
          <w:lang w:val="en-US" w:eastAsia="zh-CN"/>
        </w:rPr>
        <w:t>Fencing (共享资源) 方式：比如能看到共享资源就表示在集群中，能够获得共享资源的锁的就是Leader，看不到共享资源的，就不在集群中。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4，</w:t>
      </w:r>
      <w:r>
        <w:rPr>
          <w:rFonts w:hint="default"/>
          <w:sz w:val="24"/>
          <w:szCs w:val="24"/>
          <w:lang w:val="en-US" w:eastAsia="zh-CN"/>
        </w:rPr>
        <w:t>仲裁机制方式；</w:t>
      </w:r>
    </w:p>
    <w:p>
      <w:pPr>
        <w:ind w:left="720" w:leftChars="0"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val="en-US" w:eastAsia="zh-CN"/>
        </w:rPr>
        <w:t>5，</w:t>
      </w:r>
      <w:r>
        <w:rPr>
          <w:rFonts w:hint="default"/>
          <w:sz w:val="24"/>
          <w:szCs w:val="24"/>
          <w:lang w:val="en-US" w:eastAsia="zh-CN"/>
        </w:rPr>
        <w:t>启动磁盘锁定方式。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2"/>
      </w:pPr>
      <w:r>
        <w:rPr>
          <w:rFonts w:hint="eastAsia"/>
        </w:rPr>
        <w:t>Redis</w:t>
      </w:r>
    </w:p>
    <w:p>
      <w:pPr>
        <w:pStyle w:val="3"/>
        <w:rPr>
          <w:rFonts w:hint="eastAsia"/>
        </w:rPr>
      </w:pPr>
      <w:r>
        <w:rPr>
          <w:rFonts w:hint="eastAsia"/>
        </w:rPr>
        <w:t>【安装】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apt install redis-server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【gcc源码编译安装】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wget http://download.redis.io/releases/redis-5.0.8.tar.gz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curl --output redis.tar.gz http://download.redis.io/releases/redis-5.0.8.tar.gz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mv redis-5.0.8 /usr/redis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make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make install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https://www.jb51.net/article/136019.htm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【配置】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/etc/redis/redis.conf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更改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bind 127.0.0.1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protected-mode yes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更改为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# bind 127.0.0.1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protected-mode no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设置密码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requirepass dddd123   指定密码dddd123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设置防火墙的6379端口可以进行访问</w:t>
      </w:r>
    </w:p>
    <w:p>
      <w:pPr>
        <w:spacing w:after="0" w:line="360" w:lineRule="auto"/>
        <w:rPr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【Redis 主从模式】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从属于某个 master，实时数据同步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1，从属命令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redis&gt; SLAVEOF 127.0.0.1 6379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2，断开从属命令，保存同步的数据，可以作为 master 的备份体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redis&gt; SLAVEOF NO ONE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类似功能的命令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从 5.0.0. 以后的版本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REPLICAOF hostname port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REPLICAOF NO ONE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配置文件里，可以改：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replicaof 192.168.118.131 6379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【Redis 哨兵模式】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安装哨兵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apt install redis-sentinel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修改sentinel配置文件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vim /usr/local/redis/6379/26379.conf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# 主要修改这一项：sentinel monitor；最后的数字表示：主掉线后，从变主的最小投票数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sentinel monitor macrog-master 192.168.24.131 6379 2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# 添加守护进程模式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daemonize yes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# 添加指明日志文件名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logfile "/usr/local/redis/6379/sentinel26379.log"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# 修改工作目录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dir "/usr/local/redis/6379"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# 修改启动端口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port 26379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# 添加关闭保护模式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protected-mode no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启动哨兵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redis-sentinel [配置文件]</w:t>
      </w:r>
    </w:p>
    <w:p>
      <w:pPr>
        <w:spacing w:after="0" w:line="360" w:lineRule="auto"/>
        <w:rPr>
          <w:rFonts w:hint="eastAsia"/>
          <w:sz w:val="24"/>
          <w:szCs w:val="24"/>
        </w:rPr>
      </w:pP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highlight w:val="yellow"/>
        </w:rPr>
        <w:t>哨兵工作原理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</w:rPr>
        <w:t>哨兵的工作流程主要分为以下几个阶段：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状态感知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心跳检测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选举哨兵领导者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选择新的master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故障恢复</w:t>
      </w:r>
    </w:p>
    <w:p>
      <w:pPr>
        <w:spacing w:after="0" w:line="360" w:lineRule="auto"/>
        <w:ind w:firstLine="7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客户端感知新master</w:t>
      </w:r>
    </w:p>
    <w:p>
      <w:pPr>
        <w:spacing w:after="0" w:line="360" w:lineRule="auto"/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【操作命令】</w:t>
      </w:r>
    </w:p>
    <w:p>
      <w:pPr>
        <w:spacing w:after="0"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</w:rPr>
        <w:t>Redis 命令参考</w:t>
      </w:r>
      <w:r>
        <w:rPr>
          <w:rFonts w:hint="eastAsia"/>
          <w:color w:val="FF0000"/>
          <w:sz w:val="24"/>
          <w:szCs w:val="24"/>
          <w:lang w:val="en-US" w:eastAsia="zh-CN"/>
        </w:rPr>
        <w:t>网站</w:t>
      </w:r>
      <w:r>
        <w:rPr>
          <w:rFonts w:hint="eastAsia"/>
          <w:sz w:val="24"/>
          <w:szCs w:val="24"/>
          <w:lang w:val="en-US" w:eastAsia="zh-CN"/>
        </w:rPr>
        <w:t xml:space="preserve">   http://doc.redisfans.com/</w:t>
      </w:r>
    </w:p>
    <w:p>
      <w:pPr>
        <w:spacing w:after="0" w:line="360" w:lineRule="auto"/>
        <w:rPr>
          <w:rFonts w:hint="eastAsia"/>
          <w:sz w:val="24"/>
          <w:szCs w:val="24"/>
        </w:rPr>
      </w:pP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--启动 Redis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./redis-server [redis.conf]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--启动 Windows客户端连接工具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redis-cli.exe -h 127.0.0.1 -p 6379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Linux 下连接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redis-cli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redis-cli -h 127.0.0.1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【重启】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systemctl restart redis-server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--密码认证登录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auth "admin123456"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auth "ffpredis123"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//在线版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--远程连接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telnet 172.21.126.164  6379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telnet 172.21.138.36   6379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$redis-cli -h 172.21.126.164 -p 6379 -a "ffpredis123"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--设置不需要安全模式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CONFIG SET protected-mode no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--测试是否正常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ping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--获取属性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config get paramName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config get *  // 获取全部属性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--输出 redis 安装目录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CONFIG GET dir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--设置属性"认证密码"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config set requirepass admin123456</w:t>
      </w:r>
    </w:p>
    <w:p>
      <w:pPr>
        <w:spacing w:after="0" w:line="360" w:lineRule="auto"/>
        <w:rPr>
          <w:rFonts w:hint="eastAsia"/>
          <w:sz w:val="24"/>
          <w:szCs w:val="24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数据结构及操作</w:t>
      </w:r>
      <w:r>
        <w:rPr>
          <w:rFonts w:hint="eastAsia"/>
          <w:lang w:eastAsia="zh-CN"/>
        </w:rPr>
        <w:t>】</w:t>
      </w:r>
    </w:p>
    <w:p>
      <w:pPr>
        <w:spacing w:after="0"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81955" cy="3568700"/>
            <wp:effectExtent l="0" t="0" r="444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356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033260" cy="4083685"/>
            <wp:effectExtent l="0" t="0" r="15240" b="12065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33260" cy="408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备记：hash类型，操作的是map对象，</w:t>
      </w:r>
    </w:p>
    <w:p>
      <w:pPr>
        <w:spacing w:after="0" w:line="360" w:lineRule="auto"/>
        <w:ind w:firstLine="7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//存值 参数第一个变量的名称， map键名(key)， map键值(value)</w:t>
      </w:r>
    </w:p>
    <w:p>
      <w:pPr>
        <w:spacing w:after="0" w:line="360" w:lineRule="auto"/>
        <w:ind w:firstLine="7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Long num = jedis.hset("hash1", "username", "caopengfei");</w:t>
      </w:r>
    </w:p>
    <w:p>
      <w:pPr>
        <w:spacing w:after="0" w:line="360" w:lineRule="auto"/>
        <w:ind w:firstLine="7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String res = jedis.hmset("hash2", map);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// 存取多个key-value</w:t>
      </w:r>
    </w:p>
    <w:p>
      <w:pPr>
        <w:spacing w:after="0" w:line="360" w:lineRule="auto"/>
        <w:ind w:firstLine="7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jedis.hgetAll("hash2");</w:t>
      </w:r>
    </w:p>
    <w:p>
      <w:pPr>
        <w:spacing w:after="0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10300" cy="4714875"/>
            <wp:effectExtent l="0" t="0" r="0" b="952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获取全部key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keys *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设置值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set key value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setNx key value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sz w:val="24"/>
          <w:szCs w:val="24"/>
        </w:rPr>
        <w:t>-- set if not exist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-- 不存在值即设置，返回 1；存在不做操作，返回 0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获取值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get key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设置过期时间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expires key 秒数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获取过期剩余时间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TTL key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-- 查看redis服务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ps -ef |grep redis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【查看当前 redis 角色等信息】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info replication</w:t>
      </w:r>
    </w:p>
    <w:p>
      <w:pPr>
        <w:spacing w:after="0" w:line="360" w:lineRule="auto"/>
        <w:rPr>
          <w:sz w:val="24"/>
          <w:szCs w:val="24"/>
        </w:rPr>
      </w:pPr>
    </w:p>
    <w:p>
      <w:pPr>
        <w:spacing w:after="0" w:line="360" w:lineRule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【</w:t>
      </w:r>
      <w:r>
        <w:rPr>
          <w:rFonts w:hint="eastAsia"/>
          <w:sz w:val="24"/>
          <w:szCs w:val="24"/>
          <w:lang w:val="en-US" w:eastAsia="zh-CN"/>
        </w:rPr>
        <w:t>sortedset</w:t>
      </w:r>
      <w:r>
        <w:rPr>
          <w:rFonts w:hint="eastAsia"/>
          <w:sz w:val="24"/>
          <w:szCs w:val="24"/>
          <w:lang w:eastAsia="zh-CN"/>
        </w:rPr>
        <w:t>】</w:t>
      </w:r>
      <w:r>
        <w:rPr>
          <w:rFonts w:hint="eastAsia"/>
          <w:sz w:val="24"/>
          <w:szCs w:val="24"/>
          <w:lang w:val="en-US" w:eastAsia="zh-CN"/>
        </w:rPr>
        <w:t>有序集合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127.0.0.1:6379&gt; ZADD b 1 zookeeper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127.0.0.1:6379&gt; zadd b 1 redis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127.0.0.1:6379&gt;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zincrby b 2 "zookeeper"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127.0.0.1:6379&gt; add b 2 mongodb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</w:p>
    <w:p>
      <w:pPr>
        <w:spacing w:after="0" w:line="360" w:lineRule="auto"/>
        <w:ind w:firstLine="720" w:firstLineChars="0"/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 xml:space="preserve">127.0.0.1:6379&gt; </w:t>
      </w:r>
      <w:r>
        <w:rPr>
          <w:rFonts w:hint="eastAsia"/>
          <w:color w:val="0000FF"/>
          <w:sz w:val="24"/>
          <w:szCs w:val="24"/>
        </w:rPr>
        <w:t xml:space="preserve">zrevrange </w:t>
      </w:r>
      <w:r>
        <w:rPr>
          <w:rFonts w:hint="eastAsia"/>
          <w:sz w:val="24"/>
          <w:szCs w:val="24"/>
        </w:rPr>
        <w:t>b 0 1 withscores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 // 降序前2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 "zookeeper"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 "3"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 "mongodb"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4) "2"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127.0.0.1:6379&gt; </w:t>
      </w:r>
      <w:r>
        <w:rPr>
          <w:rFonts w:hint="eastAsia"/>
          <w:color w:val="0000FF"/>
          <w:sz w:val="24"/>
          <w:szCs w:val="24"/>
        </w:rPr>
        <w:t xml:space="preserve">zrange </w:t>
      </w:r>
      <w:r>
        <w:rPr>
          <w:rFonts w:hint="eastAsia"/>
          <w:sz w:val="24"/>
          <w:szCs w:val="24"/>
        </w:rPr>
        <w:t>b 0 1 withscores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FF0000"/>
          <w:sz w:val="24"/>
          <w:szCs w:val="24"/>
          <w:lang w:val="en-US" w:eastAsia="zh-CN"/>
        </w:rPr>
        <w:t>// 升序前2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 "redis"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 "1"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 "mongodb"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4) "2"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</w:p>
    <w:p>
      <w:pPr>
        <w:spacing w:after="0" w:line="360" w:lineRule="auto"/>
        <w:ind w:firstLine="7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127.0.0.1:6379&gt; ZRANGE b 0 -1 withscores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FF0000"/>
          <w:sz w:val="24"/>
          <w:szCs w:val="24"/>
          <w:lang w:val="en-US" w:eastAsia="zh-CN"/>
        </w:rPr>
        <w:t>// 全部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1) "redis"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2) "1"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3) "mongodb"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4) "2"</w:t>
      </w:r>
    </w:p>
    <w:p>
      <w:pPr>
        <w:spacing w:after="0" w:line="360" w:lineRule="auto"/>
        <w:ind w:firstLine="7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5) "zookeeper"</w:t>
      </w:r>
    </w:p>
    <w:p>
      <w:pPr>
        <w:spacing w:after="0" w:line="360" w:lineRule="auto"/>
        <w:ind w:firstLine="7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6) "3"</w:t>
      </w:r>
    </w:p>
    <w:p>
      <w:pPr>
        <w:spacing w:after="0" w:line="360" w:lineRule="auto"/>
        <w:rPr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【持久化】</w:t>
      </w:r>
    </w:p>
    <w:p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save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该命令将在 redis 安装目录中创建dump.rdb文件，将 cache 数据保存到文件中</w:t>
      </w:r>
    </w:p>
    <w:p>
      <w:pPr>
        <w:spacing w:after="0"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【恢复数据】</w:t>
      </w:r>
    </w:p>
    <w:p>
      <w:pPr>
        <w:spacing w:after="0"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如果需要恢复数据，只需将备份文件 (dump.rdb) 移动到 redis 安装目录并启动服务即可。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bgsave</w:t>
      </w:r>
    </w:p>
    <w:p>
      <w:pPr>
        <w:ind w:firstLine="7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在后台新的子进程进行备份，可以使用lastsave查看最新的进度。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Redis有RDB和AOF的持久化机制。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RDB：基于快照，将某一时刻的所有数据保存到一个RDB文件中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color w:val="0000FF"/>
          <w:sz w:val="24"/>
          <w:szCs w:val="24"/>
          <w:lang w:val="en-US" w:eastAsia="zh-CN"/>
        </w:rPr>
        <w:t>默认方式</w:t>
      </w:r>
      <w:r>
        <w:rPr>
          <w:rFonts w:hint="eastAsia"/>
          <w:sz w:val="24"/>
          <w:szCs w:val="24"/>
        </w:rPr>
        <w:t>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AOF(append-only-file)，当Redis服务器执行写命令的时候，将执行的写命令保存到AOF文件中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默认关闭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AOF持久化功能的实现可以分为3个步骤：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命令追加：命令写入aof_buf缓冲区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文件写入：调用flushAppendOnlyFile函数，考虑是否要将aof_buf缓冲区写入AOF文件中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文件同步：考虑是否将内存缓冲区的数据真正写入到硬盘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实践</w:t>
      </w:r>
      <w:r>
        <w:rPr>
          <w:rFonts w:hint="eastAsia"/>
          <w:lang w:eastAsia="zh-CN"/>
        </w:rPr>
        <w:t>】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drawing>
          <wp:inline distT="0" distB="0" distL="114300" distR="114300">
            <wp:extent cx="7051675" cy="4265295"/>
            <wp:effectExtent l="0" t="0" r="15875" b="1905"/>
            <wp:docPr id="2" name="图片 2" descr="12e7beca9bcf7065ca3a8c38e36cc7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e7beca9bcf7065ca3a8c38e36cc7b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167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ZooKeeper “动物管理员”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ZK是一个树形的目录服务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作用：协调分布式的系统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做 “配置中心”，Eureka 与 ZK 功能类似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【安装】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apt install zookeeper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【配置】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Connection() 链接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//server：172.21.126.163:2181,172.21.126.164:2181,172.21.126.165:2181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this.zk = new ZooKeeper(server, 6000, this);// 初始化 zk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[SYSTEM]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THREADS=100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COMMANDTIMEOUT=60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[JMS]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#AQ_URL=tcp://172.21.126.164:61616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AQ_URL=failover:(tcp://172.21.126.163:61617,tcp://172.21.126.164:61617,tcp://172.21.126.165:61617)?Randomize=false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[REDIS]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#IP=172.21.126.164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IP=172.21.126.165:26380,172.21.126.165:26381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PASSWORD=ffpredis123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【ZK节点类型】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1.持久节点(persistent)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持久节点，创建后一直存在，直到主动删除此节点。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2.持久顺序节点(persistent_sequential)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持久顺序节点，创建后一直存在，直到主动删除此节点。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在ZK中，每个父节点会为它的第一级子节点维护一份时序，记录每个子节点创建的先后顺序。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3.临时节点(ephemeral)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临时节点在客户端会话失效后节点自动清除。临时节点下面不能创建子节点。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4.顺序临时节点(ephemeral_sequential)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临时节点在客户端会话失效后节点自动清除。临时节点下面不能创建子节点。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父节点 getChildren 会获得顺序的节点列表。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【操作命令】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Create() 创建节点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String zkPath = "/ffp/commands/" + SystemConfig.getAppId();// /ffp/commands/FFPSERVER_ZHOUMIN_1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this.zk.create(zkPath, json.getBytes(), Ids.OPEN_ACL_UNSAFE, CreateMode.EPHEMERAL);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GetChildren()获取子节点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this.zk.getChildren(name, watch);// name:/ffp/commands，获取子节点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[FFPSERVER_SYSTEM_1, FFPSMSEMAIL_SYSTEM_1, FFPSERVER_XUPING_1]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删除节点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//if (zk.exists("/mcp/commands/"+SystemConfig.getAppId(), true)==)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zk.delete("/mcp/commands/" + SystemConfig.getAppId(), 0);// 创建节点前不能存在同名节点？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//}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GetData()获取数据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this.zk.getData(name, false, null);// name:/ffp/config/FFPWEB，获取节点（的配置信息？）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监控数据变化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@Override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public void process(WatchedEvent event)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根据 WatchedEvent 的不同枚举类型，进行相应的操作</w:t>
      </w:r>
    </w:p>
    <w:p>
      <w:pPr>
        <w:pStyle w:val="5"/>
        <w:keepNext w:val="0"/>
        <w:keepLines w:val="0"/>
        <w:widowControl/>
        <w:suppressLineNumbers w:val="0"/>
        <w:shd w:val="clear" w:fill="C5E0B3"/>
        <w:rPr>
          <w:rFonts w:ascii="Consolas" w:hAnsi="Consolas" w:eastAsia="Consolas" w:cs="Consolas"/>
          <w:color w:val="080808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8C8C8C"/>
          <w:sz w:val="22"/>
          <w:szCs w:val="22"/>
          <w:shd w:val="clear" w:fill="C5E0B3"/>
        </w:rPr>
        <w:t>// ZkClient client = new ZkClient("192.xxx:2181");</w:t>
      </w:r>
    </w:p>
    <w:p>
      <w:pPr>
        <w:pStyle w:val="5"/>
        <w:keepNext w:val="0"/>
        <w:keepLines w:val="0"/>
        <w:widowControl/>
        <w:suppressLineNumbers w:val="0"/>
        <w:shd w:val="clear" w:fill="C5E0B3"/>
        <w:rPr>
          <w:rFonts w:ascii="Consolas" w:hAnsi="Consolas" w:eastAsia="Consolas" w:cs="Consolas"/>
          <w:color w:val="080808"/>
          <w:sz w:val="22"/>
          <w:szCs w:val="22"/>
        </w:rPr>
      </w:pP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5E0B3"/>
        </w:rPr>
        <w:t>client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.subscribeChildChanges(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5E0B3"/>
        </w:rPr>
        <w:t>path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 xml:space="preserve">, 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C5E0B3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5E0B3"/>
        </w:rPr>
        <w:t>IZkChildListener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() {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22"/>
          <w:szCs w:val="22"/>
          <w:shd w:val="clear" w:fill="C5E0B3"/>
        </w:rPr>
        <w:t>@Override</w:t>
      </w:r>
      <w:r>
        <w:rPr>
          <w:rFonts w:hint="default" w:ascii="Consolas" w:hAnsi="Consolas" w:eastAsia="Consolas" w:cs="Consolas"/>
          <w:color w:val="9E880D"/>
          <w:sz w:val="22"/>
          <w:szCs w:val="22"/>
          <w:shd w:val="clear" w:fill="C5E0B3"/>
        </w:rPr>
        <w:br w:type="textWrapping"/>
      </w:r>
      <w:r>
        <w:rPr>
          <w:rFonts w:hint="default" w:ascii="Consolas" w:hAnsi="Consolas" w:eastAsia="Consolas" w:cs="Consolas"/>
          <w:color w:val="9E880D"/>
          <w:sz w:val="22"/>
          <w:szCs w:val="22"/>
          <w:shd w:val="clear" w:fill="C5E0B3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C5E0B3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22"/>
          <w:szCs w:val="22"/>
          <w:shd w:val="clear" w:fill="C5E0B3"/>
        </w:rPr>
        <w:t>handleChildChange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(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5E0B3"/>
        </w:rPr>
        <w:t xml:space="preserve">String 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 xml:space="preserve">s,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5E0B3"/>
        </w:rPr>
        <w:t>List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&lt;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5E0B3"/>
        </w:rPr>
        <w:t>String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 xml:space="preserve">&gt; list) 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C5E0B3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5E0B3"/>
        </w:rPr>
        <w:t xml:space="preserve">Exception 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{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5E0B3"/>
        </w:rPr>
        <w:t>System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.</w:t>
      </w:r>
      <w:r>
        <w:rPr>
          <w:rFonts w:hint="default" w:ascii="Consolas" w:hAnsi="Consolas" w:eastAsia="Consolas" w:cs="Consolas"/>
          <w:i/>
          <w:color w:val="871094"/>
          <w:sz w:val="22"/>
          <w:szCs w:val="22"/>
          <w:shd w:val="clear" w:fill="C5E0B3"/>
        </w:rPr>
        <w:t>out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.println(</w:t>
      </w:r>
      <w:r>
        <w:rPr>
          <w:rFonts w:hint="default" w:ascii="Consolas" w:hAnsi="Consolas" w:eastAsia="Consolas" w:cs="Consolas"/>
          <w:color w:val="067D17"/>
          <w:sz w:val="22"/>
          <w:szCs w:val="22"/>
          <w:shd w:val="clear" w:fill="C5E0B3"/>
        </w:rPr>
        <w:t xml:space="preserve">"service change:" 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+ s);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 xml:space="preserve">        list.forEach(s1 -&gt;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5E0B3"/>
        </w:rPr>
        <w:t>System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.</w:t>
      </w:r>
      <w:r>
        <w:rPr>
          <w:rFonts w:hint="default" w:ascii="Consolas" w:hAnsi="Consolas" w:eastAsia="Consolas" w:cs="Consolas"/>
          <w:i/>
          <w:color w:val="871094"/>
          <w:sz w:val="22"/>
          <w:szCs w:val="22"/>
          <w:shd w:val="clear" w:fill="C5E0B3"/>
        </w:rPr>
        <w:t>out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.println(s1));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 xml:space="preserve">        </w:t>
      </w:r>
      <w:r>
        <w:rPr>
          <w:rFonts w:hint="default" w:ascii="Consolas" w:hAnsi="Consolas" w:eastAsia="Consolas" w:cs="Consolas"/>
          <w:color w:val="871094"/>
          <w:sz w:val="22"/>
          <w:szCs w:val="22"/>
          <w:shd w:val="clear" w:fill="C5E0B3"/>
        </w:rPr>
        <w:t xml:space="preserve">serviceList 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= list;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});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br w:type="textWrapping"/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5E0B3"/>
        </w:rPr>
        <w:t>client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.subscribeDataChanges(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5E0B3"/>
        </w:rPr>
        <w:t>path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 xml:space="preserve">, 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C5E0B3"/>
        </w:rPr>
        <w:t xml:space="preserve">new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5E0B3"/>
        </w:rPr>
        <w:t>IZkDataListener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() {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22"/>
          <w:szCs w:val="22"/>
          <w:shd w:val="clear" w:fill="C5E0B3"/>
        </w:rPr>
        <w:t>@Override</w:t>
      </w:r>
      <w:r>
        <w:rPr>
          <w:rFonts w:hint="default" w:ascii="Consolas" w:hAnsi="Consolas" w:eastAsia="Consolas" w:cs="Consolas"/>
          <w:color w:val="9E880D"/>
          <w:sz w:val="22"/>
          <w:szCs w:val="22"/>
          <w:shd w:val="clear" w:fill="C5E0B3"/>
        </w:rPr>
        <w:br w:type="textWrapping"/>
      </w:r>
      <w:r>
        <w:rPr>
          <w:rFonts w:hint="default" w:ascii="Consolas" w:hAnsi="Consolas" w:eastAsia="Consolas" w:cs="Consolas"/>
          <w:color w:val="9E880D"/>
          <w:sz w:val="22"/>
          <w:szCs w:val="22"/>
          <w:shd w:val="clear" w:fill="C5E0B3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C5E0B3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22"/>
          <w:szCs w:val="22"/>
          <w:shd w:val="clear" w:fill="C5E0B3"/>
        </w:rPr>
        <w:t>handleDataChange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(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5E0B3"/>
        </w:rPr>
        <w:t xml:space="preserve">String 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 xml:space="preserve">s,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5E0B3"/>
        </w:rPr>
        <w:t xml:space="preserve">Object 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 xml:space="preserve">o) 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C5E0B3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5E0B3"/>
        </w:rPr>
        <w:t xml:space="preserve">Exception 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{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5E0B3"/>
        </w:rPr>
        <w:t>System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.</w:t>
      </w:r>
      <w:r>
        <w:rPr>
          <w:rFonts w:hint="default" w:ascii="Consolas" w:hAnsi="Consolas" w:eastAsia="Consolas" w:cs="Consolas"/>
          <w:i/>
          <w:color w:val="871094"/>
          <w:sz w:val="22"/>
          <w:szCs w:val="22"/>
          <w:shd w:val="clear" w:fill="C5E0B3"/>
        </w:rPr>
        <w:t>out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.println(</w:t>
      </w:r>
      <w:r>
        <w:rPr>
          <w:rFonts w:hint="default" w:ascii="Consolas" w:hAnsi="Consolas" w:eastAsia="Consolas" w:cs="Consolas"/>
          <w:color w:val="067D17"/>
          <w:sz w:val="22"/>
          <w:szCs w:val="22"/>
          <w:shd w:val="clear" w:fill="C5E0B3"/>
        </w:rPr>
        <w:t xml:space="preserve">"data change:" 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 xml:space="preserve">+ s + </w:t>
      </w:r>
      <w:r>
        <w:rPr>
          <w:rFonts w:hint="default" w:ascii="Consolas" w:hAnsi="Consolas" w:eastAsia="Consolas" w:cs="Consolas"/>
          <w:color w:val="067D17"/>
          <w:sz w:val="22"/>
          <w:szCs w:val="22"/>
          <w:shd w:val="clear" w:fill="C5E0B3"/>
        </w:rPr>
        <w:t xml:space="preserve">" → " 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+ o);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 xml:space="preserve">    </w:t>
      </w:r>
      <w:r>
        <w:rPr>
          <w:rFonts w:hint="default" w:ascii="Consolas" w:hAnsi="Consolas" w:eastAsia="Consolas" w:cs="Consolas"/>
          <w:color w:val="9E880D"/>
          <w:sz w:val="22"/>
          <w:szCs w:val="22"/>
          <w:shd w:val="clear" w:fill="C5E0B3"/>
        </w:rPr>
        <w:t>@Override</w:t>
      </w:r>
      <w:r>
        <w:rPr>
          <w:rFonts w:hint="default" w:ascii="Consolas" w:hAnsi="Consolas" w:eastAsia="Consolas" w:cs="Consolas"/>
          <w:color w:val="9E880D"/>
          <w:sz w:val="22"/>
          <w:szCs w:val="22"/>
          <w:shd w:val="clear" w:fill="C5E0B3"/>
        </w:rPr>
        <w:br w:type="textWrapping"/>
      </w:r>
      <w:r>
        <w:rPr>
          <w:rFonts w:hint="default" w:ascii="Consolas" w:hAnsi="Consolas" w:eastAsia="Consolas" w:cs="Consolas"/>
          <w:color w:val="9E880D"/>
          <w:sz w:val="22"/>
          <w:szCs w:val="22"/>
          <w:shd w:val="clear" w:fill="C5E0B3"/>
        </w:rPr>
        <w:t xml:space="preserve">    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C5E0B3"/>
        </w:rPr>
        <w:t xml:space="preserve">public void </w:t>
      </w:r>
      <w:r>
        <w:rPr>
          <w:rFonts w:hint="default" w:ascii="Consolas" w:hAnsi="Consolas" w:eastAsia="Consolas" w:cs="Consolas"/>
          <w:color w:val="00627A"/>
          <w:sz w:val="22"/>
          <w:szCs w:val="22"/>
          <w:shd w:val="clear" w:fill="C5E0B3"/>
        </w:rPr>
        <w:t>handleDataDeleted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(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5E0B3"/>
        </w:rPr>
        <w:t xml:space="preserve">String 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 xml:space="preserve">s) </w:t>
      </w:r>
      <w:r>
        <w:rPr>
          <w:rFonts w:hint="default" w:ascii="Consolas" w:hAnsi="Consolas" w:eastAsia="Consolas" w:cs="Consolas"/>
          <w:color w:val="0033B3"/>
          <w:sz w:val="22"/>
          <w:szCs w:val="22"/>
          <w:shd w:val="clear" w:fill="C5E0B3"/>
        </w:rPr>
        <w:t xml:space="preserve">throws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5E0B3"/>
        </w:rPr>
        <w:t xml:space="preserve">Exception 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{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22"/>
          <w:szCs w:val="22"/>
          <w:shd w:val="clear" w:fill="C5E0B3"/>
        </w:rPr>
        <w:t>System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.</w:t>
      </w:r>
      <w:r>
        <w:rPr>
          <w:rFonts w:hint="default" w:ascii="Consolas" w:hAnsi="Consolas" w:eastAsia="Consolas" w:cs="Consolas"/>
          <w:i/>
          <w:color w:val="871094"/>
          <w:sz w:val="22"/>
          <w:szCs w:val="22"/>
          <w:shd w:val="clear" w:fill="C5E0B3"/>
        </w:rPr>
        <w:t>out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.println(</w:t>
      </w:r>
      <w:r>
        <w:rPr>
          <w:rFonts w:hint="default" w:ascii="Consolas" w:hAnsi="Consolas" w:eastAsia="Consolas" w:cs="Consolas"/>
          <w:color w:val="067D17"/>
          <w:sz w:val="22"/>
          <w:szCs w:val="22"/>
          <w:shd w:val="clear" w:fill="C5E0B3"/>
        </w:rPr>
        <w:t xml:space="preserve">"node deleted:" 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+ s);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 xml:space="preserve">    }</w:t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br w:type="textWrapping"/>
      </w:r>
      <w:r>
        <w:rPr>
          <w:rFonts w:hint="default" w:ascii="Consolas" w:hAnsi="Consolas" w:eastAsia="Consolas" w:cs="Consolas"/>
          <w:color w:val="080808"/>
          <w:sz w:val="22"/>
          <w:szCs w:val="22"/>
          <w:shd w:val="clear" w:fill="C5E0B3"/>
        </w:rPr>
        <w:t>});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【zkcli脚本命令介绍】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zkcli    连接默认zookeeper服务器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zkcli -server ip:port    连接指定的zookeeper服务器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create -s -e path data [acl]    创建节点，-s表示顺序，-e表示临时，默认是持久节点，acl缺省表示不做任何权限限制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ls path [watch]    显示path下的节点，不递归显示，watch注册监听，命令行可忽视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ls2 path    显示当前节点下的节点和当前节点的属性信息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get path [watch]    获取path的属性信息和数据内容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 path data [version]    更新path的数据内容，version是做类似cas的功能的对应dataversion，命令行可忽略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delete path [version]    删除节点，不能递归删除，只能删除叶子节点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setacl path acl    设置节点acl，例子(scheme:id:password=:perm)-(digest:example:sha-1(base64(pwd))=:cdrwa) create delete read write admin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getacl path    获取path节点的acl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stat path    查看path的属性信息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quit 退出zkcli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sz w:val="24"/>
          <w:szCs w:val="24"/>
        </w:rPr>
      </w:pPr>
    </w:p>
    <w:sectPr>
      <w:pgSz w:w="12240" w:h="15840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58"/>
    <w:rsid w:val="0010453D"/>
    <w:rsid w:val="002C1A0B"/>
    <w:rsid w:val="00427F28"/>
    <w:rsid w:val="006773D6"/>
    <w:rsid w:val="007B1FA8"/>
    <w:rsid w:val="009D4B58"/>
    <w:rsid w:val="00C13018"/>
    <w:rsid w:val="00DD4882"/>
    <w:rsid w:val="00DE2044"/>
    <w:rsid w:val="00DE48FE"/>
    <w:rsid w:val="00ED58C6"/>
    <w:rsid w:val="010A26F9"/>
    <w:rsid w:val="01B64C66"/>
    <w:rsid w:val="021E1DB7"/>
    <w:rsid w:val="032D5316"/>
    <w:rsid w:val="037F35E7"/>
    <w:rsid w:val="04050353"/>
    <w:rsid w:val="055028D2"/>
    <w:rsid w:val="056A3B0C"/>
    <w:rsid w:val="05C24DE3"/>
    <w:rsid w:val="066109A0"/>
    <w:rsid w:val="07D40A48"/>
    <w:rsid w:val="08D07F7E"/>
    <w:rsid w:val="096D7144"/>
    <w:rsid w:val="096F7255"/>
    <w:rsid w:val="0A1A5C0A"/>
    <w:rsid w:val="0A2260AF"/>
    <w:rsid w:val="0AA35B54"/>
    <w:rsid w:val="0BB4616B"/>
    <w:rsid w:val="0C337556"/>
    <w:rsid w:val="0CC84123"/>
    <w:rsid w:val="0CCC3C3B"/>
    <w:rsid w:val="0D723C77"/>
    <w:rsid w:val="0EB9326B"/>
    <w:rsid w:val="0ECD387E"/>
    <w:rsid w:val="0F774D62"/>
    <w:rsid w:val="0F8C69F7"/>
    <w:rsid w:val="0F913BA0"/>
    <w:rsid w:val="0F9B26B0"/>
    <w:rsid w:val="113F1332"/>
    <w:rsid w:val="12384145"/>
    <w:rsid w:val="12A90F11"/>
    <w:rsid w:val="13B61F4D"/>
    <w:rsid w:val="14D97BF2"/>
    <w:rsid w:val="152A1B9F"/>
    <w:rsid w:val="156F1FEB"/>
    <w:rsid w:val="157329F4"/>
    <w:rsid w:val="15FC399F"/>
    <w:rsid w:val="15FF5589"/>
    <w:rsid w:val="188F027D"/>
    <w:rsid w:val="1A112A6C"/>
    <w:rsid w:val="1A474CF0"/>
    <w:rsid w:val="1A830D63"/>
    <w:rsid w:val="1BBB508E"/>
    <w:rsid w:val="1BD60726"/>
    <w:rsid w:val="1C755819"/>
    <w:rsid w:val="1C84591E"/>
    <w:rsid w:val="1C956B1D"/>
    <w:rsid w:val="1CA83F47"/>
    <w:rsid w:val="1D7A064F"/>
    <w:rsid w:val="1DB4316B"/>
    <w:rsid w:val="1DF64735"/>
    <w:rsid w:val="1E647196"/>
    <w:rsid w:val="1EF169B9"/>
    <w:rsid w:val="20730ACF"/>
    <w:rsid w:val="2182395E"/>
    <w:rsid w:val="220543C3"/>
    <w:rsid w:val="22B723FC"/>
    <w:rsid w:val="23BB4BE5"/>
    <w:rsid w:val="24A20FF4"/>
    <w:rsid w:val="24B70503"/>
    <w:rsid w:val="24C94354"/>
    <w:rsid w:val="24D55F05"/>
    <w:rsid w:val="25BD4247"/>
    <w:rsid w:val="26EC29E6"/>
    <w:rsid w:val="285129BD"/>
    <w:rsid w:val="28FC7676"/>
    <w:rsid w:val="299C761C"/>
    <w:rsid w:val="2AB275D1"/>
    <w:rsid w:val="2B2B0491"/>
    <w:rsid w:val="2BC77E1B"/>
    <w:rsid w:val="2BF7734A"/>
    <w:rsid w:val="2DCD6D77"/>
    <w:rsid w:val="2EE97B9A"/>
    <w:rsid w:val="2F111C0F"/>
    <w:rsid w:val="2F565D79"/>
    <w:rsid w:val="303F4093"/>
    <w:rsid w:val="31251D99"/>
    <w:rsid w:val="31DA6D0D"/>
    <w:rsid w:val="32114B89"/>
    <w:rsid w:val="325601D0"/>
    <w:rsid w:val="32B60638"/>
    <w:rsid w:val="32E81C48"/>
    <w:rsid w:val="334F6CCE"/>
    <w:rsid w:val="339875F6"/>
    <w:rsid w:val="34421E1E"/>
    <w:rsid w:val="353166D1"/>
    <w:rsid w:val="3547312A"/>
    <w:rsid w:val="369E570E"/>
    <w:rsid w:val="39173850"/>
    <w:rsid w:val="39C2761E"/>
    <w:rsid w:val="3AEC592E"/>
    <w:rsid w:val="3B20096B"/>
    <w:rsid w:val="3BB8185A"/>
    <w:rsid w:val="3BE47977"/>
    <w:rsid w:val="3DE62CF5"/>
    <w:rsid w:val="3DF02E9F"/>
    <w:rsid w:val="40045A79"/>
    <w:rsid w:val="41711110"/>
    <w:rsid w:val="42787254"/>
    <w:rsid w:val="42E604FB"/>
    <w:rsid w:val="43270318"/>
    <w:rsid w:val="43501F80"/>
    <w:rsid w:val="459F0770"/>
    <w:rsid w:val="46A37721"/>
    <w:rsid w:val="472E5F1E"/>
    <w:rsid w:val="47620949"/>
    <w:rsid w:val="47E81C0B"/>
    <w:rsid w:val="4A227A28"/>
    <w:rsid w:val="4B216D47"/>
    <w:rsid w:val="4C4B093E"/>
    <w:rsid w:val="4D8F2A83"/>
    <w:rsid w:val="4DB43FD9"/>
    <w:rsid w:val="4E456D66"/>
    <w:rsid w:val="4FDC039B"/>
    <w:rsid w:val="515A0179"/>
    <w:rsid w:val="520A18D7"/>
    <w:rsid w:val="52B06E9B"/>
    <w:rsid w:val="55B27D33"/>
    <w:rsid w:val="56542713"/>
    <w:rsid w:val="56C4023D"/>
    <w:rsid w:val="56F60BC9"/>
    <w:rsid w:val="57EF33DF"/>
    <w:rsid w:val="59474D5F"/>
    <w:rsid w:val="59497817"/>
    <w:rsid w:val="595D2C3B"/>
    <w:rsid w:val="59A00BEA"/>
    <w:rsid w:val="5BCB1FBD"/>
    <w:rsid w:val="5C647BA2"/>
    <w:rsid w:val="5C761153"/>
    <w:rsid w:val="5D685A87"/>
    <w:rsid w:val="5D931568"/>
    <w:rsid w:val="5EFB337A"/>
    <w:rsid w:val="605652EB"/>
    <w:rsid w:val="62042E6A"/>
    <w:rsid w:val="62816C04"/>
    <w:rsid w:val="62855D34"/>
    <w:rsid w:val="629225FF"/>
    <w:rsid w:val="62F27385"/>
    <w:rsid w:val="64555DE6"/>
    <w:rsid w:val="657A5FE6"/>
    <w:rsid w:val="675202A9"/>
    <w:rsid w:val="68192D07"/>
    <w:rsid w:val="68B115F1"/>
    <w:rsid w:val="68DE14CE"/>
    <w:rsid w:val="690647B6"/>
    <w:rsid w:val="6AAA7651"/>
    <w:rsid w:val="6AC14D09"/>
    <w:rsid w:val="6B314F65"/>
    <w:rsid w:val="6C1F047A"/>
    <w:rsid w:val="6C35037F"/>
    <w:rsid w:val="6C5260C9"/>
    <w:rsid w:val="6D364CC6"/>
    <w:rsid w:val="6D377DF7"/>
    <w:rsid w:val="6D3D1295"/>
    <w:rsid w:val="6D68509D"/>
    <w:rsid w:val="6E1B7F37"/>
    <w:rsid w:val="70B27BB9"/>
    <w:rsid w:val="713F7A18"/>
    <w:rsid w:val="717B66F6"/>
    <w:rsid w:val="73014B05"/>
    <w:rsid w:val="762907D1"/>
    <w:rsid w:val="77034F1C"/>
    <w:rsid w:val="772118A7"/>
    <w:rsid w:val="7727613F"/>
    <w:rsid w:val="77A1274E"/>
    <w:rsid w:val="77A36A6D"/>
    <w:rsid w:val="789716A7"/>
    <w:rsid w:val="78BA4B9F"/>
    <w:rsid w:val="792C7E4F"/>
    <w:rsid w:val="793E5B1C"/>
    <w:rsid w:val="79795CCB"/>
    <w:rsid w:val="7A120FD6"/>
    <w:rsid w:val="7AF30DF7"/>
    <w:rsid w:val="7B3F52BF"/>
    <w:rsid w:val="7B4D2413"/>
    <w:rsid w:val="7B7B0126"/>
    <w:rsid w:val="7C217A0C"/>
    <w:rsid w:val="7D0A374A"/>
    <w:rsid w:val="7DAB51EF"/>
    <w:rsid w:val="7E9D5FA4"/>
    <w:rsid w:val="7EC04F9B"/>
    <w:rsid w:val="7FDA74DF"/>
    <w:rsid w:val="7FFC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Ascii" w:hAnsiTheme="minorAsci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360" w:lineRule="auto"/>
      <w:outlineLvl w:val="2"/>
    </w:pPr>
    <w:rPr>
      <w:rFonts w:asciiTheme="minorAscii" w:hAnsiTheme="minorAscii"/>
      <w:b/>
      <w:sz w:val="2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9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0">
    <w:name w:val="Heading 2 Char"/>
    <w:basedOn w:val="7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B3E0C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9518F4-49CB-4DD9-A47C-7C17A156C9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306</Words>
  <Characters>1748</Characters>
  <Lines>14</Lines>
  <Paragraphs>4</Paragraphs>
  <TotalTime>113</TotalTime>
  <ScaleCrop>false</ScaleCrop>
  <LinksUpToDate>false</LinksUpToDate>
  <CharactersWithSpaces>2050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2020-11-10T09:37:00Z</dcterms:created>
  <dc:creator>Zhou, Min</dc:creator>
  <cp:lastModifiedBy>HROne</cp:lastModifiedBy>
  <dcterms:modified xsi:type="dcterms:W3CDTF">2020-12-10T02:47:55Z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