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BF8" w:rsidRDefault="00424BF8">
      <w:pPr>
        <w:pStyle w:val="Title"/>
      </w:pPr>
      <w:r>
        <w:rPr>
          <w:rFonts w:hint="eastAsia"/>
        </w:rPr>
        <w:t>项目第一天</w:t>
      </w:r>
      <w:r>
        <w:t xml:space="preserve"> </w:t>
      </w:r>
      <w:r>
        <w:rPr>
          <w:rFonts w:hint="eastAsia"/>
        </w:rPr>
        <w:t>环境搭建</w:t>
      </w:r>
    </w:p>
    <w:p w:rsidR="00424BF8" w:rsidRDefault="00424BF8"/>
    <w:p w:rsidR="00424BF8" w:rsidRDefault="00424BF8">
      <w:r>
        <w:rPr>
          <w:rFonts w:hint="eastAsia"/>
        </w:rPr>
        <w:t>十天项目：</w:t>
      </w:r>
    </w:p>
    <w:p w:rsidR="00424BF8" w:rsidRDefault="00424BF8">
      <w:r>
        <w:rPr>
          <w:rFonts w:hint="eastAsia"/>
        </w:rPr>
        <w:t>第一天：项目背景、需求、环境搭建</w:t>
      </w:r>
    </w:p>
    <w:p w:rsidR="00424BF8" w:rsidRDefault="00424BF8">
      <w:r>
        <w:rPr>
          <w:rFonts w:hint="eastAsia"/>
        </w:rPr>
        <w:t>第二天：</w:t>
      </w:r>
      <w:r>
        <w:t>(</w:t>
      </w:r>
      <w:r>
        <w:rPr>
          <w:rFonts w:hint="eastAsia"/>
        </w:rPr>
        <w:t>难度</w:t>
      </w:r>
      <w:r>
        <w:t>)</w:t>
      </w:r>
      <w:r>
        <w:rPr>
          <w:rFonts w:hint="eastAsia"/>
        </w:rPr>
        <w:t>系统封装</w:t>
      </w:r>
    </w:p>
    <w:p w:rsidR="00424BF8" w:rsidRDefault="00424BF8">
      <w:r>
        <w:rPr>
          <w:rFonts w:hint="eastAsia"/>
        </w:rPr>
        <w:t>用户管理</w:t>
      </w:r>
    </w:p>
    <w:p w:rsidR="00424BF8" w:rsidRDefault="00424BF8">
      <w:r>
        <w:rPr>
          <w:rFonts w:hint="eastAsia"/>
        </w:rPr>
        <w:t>第三天：在系统封装基础用户管理开发完成、数据字典、用户认证</w:t>
      </w:r>
    </w:p>
    <w:p w:rsidR="00424BF8" w:rsidRDefault="00424BF8">
      <w:r>
        <w:rPr>
          <w:rFonts w:hint="eastAsia"/>
        </w:rPr>
        <w:t>第四天：</w:t>
      </w:r>
      <w:r>
        <w:t>apache poi</w:t>
      </w:r>
      <w:r>
        <w:rPr>
          <w:rFonts w:hint="eastAsia"/>
        </w:rPr>
        <w:t>导入导出</w:t>
      </w:r>
      <w:r>
        <w:t>(</w:t>
      </w:r>
      <w:r>
        <w:rPr>
          <w:rFonts w:hint="eastAsia"/>
        </w:rPr>
        <w:t>大数据的导入导出</w:t>
      </w:r>
      <w:r>
        <w:t>)</w:t>
      </w:r>
    </w:p>
    <w:p w:rsidR="00424BF8" w:rsidRDefault="00424BF8">
      <w:r>
        <w:rPr>
          <w:rFonts w:hint="eastAsia"/>
        </w:rPr>
        <w:t>从第五天开始业务学习</w:t>
      </w:r>
    </w:p>
    <w:p w:rsidR="00424BF8" w:rsidRDefault="00424BF8">
      <w:r>
        <w:rPr>
          <w:rFonts w:hint="eastAsia"/>
        </w:rPr>
        <w:t>第五天：供货商药品目录模块</w:t>
      </w:r>
    </w:p>
    <w:p w:rsidR="00424BF8" w:rsidRDefault="00424BF8">
      <w:r>
        <w:rPr>
          <w:rFonts w:hint="eastAsia"/>
        </w:rPr>
        <w:t>第六天：采购单模块</w:t>
      </w:r>
    </w:p>
    <w:p w:rsidR="00424BF8" w:rsidRDefault="00424BF8">
      <w:r>
        <w:rPr>
          <w:rFonts w:hint="eastAsia"/>
        </w:rPr>
        <w:t>动态分表方法</w:t>
      </w:r>
      <w:r>
        <w:t>(mybatis</w:t>
      </w:r>
      <w:r>
        <w:rPr>
          <w:rFonts w:hint="eastAsia"/>
        </w:rPr>
        <w:t>操作</w:t>
      </w:r>
      <w:r>
        <w:t>sql</w:t>
      </w:r>
      <w:r>
        <w:rPr>
          <w:rFonts w:hint="eastAsia"/>
        </w:rPr>
        <w:t>灵活性</w:t>
      </w:r>
      <w:r>
        <w:t>)</w:t>
      </w:r>
    </w:p>
    <w:p w:rsidR="00424BF8" w:rsidRDefault="00424BF8">
      <w:r>
        <w:rPr>
          <w:rFonts w:hint="eastAsia"/>
        </w:rPr>
        <w:t>第七天：采购单模块</w:t>
      </w:r>
    </w:p>
    <w:p w:rsidR="00424BF8" w:rsidRDefault="00424BF8">
      <w:r>
        <w:rPr>
          <w:rFonts w:hint="eastAsia"/>
        </w:rPr>
        <w:t>第八天：采购单模块</w:t>
      </w:r>
    </w:p>
    <w:p w:rsidR="00424BF8" w:rsidRDefault="00424BF8">
      <w:r>
        <w:rPr>
          <w:rFonts w:hint="eastAsia"/>
        </w:rPr>
        <w:t>第九天：采购单模块</w:t>
      </w:r>
      <w:r>
        <w:br/>
      </w:r>
      <w:r>
        <w:rPr>
          <w:rFonts w:hint="eastAsia"/>
        </w:rPr>
        <w:t>第十天：统计分析</w:t>
      </w:r>
    </w:p>
    <w:p w:rsidR="00424BF8" w:rsidRDefault="00424BF8">
      <w:r>
        <w:rPr>
          <w:rFonts w:hint="eastAsia"/>
        </w:rPr>
        <w:t>掌握完整的统计分析解决方案</w:t>
      </w:r>
    </w:p>
    <w:p w:rsidR="00424BF8" w:rsidRDefault="00424BF8"/>
    <w:p w:rsidR="00424BF8" w:rsidRDefault="00424BF8">
      <w:r>
        <w:rPr>
          <w:rFonts w:hint="eastAsia"/>
        </w:rPr>
        <w:t>第一天：项目背景、需求、环境搭建</w:t>
      </w:r>
    </w:p>
    <w:p w:rsidR="00424BF8" w:rsidRDefault="00424BF8">
      <w:r>
        <w:rPr>
          <w:rFonts w:hint="eastAsia"/>
        </w:rPr>
        <w:t>环境搭建：</w:t>
      </w:r>
    </w:p>
    <w:p w:rsidR="00424BF8" w:rsidRDefault="00424BF8">
      <w:r>
        <w:t>Oracle</w:t>
      </w:r>
      <w:r>
        <w:rPr>
          <w:rFonts w:hint="eastAsia"/>
        </w:rPr>
        <w:t>（</w:t>
      </w:r>
      <w:r>
        <w:t>pl/sql</w:t>
      </w:r>
      <w:r>
        <w:rPr>
          <w:rFonts w:hint="eastAsia"/>
        </w:rPr>
        <w:t>连接</w:t>
      </w:r>
      <w:r>
        <w:t>oracle</w:t>
      </w:r>
      <w:r>
        <w:rPr>
          <w:rFonts w:hint="eastAsia"/>
        </w:rPr>
        <w:t>）（麻烦）</w:t>
      </w:r>
    </w:p>
    <w:p w:rsidR="00424BF8" w:rsidRDefault="00424BF8"/>
    <w:p w:rsidR="00424BF8" w:rsidRDefault="00424BF8"/>
    <w:p w:rsidR="00424BF8" w:rsidRDefault="00424BF8">
      <w:pPr>
        <w:pStyle w:val="Heading1"/>
      </w:pPr>
      <w:r>
        <w:rPr>
          <w:rFonts w:hint="eastAsia"/>
        </w:rPr>
        <w:t>学习方法</w:t>
      </w:r>
    </w:p>
    <w:p w:rsidR="00424BF8" w:rsidRDefault="00424BF8"/>
    <w:p w:rsidR="00424BF8" w:rsidRDefault="00424BF8">
      <w:r>
        <w:rPr>
          <w:rFonts w:hint="eastAsia"/>
        </w:rPr>
        <w:t>一个项目：架构师、高级程序员、一般程序员等参与，项目困难度复杂。</w:t>
      </w:r>
    </w:p>
    <w:p w:rsidR="00424BF8" w:rsidRDefault="00424BF8"/>
    <w:p w:rsidR="00424BF8" w:rsidRDefault="00424BF8">
      <w:r>
        <w:rPr>
          <w:rFonts w:hint="eastAsia"/>
        </w:rPr>
        <w:t>自身定位要准确！</w:t>
      </w:r>
    </w:p>
    <w:p w:rsidR="00424BF8" w:rsidRDefault="00424BF8">
      <w:pPr>
        <w:rPr>
          <w:b/>
        </w:rPr>
      </w:pPr>
      <w:r>
        <w:rPr>
          <w:rFonts w:hint="eastAsia"/>
          <w:b/>
        </w:rPr>
        <w:t>企业中缺少的：独立模块开发能力的人，根据需求去设计、去编码</w:t>
      </w:r>
      <w:r>
        <w:rPr>
          <w:b/>
        </w:rPr>
        <w:t>(dao</w:t>
      </w:r>
      <w:r>
        <w:rPr>
          <w:rFonts w:hint="eastAsia"/>
          <w:b/>
        </w:rPr>
        <w:t>、</w:t>
      </w:r>
      <w:r>
        <w:rPr>
          <w:b/>
        </w:rPr>
        <w:t>service</w:t>
      </w:r>
      <w:r>
        <w:rPr>
          <w:rFonts w:hint="eastAsia"/>
          <w:b/>
        </w:rPr>
        <w:t>、</w:t>
      </w:r>
      <w:r>
        <w:rPr>
          <w:b/>
        </w:rPr>
        <w:t>action</w:t>
      </w:r>
      <w:r>
        <w:rPr>
          <w:rFonts w:hint="eastAsia"/>
          <w:b/>
        </w:rPr>
        <w:t>、页面</w:t>
      </w:r>
      <w:r>
        <w:rPr>
          <w:b/>
        </w:rPr>
        <w:t>)</w:t>
      </w:r>
      <w:r>
        <w:rPr>
          <w:rFonts w:hint="eastAsia"/>
          <w:b/>
        </w:rPr>
        <w:t>实现，实现功能符合用户需求的！！！</w:t>
      </w:r>
    </w:p>
    <w:p w:rsidR="00424BF8" w:rsidRDefault="00424BF8">
      <w:pPr>
        <w:rPr>
          <w:b/>
        </w:rPr>
      </w:pPr>
    </w:p>
    <w:p w:rsidR="00424BF8" w:rsidRDefault="00424BF8">
      <w:r>
        <w:rPr>
          <w:rFonts w:hint="eastAsia"/>
        </w:rPr>
        <w:t>课堂上要记笔记，</w:t>
      </w:r>
    </w:p>
    <w:p w:rsidR="00424BF8" w:rsidRDefault="00424BF8">
      <w:r>
        <w:rPr>
          <w:rFonts w:hint="eastAsia"/>
        </w:rPr>
        <w:t>课后遇到问题，把问题总结出来。</w:t>
      </w:r>
    </w:p>
    <w:p w:rsidR="00424BF8" w:rsidRDefault="00424BF8">
      <w:pPr>
        <w:rPr>
          <w:b/>
        </w:rPr>
      </w:pPr>
    </w:p>
    <w:p w:rsidR="00424BF8" w:rsidRDefault="00424BF8"/>
    <w:p w:rsidR="00424BF8" w:rsidRDefault="00424BF8"/>
    <w:p w:rsidR="00424BF8" w:rsidRDefault="00424BF8"/>
    <w:p w:rsidR="00424BF8" w:rsidRDefault="00424BF8">
      <w:pPr>
        <w:pStyle w:val="Heading1"/>
      </w:pPr>
      <w:r>
        <w:rPr>
          <w:rFonts w:hint="eastAsia"/>
        </w:rPr>
        <w:t>项目背景</w:t>
      </w:r>
    </w:p>
    <w:p w:rsidR="00424BF8" w:rsidRDefault="00424BF8"/>
    <w:p w:rsidR="00424BF8" w:rsidRDefault="00424BF8"/>
    <w:p w:rsidR="00424BF8" w:rsidRDefault="00424BF8">
      <w:r>
        <w:rPr>
          <w:rFonts w:hint="eastAsia"/>
        </w:rPr>
        <w:t>首先了解项目背景，项目的作用？</w:t>
      </w:r>
      <w:r>
        <w:t xml:space="preserve"> </w:t>
      </w:r>
      <w:r>
        <w:rPr>
          <w:rFonts w:hint="eastAsia"/>
        </w:rPr>
        <w:t>解决了什么问题？</w:t>
      </w:r>
    </w:p>
    <w:p w:rsidR="00424BF8" w:rsidRDefault="00424BF8"/>
    <w:p w:rsidR="00424BF8" w:rsidRDefault="00424BF8"/>
    <w:p w:rsidR="00424BF8" w:rsidRDefault="00424BF8">
      <w:r>
        <w:rPr>
          <w:rFonts w:hint="eastAsia"/>
        </w:rPr>
        <w:t>医疗行业的问题：药价贵</w:t>
      </w:r>
    </w:p>
    <w:p w:rsidR="00424BF8" w:rsidRDefault="00424BF8"/>
    <w:p w:rsidR="00424BF8" w:rsidRDefault="00424BF8">
      <w:r>
        <w:rPr>
          <w:noProof/>
        </w:rPr>
        <w:pict>
          <v:shapetype id="_x0000_t202" coordsize="21600,21600" o:spt="202" path="m,l,21600r21600,l21600,xe">
            <v:stroke joinstyle="miter"/>
            <v:path gradientshapeok="t" o:connecttype="rect"/>
          </v:shapetype>
          <v:shape id="Quad Arrow 1026" o:spid="_x0000_s1026" type="#_x0000_t202" style="position:absolute;left:0;text-align:left;margin-left:165.4pt;margin-top:5.2pt;width:160.1pt;height:39.15pt;z-index:251623424" o:preferrelative="t">
            <v:stroke miterlimit="2"/>
            <v:textbox>
              <w:txbxContent>
                <w:p w:rsidR="00424BF8" w:rsidRDefault="00424BF8">
                  <w:r>
                    <w:rPr>
                      <w:rFonts w:hint="eastAsia"/>
                    </w:rPr>
                    <w:t>医疗监管单位</w:t>
                  </w:r>
                </w:p>
              </w:txbxContent>
            </v:textbox>
          </v:shape>
        </w:pict>
      </w:r>
    </w:p>
    <w:p w:rsidR="00424BF8" w:rsidRDefault="00424BF8"/>
    <w:p w:rsidR="00424BF8" w:rsidRDefault="00424BF8"/>
    <w:p w:rsidR="00424BF8" w:rsidRDefault="00424BF8"/>
    <w:p w:rsidR="00424BF8" w:rsidRDefault="00424BF8"/>
    <w:p w:rsidR="00424BF8" w:rsidRDefault="00424BF8">
      <w:r>
        <w:rPr>
          <w:noProof/>
        </w:rPr>
        <w:pict>
          <v:shape id="Quad Arrow 1030" o:spid="_x0000_s1027" type="#_x0000_t202" style="position:absolute;left:0;text-align:left;margin-left:180.35pt;margin-top:5.55pt;width:106.55pt;height:32.8pt;z-index:251627520" o:preferrelative="t">
            <v:stroke miterlimit="2"/>
            <v:textbox>
              <w:txbxContent>
                <w:p w:rsidR="00424BF8" w:rsidRDefault="00424BF8">
                  <w:r>
                    <w:rPr>
                      <w:rFonts w:hint="eastAsia"/>
                    </w:rPr>
                    <w:t>线下交易</w:t>
                  </w:r>
                </w:p>
              </w:txbxContent>
            </v:textbox>
          </v:shape>
        </w:pict>
      </w:r>
    </w:p>
    <w:p w:rsidR="00424BF8" w:rsidRDefault="00424BF8">
      <w:r>
        <w:rPr>
          <w:noProof/>
        </w:rPr>
        <w:pict>
          <v:shape id="Quad Arrow 1028" o:spid="_x0000_s1028" type="#_x0000_t202" style="position:absolute;left:0;text-align:left;margin-left:307.65pt;margin-top:9.55pt;width:141.15pt;height:47.25pt;z-index:251625472" o:preferrelative="t">
            <v:stroke miterlimit="2"/>
            <v:textbox>
              <w:txbxContent>
                <w:p w:rsidR="00424BF8" w:rsidRDefault="00424BF8">
                  <w:r>
                    <w:rPr>
                      <w:rFonts w:hint="eastAsia"/>
                    </w:rPr>
                    <w:t>医药供货商</w:t>
                  </w:r>
                </w:p>
              </w:txbxContent>
            </v:textbox>
          </v:shape>
        </w:pict>
      </w:r>
      <w:r>
        <w:rPr>
          <w:noProof/>
        </w:rPr>
        <w:pict>
          <v:shape id="Quad Arrow 1027" o:spid="_x0000_s1029" type="#_x0000_t202" style="position:absolute;left:0;text-align:left;margin-left:24.25pt;margin-top:3.75pt;width:141.15pt;height:47.25pt;z-index:251624448" o:preferrelative="t">
            <v:stroke miterlimit="2"/>
            <v:textbox>
              <w:txbxContent>
                <w:p w:rsidR="00424BF8" w:rsidRDefault="00424BF8">
                  <w:r>
                    <w:rPr>
                      <w:rFonts w:hint="eastAsia"/>
                    </w:rPr>
                    <w:t>医院</w:t>
                  </w:r>
                </w:p>
              </w:txbxContent>
            </v:textbox>
          </v:shape>
        </w:pict>
      </w:r>
    </w:p>
    <w:p w:rsidR="00424BF8" w:rsidRDefault="00424BF8">
      <w:r>
        <w:rPr>
          <w:noProof/>
        </w:rPr>
        <w:pict>
          <v:shapetype id="_x0000_t32" coordsize="21600,21600" o:spt="32" o:oned="t" path="m,l21600,21600e" filled="f">
            <v:path arrowok="t" fillok="f" o:connecttype="none"/>
            <o:lock v:ext="edit" shapetype="t"/>
          </v:shapetype>
          <v:shape id="Straight Connector 1029" o:spid="_x0000_s1030" type="#_x0000_t32" style="position:absolute;left:0;text-align:left;margin-left:171.15pt;margin-top:13.5pt;width:128.45pt;height:2.3pt;z-index:251626496" o:connectortype="straight" o:preferrelative="t">
            <v:stroke endarrow="block" miterlimit="2"/>
          </v:shape>
        </w:pict>
      </w:r>
    </w:p>
    <w:p w:rsidR="00424BF8" w:rsidRDefault="00424BF8"/>
    <w:p w:rsidR="00424BF8" w:rsidRDefault="00424BF8"/>
    <w:p w:rsidR="00424BF8" w:rsidRDefault="00424BF8"/>
    <w:p w:rsidR="00424BF8" w:rsidRDefault="00424BF8"/>
    <w:p w:rsidR="00424BF8" w:rsidRDefault="00424BF8"/>
    <w:p w:rsidR="00424BF8" w:rsidRDefault="00424BF8">
      <w:r>
        <w:rPr>
          <w:b/>
        </w:rPr>
        <w:t>10</w:t>
      </w:r>
      <w:r>
        <w:rPr>
          <w:rFonts w:hint="eastAsia"/>
          <w:b/>
        </w:rPr>
        <w:t>年前</w:t>
      </w:r>
      <w:r>
        <w:rPr>
          <w:rFonts w:hint="eastAsia"/>
        </w:rPr>
        <w:t>，由国家卫生部统一指导，以省为单位创建一个平台：</w:t>
      </w:r>
    </w:p>
    <w:p w:rsidR="00424BF8" w:rsidRDefault="00424BF8"/>
    <w:p w:rsidR="00424BF8" w:rsidRDefault="00424BF8">
      <w:r>
        <w:rPr>
          <w:noProof/>
        </w:rPr>
        <w:pict>
          <v:shape id="Quad Arrow 1031" o:spid="_x0000_s1031" type="#_x0000_t202" style="position:absolute;left:0;text-align:left;margin-left:91.65pt;margin-top:2.75pt;width:319.7pt;height:78.35pt;z-index:251628544" o:preferrelative="t">
            <v:stroke miterlimit="2"/>
            <v:textbox>
              <w:txbxContent>
                <w:p w:rsidR="00424BF8" w:rsidRDefault="00424BF8">
                  <w:r>
                    <w:rPr>
                      <w:rFonts w:hint="eastAsia"/>
                    </w:rPr>
                    <w:t>医药招标平台</w:t>
                  </w:r>
                </w:p>
                <w:p w:rsidR="00424BF8" w:rsidRDefault="00424BF8">
                  <w:pPr>
                    <w:rPr>
                      <w:b/>
                    </w:rPr>
                  </w:pPr>
                  <w:r>
                    <w:rPr>
                      <w:rFonts w:hint="eastAsia"/>
                    </w:rPr>
                    <w:t>医药供货商录入药品信息：通用名、剂型、规格、</w:t>
                  </w:r>
                  <w:r>
                    <w:rPr>
                      <w:rFonts w:hint="eastAsia"/>
                      <w:b/>
                    </w:rPr>
                    <w:t>价格</w:t>
                  </w:r>
                </w:p>
                <w:p w:rsidR="00424BF8" w:rsidRDefault="00424BF8">
                  <w:pPr>
                    <w:rPr>
                      <w:b/>
                    </w:rPr>
                  </w:pPr>
                  <w:r>
                    <w:rPr>
                      <w:rFonts w:hint="eastAsia"/>
                      <w:b/>
                    </w:rPr>
                    <w:t>医疗监管单位查询药品信息，从中挑选出中标的药品</w:t>
                  </w:r>
                </w:p>
                <w:p w:rsidR="00424BF8" w:rsidRDefault="00424BF8">
                  <w:pPr>
                    <w:rPr>
                      <w:b/>
                    </w:rPr>
                  </w:pPr>
                  <w:r>
                    <w:rPr>
                      <w:rFonts w:hint="eastAsia"/>
                      <w:b/>
                    </w:rPr>
                    <w:t>确定药品中标目录</w:t>
                  </w:r>
                  <w:r>
                    <w:rPr>
                      <w:b/>
                    </w:rPr>
                    <w:t xml:space="preserve"> </w:t>
                  </w:r>
                  <w:r>
                    <w:rPr>
                      <w:rFonts w:hint="eastAsia"/>
                      <w:b/>
                    </w:rPr>
                    <w:t>：</w:t>
                  </w:r>
                  <w:r>
                    <w:rPr>
                      <w:rFonts w:hint="eastAsia"/>
                    </w:rPr>
                    <w:t>通用名、剂型、规格、</w:t>
                  </w:r>
                  <w:r>
                    <w:rPr>
                      <w:rFonts w:hint="eastAsia"/>
                      <w:b/>
                    </w:rPr>
                    <w:t>中标价格（统一价）</w:t>
                  </w:r>
                </w:p>
                <w:p w:rsidR="00424BF8" w:rsidRDefault="00424BF8"/>
              </w:txbxContent>
            </v:textbox>
          </v:shape>
        </w:pict>
      </w:r>
    </w:p>
    <w:p w:rsidR="00424BF8" w:rsidRDefault="00424BF8"/>
    <w:p w:rsidR="00424BF8" w:rsidRDefault="00424BF8"/>
    <w:p w:rsidR="00424BF8" w:rsidRDefault="00424BF8"/>
    <w:p w:rsidR="00424BF8" w:rsidRDefault="00424BF8"/>
    <w:p w:rsidR="00424BF8" w:rsidRDefault="00424BF8">
      <w:r>
        <w:rPr>
          <w:noProof/>
        </w:rPr>
        <w:pict>
          <v:shape id="Straight Connector 1033" o:spid="_x0000_s1032" type="#_x0000_t32" style="position:absolute;left:0;text-align:left;margin-left:272.5pt;margin-top:3.1pt;width:77.2pt;height:33.4pt;flip:x y;z-index:251630592" o:connectortype="straight" o:preferrelative="t">
            <v:stroke endarrow="block" miterlimit="2"/>
          </v:shape>
        </w:pict>
      </w:r>
    </w:p>
    <w:p w:rsidR="00424BF8" w:rsidRDefault="00424BF8"/>
    <w:p w:rsidR="00424BF8" w:rsidRDefault="00424BF8">
      <w:r>
        <w:rPr>
          <w:noProof/>
        </w:rPr>
        <w:pict>
          <v:shape id="Quad Arrow 1032" o:spid="_x0000_s1033" type="#_x0000_t202" style="position:absolute;left:0;text-align:left;margin-left:286.9pt;margin-top:5.3pt;width:141.15pt;height:47.25pt;z-index:251629568" o:preferrelative="t">
            <v:stroke miterlimit="2"/>
            <v:textbox>
              <w:txbxContent>
                <w:p w:rsidR="00424BF8" w:rsidRDefault="00424BF8">
                  <w:r>
                    <w:rPr>
                      <w:rFonts w:hint="eastAsia"/>
                    </w:rPr>
                    <w:t>医药供货商</w:t>
                  </w:r>
                </w:p>
              </w:txbxContent>
            </v:textbox>
          </v:shape>
        </w:pict>
      </w:r>
    </w:p>
    <w:p w:rsidR="00424BF8" w:rsidRDefault="00424BF8"/>
    <w:p w:rsidR="00424BF8" w:rsidRDefault="00424BF8"/>
    <w:p w:rsidR="00424BF8" w:rsidRDefault="00424BF8"/>
    <w:p w:rsidR="00424BF8" w:rsidRDefault="00424BF8">
      <w:r>
        <w:rPr>
          <w:noProof/>
        </w:rPr>
        <w:pict>
          <v:shape id="Quad Arrow 1040" o:spid="_x0000_s1034" type="#_x0000_t202" style="position:absolute;left:0;text-align:left;margin-left:403.25pt;margin-top:5.1pt;width:90.45pt;height:54.75pt;z-index:251636736" o:preferrelative="t">
            <v:stroke miterlimit="2"/>
            <v:textbox>
              <w:txbxContent>
                <w:p w:rsidR="00424BF8" w:rsidRDefault="00424BF8">
                  <w:r>
                    <w:rPr>
                      <w:rFonts w:hint="eastAsia"/>
                    </w:rPr>
                    <w:t>监管单位通过平台进行监管</w:t>
                  </w:r>
                </w:p>
                <w:p w:rsidR="00424BF8" w:rsidRDefault="00424BF8">
                  <w:r>
                    <w:rPr>
                      <w:rFonts w:hint="eastAsia"/>
                    </w:rPr>
                    <w:t>省级卫生厅</w:t>
                  </w:r>
                </w:p>
              </w:txbxContent>
            </v:textbox>
          </v:shape>
        </w:pict>
      </w:r>
      <w:r>
        <w:rPr>
          <w:noProof/>
        </w:rPr>
        <w:pict>
          <v:shape id="Quad Arrow 1035" o:spid="_x0000_s1035" type="#_x0000_t202" style="position:absolute;left:0;text-align:left;margin-left:96.25pt;margin-top:5.1pt;width:262.1pt;height:62.8pt;z-index:251631616" o:preferrelative="t">
            <v:stroke miterlimit="2"/>
            <v:textbox>
              <w:txbxContent>
                <w:p w:rsidR="00424BF8" w:rsidRDefault="00424BF8">
                  <w:r>
                    <w:rPr>
                      <w:rFonts w:hint="eastAsia"/>
                    </w:rPr>
                    <w:t>省级医药采购平台</w:t>
                  </w:r>
                </w:p>
                <w:p w:rsidR="00424BF8" w:rsidRDefault="00424BF8">
                  <w:pPr>
                    <w:rPr>
                      <w:b/>
                    </w:rPr>
                  </w:pPr>
                  <w:r>
                    <w:rPr>
                      <w:rFonts w:hint="eastAsia"/>
                      <w:b/>
                    </w:rPr>
                    <w:t>确定药品中标目录</w:t>
                  </w:r>
                  <w:r>
                    <w:rPr>
                      <w:b/>
                    </w:rPr>
                    <w:t xml:space="preserve"> </w:t>
                  </w:r>
                  <w:r>
                    <w:rPr>
                      <w:rFonts w:hint="eastAsia"/>
                      <w:b/>
                    </w:rPr>
                    <w:t>：</w:t>
                  </w:r>
                  <w:r>
                    <w:rPr>
                      <w:rFonts w:hint="eastAsia"/>
                    </w:rPr>
                    <w:t>通用名、剂型、规格、</w:t>
                  </w:r>
                  <w:r>
                    <w:rPr>
                      <w:rFonts w:hint="eastAsia"/>
                      <w:b/>
                    </w:rPr>
                    <w:t>中标价格（统一价）</w:t>
                  </w:r>
                </w:p>
                <w:p w:rsidR="00424BF8" w:rsidRDefault="00424BF8"/>
              </w:txbxContent>
            </v:textbox>
          </v:shape>
        </w:pict>
      </w:r>
    </w:p>
    <w:p w:rsidR="00424BF8" w:rsidRDefault="00424BF8"/>
    <w:p w:rsidR="00424BF8" w:rsidRDefault="00424BF8"/>
    <w:p w:rsidR="00424BF8" w:rsidRDefault="00424BF8"/>
    <w:p w:rsidR="00424BF8" w:rsidRDefault="00424BF8">
      <w:r>
        <w:rPr>
          <w:noProof/>
        </w:rPr>
        <w:pict>
          <v:shape id="Quad Arrow 1044" o:spid="_x0000_s1036" type="#_x0000_t202" style="position:absolute;left:0;text-align:left;margin-left:272.5pt;margin-top:21.05pt;width:87pt;height:21.3pt;z-index:251640832" o:preferrelative="t">
            <v:stroke miterlimit="2"/>
            <v:textbox>
              <w:txbxContent>
                <w:p w:rsidR="00424BF8" w:rsidRDefault="00424BF8">
                  <w:r>
                    <w:rPr>
                      <w:rFonts w:hint="eastAsia"/>
                    </w:rPr>
                    <w:t>上网供货</w:t>
                  </w:r>
                </w:p>
              </w:txbxContent>
            </v:textbox>
          </v:shape>
        </w:pict>
      </w:r>
      <w:r>
        <w:rPr>
          <w:noProof/>
        </w:rPr>
        <w:pict>
          <v:shape id="Quad Arrow 1043" o:spid="_x0000_s1037" type="#_x0000_t202" style="position:absolute;left:0;text-align:left;margin-left:66.3pt;margin-top:15.3pt;width:87pt;height:21.3pt;z-index:251639808" o:preferrelative="t">
            <v:stroke miterlimit="2"/>
            <v:textbox>
              <w:txbxContent>
                <w:p w:rsidR="00424BF8" w:rsidRDefault="00424BF8">
                  <w:r>
                    <w:rPr>
                      <w:rFonts w:hint="eastAsia"/>
                    </w:rPr>
                    <w:t>上网采购</w:t>
                  </w:r>
                </w:p>
              </w:txbxContent>
            </v:textbox>
          </v:shape>
        </w:pict>
      </w:r>
      <w:r>
        <w:rPr>
          <w:noProof/>
        </w:rPr>
        <w:pict>
          <v:shape id="Straight Connector 1042" o:spid="_x0000_s1038" type="#_x0000_t32" style="position:absolute;left:0;text-align:left;margin-left:406.75pt;margin-top:1.45pt;width:21.3pt;height:35.15pt;flip:x;z-index:251638784" o:connectortype="straight" o:preferrelative="t">
            <v:stroke endarrow="block" miterlimit="2"/>
          </v:shape>
        </w:pict>
      </w:r>
      <w:r>
        <w:rPr>
          <w:noProof/>
        </w:rPr>
        <w:pict>
          <v:shape id="Straight Connector 1041" o:spid="_x0000_s1039" type="#_x0000_t32" style="position:absolute;left:0;text-align:left;margin-left:180.35pt;margin-top:5.5pt;width:236.75pt;height:36.85pt;flip:x;z-index:251637760" o:connectortype="straight" o:preferrelative="t">
            <v:stroke endarrow="block" miterlimit="2"/>
          </v:shape>
        </w:pict>
      </w:r>
      <w:r>
        <w:rPr>
          <w:noProof/>
        </w:rPr>
        <w:pict>
          <v:shape id="Straight Connector 1039" o:spid="_x0000_s1040" type="#_x0000_t32" style="position:absolute;left:0;text-align:left;margin-left:102.6pt;margin-top:5.5pt;width:62.8pt;height:46.05pt;flip:y;z-index:251635712" o:connectortype="straight" o:preferrelative="t">
            <v:stroke endarrow="block" miterlimit="2"/>
          </v:shape>
        </w:pict>
      </w:r>
      <w:r>
        <w:rPr>
          <w:noProof/>
        </w:rPr>
        <w:pict>
          <v:shape id="Straight Connector 1038" o:spid="_x0000_s1041" type="#_x0000_t32" style="position:absolute;left:0;text-align:left;margin-left:259.25pt;margin-top:5.5pt;width:78.35pt;height:42.05pt;flip:x y;z-index:251634688" o:connectortype="straight" o:preferrelative="t">
            <v:stroke endarrow="block" miterlimit="2"/>
          </v:shape>
        </w:pict>
      </w:r>
    </w:p>
    <w:p w:rsidR="00424BF8" w:rsidRDefault="00424BF8"/>
    <w:p w:rsidR="00424BF8" w:rsidRDefault="00424BF8"/>
    <w:p w:rsidR="00424BF8" w:rsidRDefault="00424BF8">
      <w:r>
        <w:rPr>
          <w:noProof/>
        </w:rPr>
        <w:pict>
          <v:shape id="Quad Arrow 1037" o:spid="_x0000_s1042" type="#_x0000_t202" style="position:absolute;left:0;text-align:left;margin-left:42.1pt;margin-top:4.75pt;width:150.35pt;height:47.25pt;z-index:251633664" o:preferrelative="t">
            <v:stroke miterlimit="2"/>
            <v:textbox>
              <w:txbxContent>
                <w:p w:rsidR="00424BF8" w:rsidRDefault="00424BF8">
                  <w:r>
                    <w:rPr>
                      <w:rFonts w:hint="eastAsia"/>
                    </w:rPr>
                    <w:t>医院</w:t>
                  </w:r>
                </w:p>
                <w:p w:rsidR="00424BF8" w:rsidRDefault="00424BF8">
                  <w:r>
                    <w:rPr>
                      <w:rFonts w:hint="eastAsia"/>
                    </w:rPr>
                    <w:t>省级、市级医院</w:t>
                  </w:r>
                </w:p>
              </w:txbxContent>
            </v:textbox>
          </v:shape>
        </w:pict>
      </w:r>
      <w:r>
        <w:rPr>
          <w:noProof/>
        </w:rPr>
        <w:pict>
          <v:shape id="Quad Arrow 1036" o:spid="_x0000_s1043" type="#_x0000_t202" style="position:absolute;left:0;text-align:left;margin-left:299.6pt;margin-top:.75pt;width:141.15pt;height:47.25pt;z-index:251632640" o:preferrelative="t">
            <v:stroke miterlimit="2"/>
            <v:textbox>
              <w:txbxContent>
                <w:p w:rsidR="00424BF8" w:rsidRDefault="00424BF8">
                  <w:r>
                    <w:rPr>
                      <w:rFonts w:hint="eastAsia"/>
                    </w:rPr>
                    <w:t>医药供货商</w:t>
                  </w:r>
                </w:p>
              </w:txbxContent>
            </v:textbox>
          </v:shape>
        </w:pict>
      </w:r>
    </w:p>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r>
        <w:t>10</w:t>
      </w:r>
      <w:r>
        <w:rPr>
          <w:rFonts w:hint="eastAsia"/>
        </w:rPr>
        <w:t>年后，以省医药采购平台作为指导</w:t>
      </w:r>
      <w:r>
        <w:t>,</w:t>
      </w:r>
      <w:r>
        <w:rPr>
          <w:rFonts w:hint="eastAsia"/>
        </w:rPr>
        <w:t>作为基础，对乡、镇以下的医药单位（最小医疗单位）上网采购。</w:t>
      </w:r>
    </w:p>
    <w:p w:rsidR="00424BF8" w:rsidRDefault="00424BF8"/>
    <w:p w:rsidR="00424BF8" w:rsidRDefault="00424BF8"/>
    <w:p w:rsidR="00424BF8" w:rsidRDefault="00424BF8"/>
    <w:p w:rsidR="00424BF8" w:rsidRDefault="00424BF8">
      <w:r>
        <w:rPr>
          <w:noProof/>
        </w:rPr>
        <w:pict>
          <v:shape id="Quad Arrow 1050" o:spid="_x0000_s1044" type="#_x0000_t202" style="position:absolute;left:0;text-align:left;margin-left:440.7pt;margin-top:2.55pt;width:77.75pt;height:49.55pt;z-index:251646976" o:preferrelative="t">
            <v:stroke miterlimit="2"/>
            <v:textbox>
              <w:txbxContent>
                <w:p w:rsidR="00424BF8" w:rsidRDefault="00424BF8">
                  <w:r>
                    <w:rPr>
                      <w:rFonts w:hint="eastAsia"/>
                    </w:rPr>
                    <w:t>市卫生局</w:t>
                  </w:r>
                </w:p>
              </w:txbxContent>
            </v:textbox>
          </v:shape>
        </w:pict>
      </w:r>
      <w:r>
        <w:rPr>
          <w:noProof/>
        </w:rPr>
        <w:pict>
          <v:shape id="Quad Arrow 1045" o:spid="_x0000_s1045" type="#_x0000_t202" style="position:absolute;left:0;text-align:left;margin-left:108.95pt;margin-top:2.55pt;width:306.4pt;height:58.2pt;z-index:251641856" o:preferrelative="t">
            <v:stroke miterlimit="2"/>
            <v:textbox>
              <w:txbxContent>
                <w:p w:rsidR="00424BF8" w:rsidRDefault="00424BF8">
                  <w:r>
                    <w:rPr>
                      <w:rFonts w:hint="eastAsia"/>
                    </w:rPr>
                    <w:t>市级医药采购平台</w:t>
                  </w:r>
                </w:p>
                <w:p w:rsidR="00424BF8" w:rsidRDefault="00424BF8">
                  <w:r>
                    <w:rPr>
                      <w:rFonts w:hint="eastAsia"/>
                    </w:rPr>
                    <w:t>把省级平台的药品中标目录引入市级平台内。</w:t>
                  </w:r>
                </w:p>
                <w:p w:rsidR="00424BF8" w:rsidRDefault="00424BF8">
                  <w:r>
                    <w:rPr>
                      <w:rFonts w:hint="eastAsia"/>
                      <w:b/>
                    </w:rPr>
                    <w:t>药品中标目录</w:t>
                  </w:r>
                  <w:r>
                    <w:rPr>
                      <w:b/>
                    </w:rPr>
                    <w:t xml:space="preserve"> </w:t>
                  </w:r>
                  <w:r>
                    <w:rPr>
                      <w:rFonts w:hint="eastAsia"/>
                      <w:b/>
                    </w:rPr>
                    <w:t>：</w:t>
                  </w:r>
                  <w:r>
                    <w:rPr>
                      <w:rFonts w:hint="eastAsia"/>
                    </w:rPr>
                    <w:t>通用名、剂型、规格、</w:t>
                  </w:r>
                  <w:r>
                    <w:rPr>
                      <w:rFonts w:hint="eastAsia"/>
                      <w:b/>
                    </w:rPr>
                    <w:t>中标价格（统一价）</w:t>
                  </w:r>
                </w:p>
                <w:p w:rsidR="00424BF8" w:rsidRDefault="00424BF8"/>
              </w:txbxContent>
            </v:textbox>
          </v:shape>
        </w:pict>
      </w:r>
    </w:p>
    <w:p w:rsidR="00424BF8" w:rsidRDefault="00424BF8"/>
    <w:p w:rsidR="00424BF8" w:rsidRDefault="00424BF8"/>
    <w:p w:rsidR="00424BF8" w:rsidRDefault="00424BF8"/>
    <w:p w:rsidR="00424BF8" w:rsidRDefault="00424BF8">
      <w:r>
        <w:rPr>
          <w:noProof/>
        </w:rPr>
        <w:pict>
          <v:shape id="Straight Connector 1049" o:spid="_x0000_s1046" type="#_x0000_t32" style="position:absolute;left:0;text-align:left;margin-left:272.5pt;margin-top:2.35pt;width:90.45pt;height:39.75pt;flip:x y;z-index:251645952" o:connectortype="straight" o:preferrelative="t">
            <v:stroke endarrow="block" miterlimit="2"/>
          </v:shape>
        </w:pict>
      </w:r>
      <w:r>
        <w:rPr>
          <w:noProof/>
        </w:rPr>
        <w:pict>
          <v:shape id="Straight Connector 1047" o:spid="_x0000_s1047" type="#_x0000_t32" style="position:absolute;left:0;text-align:left;margin-left:133.7pt;margin-top:2.35pt;width:97.95pt;height:39.75pt;flip:y;z-index:251643904" o:connectortype="straight" o:preferrelative="t">
            <v:stroke endarrow="block" miterlimit="2"/>
          </v:shape>
        </w:pict>
      </w:r>
    </w:p>
    <w:p w:rsidR="00424BF8" w:rsidRDefault="00424BF8"/>
    <w:p w:rsidR="00424BF8" w:rsidRDefault="00424BF8"/>
    <w:p w:rsidR="00424BF8" w:rsidRDefault="00424BF8">
      <w:r>
        <w:rPr>
          <w:noProof/>
        </w:rPr>
        <w:pict>
          <v:shape id="Quad Arrow 1048" o:spid="_x0000_s1048" type="#_x0000_t202" style="position:absolute;left:0;text-align:left;margin-left:293.25pt;margin-top:2.25pt;width:161.3pt;height:53.55pt;z-index:251644928" o:preferrelative="t">
            <v:stroke miterlimit="2"/>
            <v:textbox>
              <w:txbxContent>
                <w:p w:rsidR="00424BF8" w:rsidRDefault="00424BF8">
                  <w:r>
                    <w:rPr>
                      <w:rFonts w:hint="eastAsia"/>
                    </w:rPr>
                    <w:t>医药供货商</w:t>
                  </w:r>
                </w:p>
              </w:txbxContent>
            </v:textbox>
          </v:shape>
        </w:pict>
      </w:r>
      <w:r>
        <w:rPr>
          <w:noProof/>
        </w:rPr>
        <w:pict>
          <v:shape id="Quad Arrow 1046" o:spid="_x0000_s1049" type="#_x0000_t202" style="position:absolute;left:0;text-align:left;margin-left:32.35pt;margin-top:6.25pt;width:171.05pt;height:55.3pt;z-index:251642880" o:preferrelative="t">
            <v:stroke miterlimit="2"/>
            <v:textbox>
              <w:txbxContent>
                <w:p w:rsidR="00424BF8" w:rsidRDefault="00424BF8">
                  <w:r>
                    <w:rPr>
                      <w:rFonts w:hint="eastAsia"/>
                    </w:rPr>
                    <w:t>医院</w:t>
                  </w:r>
                </w:p>
                <w:p w:rsidR="00424BF8" w:rsidRDefault="00424BF8">
                  <w:r>
                    <w:rPr>
                      <w:rFonts w:hint="eastAsia"/>
                    </w:rPr>
                    <w:t>乡、镇以下的医疗单位</w:t>
                  </w:r>
                </w:p>
                <w:p w:rsidR="00424BF8" w:rsidRDefault="00424BF8">
                  <w:r>
                    <w:rPr>
                      <w:rFonts w:hint="eastAsia"/>
                    </w:rPr>
                    <w:t>（村卫生室）</w:t>
                  </w:r>
                </w:p>
              </w:txbxContent>
            </v:textbox>
          </v:shape>
        </w:pict>
      </w:r>
    </w:p>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pPr>
        <w:pStyle w:val="Heading1"/>
      </w:pPr>
      <w:r>
        <w:rPr>
          <w:rFonts w:hint="eastAsia"/>
        </w:rPr>
        <w:t>项目概述</w:t>
      </w:r>
    </w:p>
    <w:p w:rsidR="00424BF8" w:rsidRDefault="00424BF8"/>
    <w:p w:rsidR="00424BF8" w:rsidRDefault="00424BF8">
      <w:pPr>
        <w:spacing w:line="360" w:lineRule="auto"/>
        <w:ind w:firstLine="420"/>
        <w:rPr>
          <w:rStyle w:val="txt"/>
          <w:rFonts w:ascii="宋体"/>
          <w:szCs w:val="21"/>
        </w:rPr>
      </w:pPr>
      <w:r>
        <w:rPr>
          <w:rStyle w:val="txt"/>
          <w:rFonts w:ascii="宋体" w:hAnsi="宋体" w:hint="eastAsia"/>
          <w:szCs w:val="21"/>
        </w:rPr>
        <w:t>药品集中采购系统是利用计算机信息网络技术为医药卫生行业服务的电子交易系统，实现医疗机构上网采购、药品经营企业上网销售、监督单位网上监管，实现药品交易过程的数字化、网络化、透明化。</w:t>
      </w:r>
      <w:r>
        <w:rPr>
          <w:rStyle w:val="txt"/>
          <w:rFonts w:ascii="宋体" w:hAnsi="宋体"/>
          <w:szCs w:val="21"/>
        </w:rPr>
        <w:t xml:space="preserve"> </w:t>
      </w:r>
    </w:p>
    <w:p w:rsidR="00424BF8" w:rsidRDefault="00424BF8">
      <w:pPr>
        <w:spacing w:line="360" w:lineRule="auto"/>
        <w:ind w:firstLine="420"/>
        <w:rPr>
          <w:rStyle w:val="txt"/>
          <w:rFonts w:ascii="宋体"/>
          <w:szCs w:val="21"/>
        </w:rPr>
      </w:pPr>
      <w:r>
        <w:rPr>
          <w:rStyle w:val="txt"/>
          <w:rFonts w:ascii="宋体" w:hAnsi="宋体" w:hint="eastAsia"/>
          <w:szCs w:val="21"/>
        </w:rPr>
        <w:t>本系统依托与省级医药招标采购平台，在省级医药集中采购思想的指导下建立的市级医药采购平台，由市卫生监督单位将省级药品目录应用在市平台上，在市卫生局及下属单位监督下，乡、镇以下的卫生室在市平台药品目录范围内进行集中药品采购。</w:t>
      </w:r>
    </w:p>
    <w:p w:rsidR="00424BF8" w:rsidRDefault="00424BF8"/>
    <w:p w:rsidR="00424BF8" w:rsidRDefault="00424BF8"/>
    <w:p w:rsidR="00424BF8" w:rsidRDefault="00424BF8">
      <w:pPr>
        <w:pStyle w:val="Heading1"/>
      </w:pPr>
      <w:r>
        <w:rPr>
          <w:rFonts w:hint="eastAsia"/>
        </w:rPr>
        <w:t>用户角色</w:t>
      </w:r>
    </w:p>
    <w:p w:rsidR="00424BF8" w:rsidRDefault="00424BF8"/>
    <w:p w:rsidR="00424BF8" w:rsidRDefault="00424BF8">
      <w:pPr>
        <w:pStyle w:val="ListParagraph1"/>
        <w:numPr>
          <w:ilvl w:val="0"/>
          <w:numId w:val="3"/>
        </w:numPr>
        <w:ind w:firstLineChars="0"/>
      </w:pPr>
      <w:r>
        <w:rPr>
          <w:rFonts w:hint="eastAsia"/>
        </w:rPr>
        <w:t>监管单位：</w:t>
      </w:r>
    </w:p>
    <w:p w:rsidR="00424BF8" w:rsidRDefault="00424BF8">
      <w:pPr>
        <w:ind w:firstLineChars="200" w:firstLine="420"/>
      </w:pPr>
      <w:r>
        <w:rPr>
          <w:rFonts w:hint="eastAsia"/>
        </w:rPr>
        <w:t>市卫生局</w:t>
      </w:r>
      <w:r>
        <w:t>(</w:t>
      </w:r>
      <w:r>
        <w:rPr>
          <w:rFonts w:hint="eastAsia"/>
        </w:rPr>
        <w:t>药政科</w:t>
      </w:r>
      <w:r>
        <w:t>)</w:t>
      </w:r>
      <w:r>
        <w:rPr>
          <w:rFonts w:hint="eastAsia"/>
        </w:rPr>
        <w:t>：负责通过采购平台进行监管，主要监管医院和供货商之间的业务交易情况。</w:t>
      </w:r>
    </w:p>
    <w:p w:rsidR="00424BF8" w:rsidRDefault="00424BF8">
      <w:r>
        <w:t xml:space="preserve">    </w:t>
      </w:r>
      <w:r>
        <w:rPr>
          <w:rFonts w:hint="eastAsia"/>
        </w:rPr>
        <w:t>卫生院：乡镇一级医疗单位，由市卫生局直管。负责审核医药下的采购单。</w:t>
      </w:r>
    </w:p>
    <w:p w:rsidR="00424BF8" w:rsidRDefault="00424BF8">
      <w:pPr>
        <w:ind w:firstLineChars="150" w:firstLine="315"/>
      </w:pPr>
    </w:p>
    <w:p w:rsidR="00424BF8" w:rsidRDefault="00424BF8">
      <w:pPr>
        <w:pStyle w:val="ListParagraph1"/>
        <w:numPr>
          <w:ilvl w:val="0"/>
          <w:numId w:val="3"/>
        </w:numPr>
        <w:ind w:firstLineChars="0"/>
      </w:pPr>
      <w:r>
        <w:rPr>
          <w:rFonts w:hint="eastAsia"/>
        </w:rPr>
        <w:t>医院</w:t>
      </w:r>
    </w:p>
    <w:p w:rsidR="00424BF8" w:rsidRDefault="00424BF8">
      <w:pPr>
        <w:ind w:left="420"/>
      </w:pPr>
      <w:r>
        <w:rPr>
          <w:rFonts w:hint="eastAsia"/>
        </w:rPr>
        <w:t>卫生室：最小的医疗单位，村卫生室</w:t>
      </w:r>
      <w:r>
        <w:t>(</w:t>
      </w:r>
      <w:r>
        <w:rPr>
          <w:rFonts w:hint="eastAsia"/>
        </w:rPr>
        <w:t>卫生所</w:t>
      </w:r>
      <w:r>
        <w:t>)</w:t>
      </w:r>
      <w:r>
        <w:rPr>
          <w:rFonts w:hint="eastAsia"/>
        </w:rPr>
        <w:t>。由由市卫生局直管。</w:t>
      </w:r>
    </w:p>
    <w:p w:rsidR="00424BF8" w:rsidRDefault="00424BF8">
      <w:pPr>
        <w:ind w:left="420"/>
      </w:pPr>
      <w:r>
        <w:rPr>
          <w:rFonts w:hint="eastAsia"/>
        </w:rPr>
        <w:t>通过平台上网进行药品采购。</w:t>
      </w:r>
    </w:p>
    <w:p w:rsidR="00424BF8" w:rsidRDefault="00424BF8">
      <w:pPr>
        <w:ind w:left="420"/>
      </w:pPr>
    </w:p>
    <w:p w:rsidR="00424BF8" w:rsidRDefault="00424BF8">
      <w:pPr>
        <w:pStyle w:val="ListParagraph1"/>
        <w:numPr>
          <w:ilvl w:val="0"/>
          <w:numId w:val="3"/>
        </w:numPr>
        <w:ind w:firstLineChars="0"/>
      </w:pPr>
      <w:r>
        <w:rPr>
          <w:rFonts w:hint="eastAsia"/>
        </w:rPr>
        <w:t>供货商</w:t>
      </w:r>
    </w:p>
    <w:p w:rsidR="00424BF8" w:rsidRDefault="00424BF8">
      <w:pPr>
        <w:pStyle w:val="ListParagraph1"/>
        <w:ind w:left="420" w:firstLineChars="0" w:firstLine="0"/>
      </w:pPr>
    </w:p>
    <w:p w:rsidR="00424BF8" w:rsidRDefault="00424BF8">
      <w:pPr>
        <w:ind w:left="420"/>
      </w:pPr>
      <w:r>
        <w:rPr>
          <w:rFonts w:hint="eastAsia"/>
        </w:rPr>
        <w:t>药品生产企业、企业销售代理（一级代理，二级代理），称为：药品供货商</w:t>
      </w:r>
    </w:p>
    <w:p w:rsidR="00424BF8" w:rsidRDefault="00424BF8">
      <w:pPr>
        <w:ind w:left="420"/>
      </w:pPr>
    </w:p>
    <w:p w:rsidR="00424BF8" w:rsidRDefault="00424BF8">
      <w:pPr>
        <w:ind w:left="420"/>
      </w:pPr>
      <w:r>
        <w:rPr>
          <w:rFonts w:hint="eastAsia"/>
        </w:rPr>
        <w:t>接收卫生室药品采购，按时进行药品配送。</w:t>
      </w:r>
    </w:p>
    <w:p w:rsidR="00424BF8" w:rsidRDefault="00424BF8">
      <w:pPr>
        <w:ind w:left="420"/>
      </w:pPr>
      <w:r>
        <w:rPr>
          <w:rFonts w:hint="eastAsia"/>
        </w:rPr>
        <w:t>通过平台上网进行药品销售</w:t>
      </w:r>
      <w:r>
        <w:t>(</w:t>
      </w:r>
      <w:r>
        <w:rPr>
          <w:rFonts w:hint="eastAsia"/>
        </w:rPr>
        <w:t>供应药品</w:t>
      </w:r>
      <w:r>
        <w:t>)</w:t>
      </w:r>
      <w:r>
        <w:rPr>
          <w:rFonts w:hint="eastAsia"/>
        </w:rPr>
        <w:t>。</w:t>
      </w:r>
    </w:p>
    <w:p w:rsidR="00424BF8" w:rsidRDefault="00424BF8">
      <w:pPr>
        <w:ind w:left="420"/>
      </w:pPr>
    </w:p>
    <w:p w:rsidR="00424BF8" w:rsidRDefault="00424BF8">
      <w:pPr>
        <w:ind w:left="420"/>
      </w:pPr>
    </w:p>
    <w:p w:rsidR="00424BF8" w:rsidRDefault="00424BF8">
      <w:pPr>
        <w:pStyle w:val="ListParagraph1"/>
        <w:numPr>
          <w:ilvl w:val="0"/>
          <w:numId w:val="3"/>
        </w:numPr>
        <w:ind w:firstLineChars="0"/>
      </w:pPr>
      <w:r>
        <w:rPr>
          <w:rFonts w:hint="eastAsia"/>
        </w:rPr>
        <w:t>系统管理员</w:t>
      </w:r>
    </w:p>
    <w:p w:rsidR="00424BF8" w:rsidRDefault="00424BF8">
      <w:pPr>
        <w:pStyle w:val="ListParagraph1"/>
        <w:ind w:left="420" w:firstLineChars="0" w:firstLine="0"/>
      </w:pPr>
      <w:r>
        <w:rPr>
          <w:rFonts w:hint="eastAsia"/>
        </w:rPr>
        <w:t>系统维护、配置、系统备份等。</w:t>
      </w:r>
    </w:p>
    <w:p w:rsidR="00424BF8" w:rsidRDefault="00424BF8">
      <w:pPr>
        <w:pStyle w:val="ListParagraph1"/>
        <w:ind w:left="420" w:firstLineChars="0" w:firstLine="0"/>
      </w:pPr>
    </w:p>
    <w:p w:rsidR="00424BF8" w:rsidRDefault="00424BF8">
      <w:pPr>
        <w:pStyle w:val="ListParagraph1"/>
        <w:ind w:left="420" w:firstLineChars="0" w:firstLine="0"/>
      </w:pPr>
    </w:p>
    <w:p w:rsidR="00424BF8" w:rsidRDefault="00424BF8">
      <w:pPr>
        <w:pStyle w:val="Heading1"/>
      </w:pPr>
      <w:r>
        <w:rPr>
          <w:rFonts w:hint="eastAsia"/>
        </w:rPr>
        <w:t>业务流程</w:t>
      </w:r>
    </w:p>
    <w:p w:rsidR="00424BF8" w:rsidRDefault="00424BF8">
      <w:pPr>
        <w:pStyle w:val="ListParagraph1"/>
        <w:ind w:left="420" w:firstLineChars="0" w:firstLine="0"/>
      </w:pPr>
    </w:p>
    <w:p w:rsidR="00424BF8" w:rsidRDefault="00424BF8">
      <w:pPr>
        <w:pStyle w:val="ListParagraph1"/>
        <w:ind w:left="420" w:firstLineChars="0" w:firstLine="0"/>
      </w:pPr>
      <w:r>
        <w:rPr>
          <w:rFonts w:hint="eastAsia"/>
        </w:rPr>
        <w:t>不同用户共同完成一个业务流程。</w:t>
      </w:r>
    </w:p>
    <w:p w:rsidR="00424BF8" w:rsidRDefault="00424BF8">
      <w:pPr>
        <w:pStyle w:val="ListParagraph1"/>
        <w:ind w:left="420" w:firstLineChars="0" w:firstLine="0"/>
      </w:pPr>
    </w:p>
    <w:p w:rsidR="00424BF8" w:rsidRDefault="00424BF8">
      <w:pPr>
        <w:pStyle w:val="ListParagraph1"/>
        <w:ind w:left="420"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2.25pt;height:258.75pt">
            <v:imagedata r:id="rId5" o:title=""/>
          </v:shape>
        </w:pict>
      </w:r>
    </w:p>
    <w:p w:rsidR="00424BF8" w:rsidRDefault="00424BF8">
      <w:pPr>
        <w:pStyle w:val="ListParagraph1"/>
        <w:ind w:left="420" w:firstLineChars="0" w:firstLine="0"/>
      </w:pPr>
    </w:p>
    <w:p w:rsidR="00424BF8" w:rsidRDefault="00424BF8">
      <w:pPr>
        <w:pStyle w:val="ListParagraph1"/>
        <w:ind w:left="420" w:firstLineChars="0" w:firstLine="0"/>
      </w:pPr>
    </w:p>
    <w:p w:rsidR="00424BF8" w:rsidRDefault="00424BF8">
      <w:pPr>
        <w:pStyle w:val="ListParagraph1"/>
        <w:ind w:left="420" w:firstLineChars="0" w:firstLine="0"/>
      </w:pPr>
    </w:p>
    <w:p w:rsidR="00424BF8" w:rsidRDefault="00424BF8">
      <w:pPr>
        <w:pStyle w:val="Heading1"/>
      </w:pPr>
      <w:r>
        <w:rPr>
          <w:rFonts w:hint="eastAsia"/>
        </w:rPr>
        <w:t>业务功能模块</w:t>
      </w:r>
    </w:p>
    <w:p w:rsidR="00424BF8" w:rsidRDefault="00424BF8">
      <w:pPr>
        <w:pStyle w:val="ListParagraph1"/>
        <w:ind w:left="420" w:firstLineChars="0" w:firstLine="0"/>
      </w:pPr>
    </w:p>
    <w:p w:rsidR="00424BF8" w:rsidRDefault="00424BF8">
      <w:pPr>
        <w:pStyle w:val="ListParagraph1"/>
        <w:ind w:left="420" w:firstLineChars="0" w:firstLine="0"/>
      </w:pPr>
      <w:r>
        <w:rPr>
          <w:rFonts w:hint="eastAsia"/>
        </w:rPr>
        <w:t>将相似或一致的功能组成一个模块，如下：</w:t>
      </w:r>
    </w:p>
    <w:p w:rsidR="00424BF8" w:rsidRDefault="00424BF8">
      <w:pPr>
        <w:pStyle w:val="ListParagraph1"/>
        <w:ind w:left="420" w:firstLineChars="0" w:firstLine="0"/>
      </w:pPr>
    </w:p>
    <w:p w:rsidR="00424BF8" w:rsidRDefault="00424BF8">
      <w:pPr>
        <w:pStyle w:val="ListParagraph1"/>
        <w:ind w:left="420" w:firstLineChars="0" w:firstLine="0"/>
      </w:pPr>
      <w:r>
        <w:rPr>
          <w:noProof/>
        </w:rPr>
        <w:pict>
          <v:shape id="Quad Arrow 1051" o:spid="_x0000_s1050" type="#_x0000_t202" style="position:absolute;left:0;text-align:left;margin-left:68.05pt;margin-top:6.85pt;width:160.1pt;height:93.35pt;z-index:251648000" o:preferrelative="t">
            <v:stroke miterlimit="2"/>
            <v:textbox>
              <w:txbxContent>
                <w:p w:rsidR="00424BF8" w:rsidRDefault="00424BF8">
                  <w:r>
                    <w:rPr>
                      <w:rFonts w:hint="eastAsia"/>
                    </w:rPr>
                    <w:t>采购单管理模块</w:t>
                  </w:r>
                </w:p>
                <w:p w:rsidR="00424BF8" w:rsidRDefault="00424BF8"/>
              </w:txbxContent>
            </v:textbox>
          </v:shape>
        </w:pict>
      </w:r>
    </w:p>
    <w:p w:rsidR="00424BF8" w:rsidRDefault="00424BF8">
      <w:pPr>
        <w:pStyle w:val="ListParagraph1"/>
        <w:ind w:left="420" w:firstLineChars="0" w:firstLine="0"/>
      </w:pPr>
    </w:p>
    <w:p w:rsidR="00424BF8" w:rsidRDefault="00424BF8">
      <w:pPr>
        <w:pStyle w:val="ListParagraph1"/>
        <w:ind w:left="420" w:firstLineChars="0" w:firstLine="0"/>
      </w:pPr>
      <w:r>
        <w:rPr>
          <w:noProof/>
        </w:rPr>
        <w:pict>
          <v:shape id="Quad Arrow 1053" o:spid="_x0000_s1051" type="#_x0000_t202" style="position:absolute;left:0;text-align:left;margin-left:81.3pt;margin-top:40.75pt;width:73.7pt;height:21.3pt;z-index:251650048" o:preferrelative="t">
            <v:stroke miterlimit="2"/>
            <v:textbox>
              <w:txbxContent>
                <w:p w:rsidR="00424BF8" w:rsidRDefault="00424BF8">
                  <w:r>
                    <w:rPr>
                      <w:rFonts w:hint="eastAsia"/>
                    </w:rPr>
                    <w:t>提交采购单</w:t>
                  </w:r>
                </w:p>
              </w:txbxContent>
            </v:textbox>
          </v:shape>
        </w:pict>
      </w:r>
      <w:r>
        <w:rPr>
          <w:noProof/>
        </w:rPr>
        <w:pict>
          <v:shape id="Quad Arrow 1052" o:spid="_x0000_s1052" type="#_x0000_t202" style="position:absolute;left:0;text-align:left;margin-left:81.3pt;margin-top:6.2pt;width:73.7pt;height:21.3pt;z-index:251649024" o:preferrelative="t">
            <v:stroke miterlimit="2"/>
            <v:textbox>
              <w:txbxContent>
                <w:p w:rsidR="00424BF8" w:rsidRDefault="00424BF8">
                  <w:r>
                    <w:rPr>
                      <w:rFonts w:hint="eastAsia"/>
                    </w:rPr>
                    <w:t>创建采购单</w:t>
                  </w:r>
                </w:p>
              </w:txbxContent>
            </v:textbox>
          </v:shape>
        </w:pict>
      </w:r>
    </w:p>
    <w:p w:rsidR="00424BF8" w:rsidRDefault="00424BF8">
      <w:pPr>
        <w:pStyle w:val="ListParagraph1"/>
        <w:ind w:left="420" w:firstLineChars="0" w:firstLine="0"/>
      </w:pPr>
    </w:p>
    <w:p w:rsidR="00424BF8" w:rsidRDefault="00424BF8">
      <w:pPr>
        <w:pStyle w:val="ListParagraph1"/>
        <w:ind w:left="420" w:firstLineChars="0" w:firstLine="0"/>
      </w:pPr>
    </w:p>
    <w:p w:rsidR="00424BF8" w:rsidRDefault="00424BF8">
      <w:pPr>
        <w:pStyle w:val="ListParagraph1"/>
        <w:ind w:left="420" w:firstLineChars="0" w:firstLine="0"/>
      </w:pPr>
    </w:p>
    <w:p w:rsidR="00424BF8" w:rsidRDefault="00424BF8">
      <w:pPr>
        <w:pStyle w:val="ListParagraph1"/>
        <w:ind w:left="420" w:firstLineChars="0" w:firstLine="0"/>
      </w:pPr>
    </w:p>
    <w:p w:rsidR="00424BF8" w:rsidRDefault="00424BF8">
      <w:pPr>
        <w:pStyle w:val="ListParagraph1"/>
        <w:ind w:left="420" w:firstLineChars="0" w:firstLine="0"/>
      </w:pPr>
      <w:r>
        <w:rPr>
          <w:rFonts w:hint="eastAsia"/>
        </w:rPr>
        <w:t>完整的系统功能如下：</w:t>
      </w:r>
    </w:p>
    <w:p w:rsidR="00424BF8" w:rsidRDefault="00424BF8">
      <w:pPr>
        <w:pStyle w:val="ListParagraph1"/>
        <w:ind w:left="420" w:firstLineChars="0" w:firstLine="0"/>
      </w:pPr>
    </w:p>
    <w:p w:rsidR="00424BF8" w:rsidRDefault="00424BF8">
      <w:pPr>
        <w:pStyle w:val="ListParagraph1"/>
        <w:ind w:left="420" w:firstLineChars="0" w:firstLine="0"/>
      </w:pPr>
      <w:r w:rsidRPr="005C5AFE">
        <w:object w:dxaOrig="10520" w:dyaOrig="10680">
          <v:shape id="Picture 1" o:spid="_x0000_i1026" type="#_x0000_t75" style="width:410.25pt;height:416.25pt" o:ole="">
            <v:imagedata r:id="rId6" o:title=""/>
          </v:shape>
          <o:OLEObject Type="Embed" ProgID="Visio.Drawing.11" ShapeID="Picture 1" DrawAspect="Content" ObjectID="_1581404430" r:id="rId7"/>
        </w:object>
      </w:r>
    </w:p>
    <w:p w:rsidR="00424BF8" w:rsidRDefault="00424BF8">
      <w:pPr>
        <w:pStyle w:val="ListParagraph1"/>
        <w:ind w:left="420" w:firstLineChars="0" w:firstLine="0"/>
      </w:pPr>
    </w:p>
    <w:p w:rsidR="00424BF8" w:rsidRDefault="00424BF8">
      <w:pPr>
        <w:pStyle w:val="ListParagraph1"/>
        <w:ind w:left="420" w:firstLineChars="0" w:firstLine="0"/>
      </w:pPr>
    </w:p>
    <w:p w:rsidR="00424BF8" w:rsidRDefault="00424BF8">
      <w:pPr>
        <w:pStyle w:val="ListParagraph1"/>
        <w:numPr>
          <w:ilvl w:val="0"/>
          <w:numId w:val="3"/>
        </w:numPr>
        <w:ind w:firstLineChars="0"/>
      </w:pPr>
      <w:r>
        <w:rPr>
          <w:rFonts w:hint="eastAsia"/>
        </w:rPr>
        <w:t>药品目录模块：</w:t>
      </w:r>
    </w:p>
    <w:p w:rsidR="00424BF8" w:rsidRDefault="00424BF8">
      <w:pPr>
        <w:pStyle w:val="ListParagraph1"/>
        <w:ind w:left="420" w:firstLineChars="0" w:firstLine="0"/>
      </w:pPr>
      <w:r>
        <w:rPr>
          <w:rFonts w:hint="eastAsia"/>
        </w:rPr>
        <w:t>药品目录维护：由</w:t>
      </w:r>
      <w:r>
        <w:rPr>
          <w:rFonts w:hint="eastAsia"/>
          <w:b/>
        </w:rPr>
        <w:t>卫生局</w:t>
      </w:r>
      <w:r>
        <w:rPr>
          <w:rFonts w:hint="eastAsia"/>
        </w:rPr>
        <w:t>统一管理，记录平台使用药品的中标目录，卫生局在省级目录的基础上进行添加、删除，来组成市级的药品目录。</w:t>
      </w:r>
    </w:p>
    <w:p w:rsidR="00424BF8" w:rsidRDefault="00424BF8">
      <w:pPr>
        <w:pStyle w:val="ListParagraph1"/>
        <w:ind w:left="420" w:firstLineChars="0" w:firstLine="0"/>
      </w:pPr>
      <w:r>
        <w:rPr>
          <w:rFonts w:hint="eastAsia"/>
        </w:rPr>
        <w:t>企业供货目录</w:t>
      </w:r>
      <w:r>
        <w:t xml:space="preserve"> </w:t>
      </w:r>
      <w:r>
        <w:rPr>
          <w:rFonts w:hint="eastAsia"/>
        </w:rPr>
        <w:t>：供货商将自己供应的药品添加企业供货目录，表示供货商要供应这些药品。</w:t>
      </w:r>
    </w:p>
    <w:p w:rsidR="00424BF8" w:rsidRDefault="00424BF8">
      <w:pPr>
        <w:pStyle w:val="ListParagraph1"/>
        <w:ind w:left="420" w:firstLineChars="0" w:firstLine="0"/>
      </w:pPr>
    </w:p>
    <w:p w:rsidR="00424BF8" w:rsidRDefault="00424BF8">
      <w:pPr>
        <w:pStyle w:val="ListParagraph1"/>
        <w:numPr>
          <w:ilvl w:val="0"/>
          <w:numId w:val="3"/>
        </w:numPr>
        <w:ind w:firstLineChars="0"/>
      </w:pPr>
      <w:r>
        <w:rPr>
          <w:rFonts w:hint="eastAsia"/>
        </w:rPr>
        <w:t>采购单管理</w:t>
      </w:r>
    </w:p>
    <w:p w:rsidR="00424BF8" w:rsidRDefault="00424BF8">
      <w:pPr>
        <w:pStyle w:val="ListParagraph1"/>
        <w:ind w:left="420" w:firstLineChars="0" w:firstLine="0"/>
      </w:pPr>
      <w:r>
        <w:rPr>
          <w:rFonts w:hint="eastAsia"/>
        </w:rPr>
        <w:t>创建采购单：医院使用</w:t>
      </w:r>
    </w:p>
    <w:p w:rsidR="00424BF8" w:rsidRDefault="00424BF8">
      <w:pPr>
        <w:pStyle w:val="ListParagraph1"/>
        <w:ind w:left="420" w:firstLineChars="0" w:firstLine="0"/>
      </w:pPr>
      <w:r>
        <w:rPr>
          <w:rFonts w:hint="eastAsia"/>
        </w:rPr>
        <w:t>采购单审核：卫生院使用。</w:t>
      </w:r>
    </w:p>
    <w:p w:rsidR="00424BF8" w:rsidRDefault="00424BF8">
      <w:pPr>
        <w:pStyle w:val="ListParagraph1"/>
        <w:ind w:left="420" w:firstLineChars="0" w:firstLine="0"/>
      </w:pPr>
    </w:p>
    <w:p w:rsidR="00424BF8" w:rsidRDefault="00424BF8">
      <w:pPr>
        <w:pStyle w:val="ListParagraph1"/>
        <w:numPr>
          <w:ilvl w:val="0"/>
          <w:numId w:val="3"/>
        </w:numPr>
        <w:ind w:firstLineChars="0"/>
      </w:pPr>
      <w:r>
        <w:rPr>
          <w:rFonts w:hint="eastAsia"/>
        </w:rPr>
        <w:t>统计分析</w:t>
      </w:r>
    </w:p>
    <w:p w:rsidR="00424BF8" w:rsidRDefault="00424BF8">
      <w:pPr>
        <w:pStyle w:val="ListParagraph1"/>
        <w:ind w:left="420" w:firstLineChars="0" w:firstLine="0"/>
      </w:pPr>
      <w:r>
        <w:rPr>
          <w:rFonts w:hint="eastAsia"/>
        </w:rPr>
        <w:t>主要给卫生局使用，卫生局通过统计分析功能进行监管。</w:t>
      </w:r>
    </w:p>
    <w:p w:rsidR="00424BF8" w:rsidRDefault="00424BF8">
      <w:pPr>
        <w:pStyle w:val="ListParagraph1"/>
        <w:ind w:left="420" w:firstLineChars="0" w:firstLine="0"/>
      </w:pPr>
    </w:p>
    <w:p w:rsidR="00424BF8" w:rsidRDefault="00424BF8">
      <w:pPr>
        <w:pStyle w:val="ListParagraph1"/>
        <w:ind w:left="420" w:firstLineChars="0" w:firstLine="0"/>
      </w:pPr>
      <w:r>
        <w:rPr>
          <w:rFonts w:hint="eastAsia"/>
        </w:rPr>
        <w:t>也给医院、供货商使用，医院、供货商统计自己相关的数据。</w:t>
      </w:r>
    </w:p>
    <w:p w:rsidR="00424BF8" w:rsidRDefault="00424BF8">
      <w:pPr>
        <w:pStyle w:val="ListParagraph1"/>
        <w:ind w:left="420" w:firstLineChars="0" w:firstLine="0"/>
      </w:pPr>
    </w:p>
    <w:p w:rsidR="00424BF8" w:rsidRDefault="00424BF8">
      <w:pPr>
        <w:pStyle w:val="ListParagraph1"/>
        <w:numPr>
          <w:ilvl w:val="0"/>
          <w:numId w:val="3"/>
        </w:numPr>
        <w:ind w:firstLineChars="0"/>
      </w:pPr>
      <w:r>
        <w:rPr>
          <w:rFonts w:hint="eastAsia"/>
        </w:rPr>
        <w:t>系统管理</w:t>
      </w:r>
    </w:p>
    <w:p w:rsidR="00424BF8" w:rsidRDefault="00424BF8">
      <w:pPr>
        <w:pStyle w:val="ListParagraph1"/>
        <w:ind w:left="420" w:firstLineChars="0" w:firstLine="0"/>
      </w:pPr>
      <w:r>
        <w:rPr>
          <w:rFonts w:hint="eastAsia"/>
        </w:rPr>
        <w:t>给系统管理员使用。</w:t>
      </w:r>
    </w:p>
    <w:p w:rsidR="00424BF8" w:rsidRDefault="00424BF8"/>
    <w:p w:rsidR="00424BF8" w:rsidRDefault="00424BF8">
      <w:r>
        <w:rPr>
          <w:rFonts w:hint="eastAsia"/>
        </w:rPr>
        <w:t>外部接口：</w:t>
      </w:r>
    </w:p>
    <w:p w:rsidR="00424BF8" w:rsidRDefault="00424BF8">
      <w:r>
        <w:t xml:space="preserve">  </w:t>
      </w:r>
      <w:r>
        <w:rPr>
          <w:rFonts w:hint="eastAsia"/>
        </w:rPr>
        <w:t>省级药品目录接口：将省级药品目录</w:t>
      </w:r>
      <w:r>
        <w:t xml:space="preserve"> </w:t>
      </w:r>
      <w:r>
        <w:rPr>
          <w:rFonts w:hint="eastAsia"/>
        </w:rPr>
        <w:t>导入到本系统。</w:t>
      </w:r>
    </w:p>
    <w:p w:rsidR="00424BF8" w:rsidRDefault="00424BF8"/>
    <w:p w:rsidR="00424BF8" w:rsidRDefault="00424BF8"/>
    <w:p w:rsidR="00424BF8" w:rsidRDefault="00424BF8">
      <w:r>
        <w:t xml:space="preserve">  </w:t>
      </w:r>
      <w:r>
        <w:rPr>
          <w:rFonts w:hint="eastAsia"/>
        </w:rPr>
        <w:t>系统管理接口：通过单点登陆系统进行用户认证，将第三方系统中区域管理、系统参数配置等功能接入本系统。</w:t>
      </w:r>
    </w:p>
    <w:p w:rsidR="00424BF8" w:rsidRDefault="00424BF8"/>
    <w:p w:rsidR="00424BF8" w:rsidRDefault="00424BF8"/>
    <w:p w:rsidR="00424BF8" w:rsidRDefault="00424BF8">
      <w:pPr>
        <w:pStyle w:val="Heading1"/>
      </w:pPr>
      <w:r>
        <w:rPr>
          <w:rFonts w:hint="eastAsia"/>
        </w:rPr>
        <w:t>需求分析</w:t>
      </w:r>
    </w:p>
    <w:p w:rsidR="00424BF8" w:rsidRDefault="00424BF8"/>
    <w:p w:rsidR="00424BF8" w:rsidRDefault="00424BF8">
      <w:r>
        <w:rPr>
          <w:rFonts w:hint="eastAsia"/>
        </w:rPr>
        <w:t>用户需求的分析：</w:t>
      </w:r>
    </w:p>
    <w:p w:rsidR="00424BF8" w:rsidRDefault="00424BF8">
      <w:r>
        <w:rPr>
          <w:rFonts w:hint="eastAsia"/>
        </w:rPr>
        <w:t>进行需求调研，一份用户需求调研报告</w:t>
      </w:r>
      <w:r>
        <w:t>.doc</w:t>
      </w:r>
      <w:r>
        <w:rPr>
          <w:rFonts w:hint="eastAsia"/>
        </w:rPr>
        <w:t>及用户需求文档，用于和用户交流使用。</w:t>
      </w:r>
    </w:p>
    <w:p w:rsidR="00424BF8" w:rsidRDefault="00424BF8">
      <w:r>
        <w:rPr>
          <w:rFonts w:hint="eastAsia"/>
        </w:rPr>
        <w:t>参考</w:t>
      </w:r>
      <w:r>
        <w:t xml:space="preserve"> </w:t>
      </w:r>
      <w:r>
        <w:rPr>
          <w:rFonts w:hint="eastAsia"/>
        </w:rPr>
        <w:t>：</w:t>
      </w:r>
    </w:p>
    <w:p w:rsidR="00424BF8" w:rsidRDefault="00424BF8">
      <w:r>
        <w:pict>
          <v:shape id="图片 14" o:spid="_x0000_i1027" type="#_x0000_t75" style="width:264.75pt;height:91.5pt">
            <v:imagedata r:id="rId8" o:title=""/>
          </v:shape>
        </w:pict>
      </w:r>
    </w:p>
    <w:p w:rsidR="00424BF8" w:rsidRDefault="00424BF8"/>
    <w:p w:rsidR="00424BF8" w:rsidRDefault="00424BF8">
      <w:r>
        <w:rPr>
          <w:rFonts w:hint="eastAsia"/>
        </w:rPr>
        <w:t>系统的需求分析：</w:t>
      </w:r>
    </w:p>
    <w:p w:rsidR="00424BF8" w:rsidRDefault="00424BF8">
      <w:r>
        <w:rPr>
          <w:rFonts w:hint="eastAsia"/>
        </w:rPr>
        <w:t>依据用户需求文档（原始用户需求），进行系统需求分析，成果：“</w:t>
      </w:r>
      <w:r>
        <w:rPr>
          <w:rFonts w:hint="eastAsia"/>
          <w:b/>
        </w:rPr>
        <w:t>系统需求规格说明书</w:t>
      </w:r>
      <w:r>
        <w:rPr>
          <w:rFonts w:hint="eastAsia"/>
        </w:rPr>
        <w:t>”。</w:t>
      </w:r>
    </w:p>
    <w:p w:rsidR="00424BF8" w:rsidRDefault="00424BF8"/>
    <w:p w:rsidR="00424BF8" w:rsidRDefault="00424BF8">
      <w:r>
        <w:rPr>
          <w:rFonts w:hint="eastAsia"/>
        </w:rPr>
        <w:t>系统需求规格说明书：</w:t>
      </w:r>
    </w:p>
    <w:p w:rsidR="00424BF8" w:rsidRDefault="00424BF8">
      <w:r>
        <w:rPr>
          <w:rFonts w:hint="eastAsia"/>
        </w:rPr>
        <w:t>描述：</w:t>
      </w:r>
    </w:p>
    <w:p w:rsidR="00424BF8" w:rsidRDefault="00424BF8">
      <w:r>
        <w:rPr>
          <w:rFonts w:hint="eastAsia"/>
        </w:rPr>
        <w:t>需求用例：功能描述、功能接口、前置条件（功能的约束条件）、后置条件（功能影响，主要是数据库操作）。事件流（功能操作流程）</w:t>
      </w:r>
    </w:p>
    <w:p w:rsidR="00424BF8" w:rsidRDefault="00424BF8"/>
    <w:p w:rsidR="00424BF8" w:rsidRDefault="00424BF8">
      <w:r>
        <w:rPr>
          <w:rFonts w:hint="eastAsia"/>
        </w:rPr>
        <w:t>程序员根据需求规格说明书进行开发。</w:t>
      </w:r>
    </w:p>
    <w:p w:rsidR="00424BF8" w:rsidRDefault="00424BF8"/>
    <w:p w:rsidR="00424BF8" w:rsidRDefault="00424BF8">
      <w:r>
        <w:rPr>
          <w:rFonts w:hint="eastAsia"/>
        </w:rPr>
        <w:t>参考：</w:t>
      </w:r>
    </w:p>
    <w:p w:rsidR="00424BF8" w:rsidRDefault="00424BF8">
      <w:r>
        <w:pict>
          <v:shape id="图片 11" o:spid="_x0000_i1028" type="#_x0000_t75" style="width:235.5pt;height:29.25pt">
            <v:imagedata r:id="rId9" o:title=""/>
          </v:shape>
        </w:pict>
      </w:r>
    </w:p>
    <w:p w:rsidR="00424BF8" w:rsidRDefault="00424BF8"/>
    <w:p w:rsidR="00424BF8" w:rsidRDefault="00424BF8"/>
    <w:p w:rsidR="00424BF8" w:rsidRDefault="00424BF8">
      <w:pPr>
        <w:pStyle w:val="Heading1"/>
      </w:pPr>
      <w:r>
        <w:rPr>
          <w:rFonts w:hint="eastAsia"/>
        </w:rPr>
        <w:t>项目配置情况</w:t>
      </w:r>
    </w:p>
    <w:p w:rsidR="00424BF8" w:rsidRDefault="00424BF8"/>
    <w:p w:rsidR="00424BF8" w:rsidRDefault="00424BF8"/>
    <w:p w:rsidR="00424BF8" w:rsidRDefault="00424BF8">
      <w:pPr>
        <w:pStyle w:val="Heading2"/>
      </w:pPr>
      <w:r>
        <w:rPr>
          <w:rFonts w:hint="eastAsia"/>
        </w:rPr>
        <w:t>人员配置</w:t>
      </w:r>
    </w:p>
    <w:p w:rsidR="00424BF8" w:rsidRDefault="00424BF8"/>
    <w:tbl>
      <w:tblPr>
        <w:tblW w:w="9907" w:type="dxa"/>
        <w:tblInd w:w="-43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A0"/>
      </w:tblPr>
      <w:tblGrid>
        <w:gridCol w:w="2393"/>
        <w:gridCol w:w="4696"/>
        <w:gridCol w:w="2818"/>
      </w:tblGrid>
      <w:tr w:rsidR="00424BF8">
        <w:trPr>
          <w:trHeight w:val="480"/>
        </w:trPr>
        <w:tc>
          <w:tcPr>
            <w:tcW w:w="2393" w:type="dxa"/>
            <w:tcBorders>
              <w:top w:val="double" w:sz="4" w:space="0" w:color="auto"/>
            </w:tcBorders>
            <w:vAlign w:val="center"/>
          </w:tcPr>
          <w:p w:rsidR="00424BF8" w:rsidRDefault="00424BF8">
            <w:pPr>
              <w:jc w:val="center"/>
              <w:rPr>
                <w:rFonts w:ascii="宋体"/>
                <w:b/>
                <w:iCs/>
                <w:color w:val="000000"/>
                <w:sz w:val="24"/>
              </w:rPr>
            </w:pPr>
            <w:r>
              <w:rPr>
                <w:rFonts w:ascii="宋体" w:hAnsi="宋体" w:hint="eastAsia"/>
                <w:b/>
                <w:iCs/>
                <w:color w:val="000000"/>
                <w:sz w:val="24"/>
              </w:rPr>
              <w:t>角色</w:t>
            </w:r>
          </w:p>
        </w:tc>
        <w:tc>
          <w:tcPr>
            <w:tcW w:w="4696" w:type="dxa"/>
            <w:tcBorders>
              <w:top w:val="double" w:sz="4" w:space="0" w:color="auto"/>
            </w:tcBorders>
            <w:vAlign w:val="center"/>
          </w:tcPr>
          <w:p w:rsidR="00424BF8" w:rsidRDefault="00424BF8">
            <w:pPr>
              <w:jc w:val="center"/>
              <w:rPr>
                <w:rFonts w:ascii="宋体"/>
                <w:b/>
                <w:iCs/>
                <w:color w:val="000000"/>
                <w:sz w:val="24"/>
              </w:rPr>
            </w:pPr>
            <w:r>
              <w:rPr>
                <w:rFonts w:ascii="宋体" w:hAnsi="宋体" w:hint="eastAsia"/>
                <w:b/>
                <w:iCs/>
                <w:color w:val="000000"/>
                <w:sz w:val="24"/>
              </w:rPr>
              <w:t>职责</w:t>
            </w:r>
          </w:p>
        </w:tc>
        <w:tc>
          <w:tcPr>
            <w:tcW w:w="2818" w:type="dxa"/>
            <w:tcBorders>
              <w:top w:val="double" w:sz="4" w:space="0" w:color="auto"/>
            </w:tcBorders>
            <w:vAlign w:val="center"/>
          </w:tcPr>
          <w:p w:rsidR="00424BF8" w:rsidRDefault="00424BF8">
            <w:pPr>
              <w:jc w:val="center"/>
              <w:rPr>
                <w:b/>
                <w:sz w:val="24"/>
              </w:rPr>
            </w:pPr>
            <w:r>
              <w:rPr>
                <w:rFonts w:hint="eastAsia"/>
                <w:b/>
                <w:sz w:val="24"/>
              </w:rPr>
              <w:t>人员</w:t>
            </w:r>
          </w:p>
        </w:tc>
      </w:tr>
      <w:tr w:rsidR="00424BF8">
        <w:trPr>
          <w:trHeight w:val="480"/>
        </w:trPr>
        <w:tc>
          <w:tcPr>
            <w:tcW w:w="2393" w:type="dxa"/>
            <w:vAlign w:val="center"/>
          </w:tcPr>
          <w:p w:rsidR="00424BF8" w:rsidRDefault="00424BF8">
            <w:pPr>
              <w:jc w:val="left"/>
              <w:rPr>
                <w:rFonts w:ascii="宋体"/>
                <w:iCs/>
                <w:color w:val="000000"/>
                <w:sz w:val="24"/>
                <w:szCs w:val="24"/>
              </w:rPr>
            </w:pPr>
            <w:r>
              <w:rPr>
                <w:rFonts w:hint="eastAsia"/>
                <w:sz w:val="24"/>
                <w:szCs w:val="24"/>
              </w:rPr>
              <w:t>项目经理</w:t>
            </w:r>
          </w:p>
        </w:tc>
        <w:tc>
          <w:tcPr>
            <w:tcW w:w="4696" w:type="dxa"/>
            <w:vAlign w:val="center"/>
          </w:tcPr>
          <w:p w:rsidR="00424BF8" w:rsidRDefault="00424BF8">
            <w:pPr>
              <w:jc w:val="left"/>
              <w:rPr>
                <w:rFonts w:ascii="宋体"/>
                <w:iCs/>
                <w:color w:val="000000"/>
                <w:sz w:val="24"/>
              </w:rPr>
            </w:pPr>
            <w:r>
              <w:rPr>
                <w:rFonts w:ascii="宋体" w:hAnsi="宋体" w:hint="eastAsia"/>
                <w:iCs/>
                <w:color w:val="000000"/>
                <w:sz w:val="24"/>
              </w:rPr>
              <w:t>项目整体执行控制</w:t>
            </w:r>
          </w:p>
        </w:tc>
        <w:tc>
          <w:tcPr>
            <w:tcW w:w="2818" w:type="dxa"/>
            <w:vAlign w:val="center"/>
          </w:tcPr>
          <w:p w:rsidR="00424BF8" w:rsidRDefault="00424BF8">
            <w:pPr>
              <w:jc w:val="center"/>
              <w:rPr>
                <w:sz w:val="24"/>
              </w:rPr>
            </w:pPr>
            <w:r>
              <w:rPr>
                <w:sz w:val="24"/>
              </w:rPr>
              <w:t>1</w:t>
            </w:r>
          </w:p>
        </w:tc>
      </w:tr>
      <w:tr w:rsidR="00424BF8">
        <w:trPr>
          <w:trHeight w:val="480"/>
        </w:trPr>
        <w:tc>
          <w:tcPr>
            <w:tcW w:w="2393" w:type="dxa"/>
            <w:vAlign w:val="center"/>
          </w:tcPr>
          <w:p w:rsidR="00424BF8" w:rsidRDefault="00424BF8">
            <w:pPr>
              <w:jc w:val="left"/>
              <w:rPr>
                <w:sz w:val="24"/>
                <w:szCs w:val="24"/>
              </w:rPr>
            </w:pPr>
            <w:r>
              <w:rPr>
                <w:rFonts w:hint="eastAsia"/>
                <w:sz w:val="24"/>
                <w:szCs w:val="24"/>
              </w:rPr>
              <w:t>架构师</w:t>
            </w:r>
          </w:p>
        </w:tc>
        <w:tc>
          <w:tcPr>
            <w:tcW w:w="4696" w:type="dxa"/>
            <w:vAlign w:val="center"/>
          </w:tcPr>
          <w:p w:rsidR="00424BF8" w:rsidRDefault="00424BF8">
            <w:pPr>
              <w:jc w:val="left"/>
              <w:rPr>
                <w:rFonts w:ascii="宋体"/>
                <w:iCs/>
                <w:color w:val="000000"/>
                <w:sz w:val="24"/>
              </w:rPr>
            </w:pPr>
            <w:r>
              <w:rPr>
                <w:rFonts w:ascii="宋体" w:hAnsi="宋体" w:hint="eastAsia"/>
                <w:iCs/>
                <w:color w:val="000000"/>
                <w:sz w:val="24"/>
              </w:rPr>
              <w:t>系统架构搭建</w:t>
            </w:r>
          </w:p>
          <w:p w:rsidR="00424BF8" w:rsidRDefault="00424BF8">
            <w:pPr>
              <w:jc w:val="left"/>
              <w:rPr>
                <w:rFonts w:ascii="宋体"/>
                <w:iCs/>
                <w:color w:val="000000"/>
                <w:sz w:val="24"/>
              </w:rPr>
            </w:pPr>
            <w:r>
              <w:rPr>
                <w:rFonts w:ascii="宋体" w:hAnsi="宋体" w:hint="eastAsia"/>
                <w:iCs/>
                <w:color w:val="000000"/>
                <w:sz w:val="24"/>
              </w:rPr>
              <w:t>系统集成</w:t>
            </w:r>
          </w:p>
          <w:p w:rsidR="00424BF8" w:rsidRDefault="00424BF8">
            <w:pPr>
              <w:jc w:val="left"/>
              <w:rPr>
                <w:rFonts w:ascii="宋体"/>
                <w:iCs/>
                <w:color w:val="000000"/>
                <w:sz w:val="24"/>
              </w:rPr>
            </w:pPr>
            <w:r>
              <w:rPr>
                <w:rFonts w:ascii="宋体" w:hAnsi="宋体" w:hint="eastAsia"/>
                <w:iCs/>
                <w:color w:val="000000"/>
                <w:sz w:val="24"/>
              </w:rPr>
              <w:t>技术预研</w:t>
            </w:r>
          </w:p>
        </w:tc>
        <w:tc>
          <w:tcPr>
            <w:tcW w:w="2818" w:type="dxa"/>
            <w:vAlign w:val="center"/>
          </w:tcPr>
          <w:p w:rsidR="00424BF8" w:rsidRDefault="00424BF8">
            <w:pPr>
              <w:jc w:val="center"/>
              <w:rPr>
                <w:sz w:val="24"/>
              </w:rPr>
            </w:pPr>
            <w:r>
              <w:rPr>
                <w:sz w:val="24"/>
              </w:rPr>
              <w:t>1</w:t>
            </w:r>
          </w:p>
        </w:tc>
      </w:tr>
      <w:tr w:rsidR="00424BF8">
        <w:trPr>
          <w:trHeight w:val="480"/>
        </w:trPr>
        <w:tc>
          <w:tcPr>
            <w:tcW w:w="2393" w:type="dxa"/>
            <w:vAlign w:val="center"/>
          </w:tcPr>
          <w:p w:rsidR="00424BF8" w:rsidRDefault="00424BF8">
            <w:pPr>
              <w:jc w:val="left"/>
              <w:rPr>
                <w:sz w:val="24"/>
                <w:szCs w:val="24"/>
              </w:rPr>
            </w:pPr>
            <w:r>
              <w:rPr>
                <w:rFonts w:hint="eastAsia"/>
                <w:sz w:val="24"/>
                <w:szCs w:val="24"/>
              </w:rPr>
              <w:t>需求分析</w:t>
            </w:r>
          </w:p>
        </w:tc>
        <w:tc>
          <w:tcPr>
            <w:tcW w:w="4696" w:type="dxa"/>
            <w:vAlign w:val="center"/>
          </w:tcPr>
          <w:p w:rsidR="00424BF8" w:rsidRDefault="00424BF8">
            <w:pPr>
              <w:jc w:val="left"/>
              <w:rPr>
                <w:sz w:val="24"/>
              </w:rPr>
            </w:pPr>
            <w:r>
              <w:rPr>
                <w:rFonts w:hint="eastAsia"/>
                <w:sz w:val="24"/>
              </w:rPr>
              <w:t>需求调研、需求分析</w:t>
            </w:r>
          </w:p>
          <w:p w:rsidR="00424BF8" w:rsidRDefault="00424BF8">
            <w:pPr>
              <w:jc w:val="left"/>
              <w:rPr>
                <w:sz w:val="24"/>
              </w:rPr>
            </w:pPr>
            <w:r>
              <w:rPr>
                <w:rFonts w:hint="eastAsia"/>
                <w:sz w:val="24"/>
              </w:rPr>
              <w:t>编写系统需求规格说明书</w:t>
            </w:r>
          </w:p>
        </w:tc>
        <w:tc>
          <w:tcPr>
            <w:tcW w:w="2818" w:type="dxa"/>
            <w:vAlign w:val="center"/>
          </w:tcPr>
          <w:p w:rsidR="00424BF8" w:rsidRDefault="00424BF8">
            <w:pPr>
              <w:jc w:val="center"/>
              <w:rPr>
                <w:sz w:val="24"/>
              </w:rPr>
            </w:pPr>
            <w:r>
              <w:rPr>
                <w:sz w:val="24"/>
              </w:rPr>
              <w:t>2(</w:t>
            </w:r>
            <w:r>
              <w:rPr>
                <w:rFonts w:hint="eastAsia"/>
                <w:sz w:val="24"/>
              </w:rPr>
              <w:t>从开发调过来</w:t>
            </w:r>
            <w:r>
              <w:rPr>
                <w:sz w:val="24"/>
              </w:rPr>
              <w:t>)</w:t>
            </w:r>
          </w:p>
        </w:tc>
      </w:tr>
      <w:tr w:rsidR="00424BF8">
        <w:trPr>
          <w:trHeight w:val="480"/>
        </w:trPr>
        <w:tc>
          <w:tcPr>
            <w:tcW w:w="2393" w:type="dxa"/>
            <w:vAlign w:val="center"/>
          </w:tcPr>
          <w:p w:rsidR="00424BF8" w:rsidRDefault="00424BF8">
            <w:pPr>
              <w:jc w:val="left"/>
              <w:rPr>
                <w:sz w:val="24"/>
                <w:szCs w:val="24"/>
              </w:rPr>
            </w:pPr>
            <w:r>
              <w:rPr>
                <w:rFonts w:hint="eastAsia"/>
                <w:sz w:val="24"/>
                <w:szCs w:val="24"/>
              </w:rPr>
              <w:t>开发</w:t>
            </w:r>
          </w:p>
        </w:tc>
        <w:tc>
          <w:tcPr>
            <w:tcW w:w="4696" w:type="dxa"/>
            <w:vAlign w:val="center"/>
          </w:tcPr>
          <w:p w:rsidR="00424BF8" w:rsidRDefault="00424BF8">
            <w:pPr>
              <w:jc w:val="left"/>
              <w:rPr>
                <w:sz w:val="24"/>
              </w:rPr>
            </w:pPr>
            <w:r>
              <w:rPr>
                <w:rFonts w:hint="eastAsia"/>
                <w:sz w:val="24"/>
              </w:rPr>
              <w:t>系统模块开发编码</w:t>
            </w:r>
          </w:p>
          <w:p w:rsidR="00424BF8" w:rsidRDefault="00424BF8">
            <w:pPr>
              <w:jc w:val="left"/>
              <w:rPr>
                <w:sz w:val="24"/>
              </w:rPr>
            </w:pPr>
            <w:r>
              <w:rPr>
                <w:rFonts w:hint="eastAsia"/>
                <w:sz w:val="24"/>
              </w:rPr>
              <w:t>单元测试</w:t>
            </w:r>
          </w:p>
          <w:p w:rsidR="00424BF8" w:rsidRDefault="00424BF8">
            <w:pPr>
              <w:jc w:val="left"/>
              <w:rPr>
                <w:sz w:val="24"/>
              </w:rPr>
            </w:pPr>
            <w:r>
              <w:rPr>
                <w:rFonts w:hint="eastAsia"/>
                <w:sz w:val="24"/>
              </w:rPr>
              <w:t>参与系统集成</w:t>
            </w:r>
          </w:p>
          <w:p w:rsidR="00424BF8" w:rsidRDefault="00424BF8">
            <w:pPr>
              <w:jc w:val="left"/>
              <w:rPr>
                <w:sz w:val="24"/>
              </w:rPr>
            </w:pPr>
            <w:r>
              <w:rPr>
                <w:rFonts w:hint="eastAsia"/>
                <w:sz w:val="24"/>
              </w:rPr>
              <w:t>配合系统测试，修改</w:t>
            </w:r>
            <w:r>
              <w:rPr>
                <w:sz w:val="24"/>
              </w:rPr>
              <w:t>bug</w:t>
            </w:r>
          </w:p>
          <w:p w:rsidR="00424BF8" w:rsidRDefault="00424BF8">
            <w:pPr>
              <w:jc w:val="left"/>
              <w:rPr>
                <w:sz w:val="24"/>
              </w:rPr>
            </w:pPr>
            <w:r>
              <w:rPr>
                <w:rFonts w:hint="eastAsia"/>
                <w:sz w:val="24"/>
              </w:rPr>
              <w:t>配合系统产品化工作</w:t>
            </w:r>
          </w:p>
        </w:tc>
        <w:tc>
          <w:tcPr>
            <w:tcW w:w="2818" w:type="dxa"/>
            <w:vAlign w:val="center"/>
          </w:tcPr>
          <w:p w:rsidR="00424BF8" w:rsidRDefault="00424BF8">
            <w:pPr>
              <w:jc w:val="center"/>
              <w:rPr>
                <w:sz w:val="24"/>
              </w:rPr>
            </w:pPr>
            <w:r>
              <w:rPr>
                <w:sz w:val="24"/>
              </w:rPr>
              <w:t>5</w:t>
            </w:r>
          </w:p>
        </w:tc>
      </w:tr>
      <w:tr w:rsidR="00424BF8">
        <w:trPr>
          <w:trHeight w:val="480"/>
        </w:trPr>
        <w:tc>
          <w:tcPr>
            <w:tcW w:w="2393" w:type="dxa"/>
            <w:vAlign w:val="center"/>
          </w:tcPr>
          <w:p w:rsidR="00424BF8" w:rsidRDefault="00424BF8">
            <w:pPr>
              <w:jc w:val="left"/>
              <w:rPr>
                <w:sz w:val="24"/>
                <w:szCs w:val="24"/>
              </w:rPr>
            </w:pPr>
            <w:r>
              <w:rPr>
                <w:rFonts w:hint="eastAsia"/>
                <w:sz w:val="24"/>
                <w:szCs w:val="24"/>
              </w:rPr>
              <w:t>测试</w:t>
            </w:r>
          </w:p>
        </w:tc>
        <w:tc>
          <w:tcPr>
            <w:tcW w:w="4696" w:type="dxa"/>
            <w:vAlign w:val="center"/>
          </w:tcPr>
          <w:p w:rsidR="00424BF8" w:rsidRDefault="00424BF8">
            <w:pPr>
              <w:jc w:val="left"/>
              <w:rPr>
                <w:sz w:val="24"/>
              </w:rPr>
            </w:pPr>
            <w:r>
              <w:rPr>
                <w:rFonts w:hint="eastAsia"/>
                <w:sz w:val="24"/>
              </w:rPr>
              <w:t>编写测试用例</w:t>
            </w:r>
          </w:p>
          <w:p w:rsidR="00424BF8" w:rsidRDefault="00424BF8">
            <w:pPr>
              <w:jc w:val="left"/>
              <w:rPr>
                <w:sz w:val="24"/>
              </w:rPr>
            </w:pPr>
            <w:r>
              <w:rPr>
                <w:rFonts w:hint="eastAsia"/>
                <w:sz w:val="24"/>
              </w:rPr>
              <w:t>系统集成测试</w:t>
            </w:r>
          </w:p>
          <w:p w:rsidR="00424BF8" w:rsidRDefault="00424BF8">
            <w:pPr>
              <w:jc w:val="left"/>
              <w:rPr>
                <w:sz w:val="24"/>
              </w:rPr>
            </w:pPr>
            <w:r>
              <w:rPr>
                <w:rFonts w:hint="eastAsia"/>
                <w:sz w:val="24"/>
              </w:rPr>
              <w:t>系统功能测试</w:t>
            </w:r>
          </w:p>
          <w:p w:rsidR="00424BF8" w:rsidRDefault="00424BF8">
            <w:pPr>
              <w:jc w:val="left"/>
              <w:rPr>
                <w:sz w:val="24"/>
              </w:rPr>
            </w:pPr>
            <w:r>
              <w:rPr>
                <w:rFonts w:hint="eastAsia"/>
                <w:sz w:val="24"/>
              </w:rPr>
              <w:t>系统性能测试</w:t>
            </w:r>
          </w:p>
        </w:tc>
        <w:tc>
          <w:tcPr>
            <w:tcW w:w="2818" w:type="dxa"/>
            <w:vAlign w:val="center"/>
          </w:tcPr>
          <w:p w:rsidR="00424BF8" w:rsidRDefault="00424BF8">
            <w:pPr>
              <w:jc w:val="center"/>
              <w:rPr>
                <w:sz w:val="24"/>
              </w:rPr>
            </w:pPr>
            <w:r>
              <w:rPr>
                <w:sz w:val="24"/>
              </w:rPr>
              <w:t>3</w:t>
            </w:r>
          </w:p>
        </w:tc>
      </w:tr>
      <w:tr w:rsidR="00424BF8">
        <w:trPr>
          <w:trHeight w:val="480"/>
        </w:trPr>
        <w:tc>
          <w:tcPr>
            <w:tcW w:w="2393" w:type="dxa"/>
            <w:vAlign w:val="center"/>
          </w:tcPr>
          <w:p w:rsidR="00424BF8" w:rsidRDefault="00424BF8">
            <w:pPr>
              <w:jc w:val="left"/>
              <w:rPr>
                <w:sz w:val="24"/>
                <w:szCs w:val="24"/>
              </w:rPr>
            </w:pPr>
            <w:r>
              <w:rPr>
                <w:rFonts w:hint="eastAsia"/>
                <w:sz w:val="24"/>
                <w:szCs w:val="24"/>
              </w:rPr>
              <w:t>产品化</w:t>
            </w:r>
          </w:p>
        </w:tc>
        <w:tc>
          <w:tcPr>
            <w:tcW w:w="4696" w:type="dxa"/>
            <w:vAlign w:val="center"/>
          </w:tcPr>
          <w:p w:rsidR="00424BF8" w:rsidRDefault="00424BF8">
            <w:pPr>
              <w:jc w:val="left"/>
              <w:rPr>
                <w:sz w:val="24"/>
              </w:rPr>
            </w:pPr>
            <w:r>
              <w:rPr>
                <w:rFonts w:hint="eastAsia"/>
                <w:sz w:val="24"/>
              </w:rPr>
              <w:t>制作系统安装包</w:t>
            </w:r>
          </w:p>
          <w:p w:rsidR="00424BF8" w:rsidRDefault="00424BF8">
            <w:pPr>
              <w:jc w:val="left"/>
              <w:rPr>
                <w:sz w:val="24"/>
              </w:rPr>
            </w:pPr>
            <w:r>
              <w:rPr>
                <w:rFonts w:hint="eastAsia"/>
                <w:sz w:val="24"/>
              </w:rPr>
              <w:t>制作系统升级包</w:t>
            </w:r>
          </w:p>
        </w:tc>
        <w:tc>
          <w:tcPr>
            <w:tcW w:w="2818" w:type="dxa"/>
            <w:vAlign w:val="center"/>
          </w:tcPr>
          <w:p w:rsidR="00424BF8" w:rsidRDefault="00424BF8">
            <w:pPr>
              <w:jc w:val="center"/>
              <w:rPr>
                <w:sz w:val="24"/>
              </w:rPr>
            </w:pPr>
            <w:r>
              <w:rPr>
                <w:sz w:val="24"/>
              </w:rPr>
              <w:t>1</w:t>
            </w:r>
          </w:p>
        </w:tc>
      </w:tr>
      <w:tr w:rsidR="00424BF8">
        <w:trPr>
          <w:trHeight w:val="480"/>
        </w:trPr>
        <w:tc>
          <w:tcPr>
            <w:tcW w:w="2393" w:type="dxa"/>
            <w:tcBorders>
              <w:bottom w:val="double" w:sz="4" w:space="0" w:color="auto"/>
            </w:tcBorders>
            <w:vAlign w:val="center"/>
          </w:tcPr>
          <w:p w:rsidR="00424BF8" w:rsidRDefault="00424BF8">
            <w:pPr>
              <w:jc w:val="left"/>
              <w:rPr>
                <w:sz w:val="24"/>
                <w:szCs w:val="24"/>
              </w:rPr>
            </w:pPr>
            <w:r>
              <w:rPr>
                <w:rFonts w:hint="eastAsia"/>
                <w:sz w:val="24"/>
                <w:szCs w:val="24"/>
              </w:rPr>
              <w:t>系统维护</w:t>
            </w:r>
          </w:p>
        </w:tc>
        <w:tc>
          <w:tcPr>
            <w:tcW w:w="4696" w:type="dxa"/>
            <w:tcBorders>
              <w:bottom w:val="double" w:sz="4" w:space="0" w:color="auto"/>
            </w:tcBorders>
            <w:vAlign w:val="center"/>
          </w:tcPr>
          <w:p w:rsidR="00424BF8" w:rsidRDefault="00424BF8">
            <w:pPr>
              <w:jc w:val="left"/>
              <w:rPr>
                <w:sz w:val="24"/>
              </w:rPr>
            </w:pPr>
            <w:r>
              <w:rPr>
                <w:rFonts w:hint="eastAsia"/>
                <w:sz w:val="24"/>
              </w:rPr>
              <w:t>系统安装调试</w:t>
            </w:r>
          </w:p>
          <w:p w:rsidR="00424BF8" w:rsidRDefault="00424BF8">
            <w:pPr>
              <w:jc w:val="left"/>
              <w:rPr>
                <w:sz w:val="24"/>
              </w:rPr>
            </w:pPr>
            <w:r>
              <w:rPr>
                <w:rFonts w:hint="eastAsia"/>
                <w:sz w:val="24"/>
              </w:rPr>
              <w:t>用户培训</w:t>
            </w:r>
          </w:p>
          <w:p w:rsidR="00424BF8" w:rsidRDefault="00424BF8">
            <w:pPr>
              <w:jc w:val="left"/>
              <w:rPr>
                <w:sz w:val="24"/>
              </w:rPr>
            </w:pPr>
            <w:r>
              <w:rPr>
                <w:rFonts w:hint="eastAsia"/>
                <w:sz w:val="24"/>
              </w:rPr>
              <w:t>后期系统维护</w:t>
            </w:r>
          </w:p>
        </w:tc>
        <w:tc>
          <w:tcPr>
            <w:tcW w:w="2818" w:type="dxa"/>
            <w:tcBorders>
              <w:bottom w:val="double" w:sz="4" w:space="0" w:color="auto"/>
            </w:tcBorders>
            <w:vAlign w:val="center"/>
          </w:tcPr>
          <w:p w:rsidR="00424BF8" w:rsidRDefault="00424BF8">
            <w:pPr>
              <w:jc w:val="center"/>
              <w:rPr>
                <w:sz w:val="24"/>
              </w:rPr>
            </w:pPr>
            <w:r>
              <w:rPr>
                <w:sz w:val="24"/>
              </w:rPr>
              <w:t>1</w:t>
            </w:r>
          </w:p>
        </w:tc>
      </w:tr>
    </w:tbl>
    <w:p w:rsidR="00424BF8" w:rsidRDefault="00424BF8"/>
    <w:p w:rsidR="00424BF8" w:rsidRDefault="00424BF8"/>
    <w:p w:rsidR="00424BF8" w:rsidRDefault="00424BF8"/>
    <w:p w:rsidR="00424BF8" w:rsidRDefault="00424BF8">
      <w:pPr>
        <w:pStyle w:val="Heading2"/>
      </w:pPr>
      <w:r>
        <w:rPr>
          <w:rFonts w:hint="eastAsia"/>
        </w:rPr>
        <w:t>开发周期</w:t>
      </w:r>
    </w:p>
    <w:p w:rsidR="00424BF8" w:rsidRDefault="00424BF8">
      <w:pPr>
        <w:rPr>
          <w:rStyle w:val="txt"/>
          <w:b/>
        </w:rPr>
      </w:pPr>
      <w:r>
        <w:rPr>
          <w:rStyle w:val="txt"/>
          <w:rFonts w:hint="eastAsia"/>
        </w:rPr>
        <w:t>增量模型</w:t>
      </w:r>
      <w:r>
        <w:rPr>
          <w:rStyle w:val="txt"/>
          <w:rFonts w:hint="eastAsia"/>
          <w:b/>
        </w:rPr>
        <w:t>：</w:t>
      </w:r>
      <w:r>
        <w:rPr>
          <w:rStyle w:val="txt"/>
          <w:b/>
        </w:rPr>
        <w:t>(</w:t>
      </w:r>
      <w:r>
        <w:rPr>
          <w:rStyle w:val="txt"/>
          <w:rFonts w:hint="eastAsia"/>
          <w:b/>
        </w:rPr>
        <w:t>企业最常用</w:t>
      </w:r>
      <w:r>
        <w:rPr>
          <w:rStyle w:val="txt"/>
          <w:b/>
        </w:rPr>
        <w:t>)</w:t>
      </w:r>
    </w:p>
    <w:p w:rsidR="00424BF8" w:rsidRDefault="00424BF8">
      <w:pPr>
        <w:rPr>
          <w:rStyle w:val="txt"/>
        </w:rPr>
      </w:pPr>
      <w:r>
        <w:rPr>
          <w:rStyle w:val="txt"/>
          <w:rFonts w:hint="eastAsia"/>
        </w:rPr>
        <w:t>企业中常用的模型的增量模型，当系统很大需要几次开发完成，每次开发给做一个版本，正常进行系统安装升级等工作。</w:t>
      </w:r>
    </w:p>
    <w:p w:rsidR="00424BF8" w:rsidRDefault="00424BF8"/>
    <w:p w:rsidR="00424BF8" w:rsidRDefault="00424BF8">
      <w:r>
        <w:rPr>
          <w:rFonts w:hint="eastAsia"/>
        </w:rPr>
        <w:t>原型模型：</w:t>
      </w:r>
    </w:p>
    <w:p w:rsidR="00424BF8" w:rsidRDefault="00424BF8">
      <w:r>
        <w:rPr>
          <w:rFonts w:hint="eastAsia"/>
        </w:rPr>
        <w:t>当需求不明确，使用原型模型降低风险。</w:t>
      </w:r>
    </w:p>
    <w:p w:rsidR="00424BF8" w:rsidRDefault="00424BF8"/>
    <w:p w:rsidR="00424BF8" w:rsidRDefault="00424BF8">
      <w:r>
        <w:rPr>
          <w:rFonts w:hint="eastAsia"/>
        </w:rPr>
        <w:t>本系统采用瀑布模型</w:t>
      </w:r>
    </w:p>
    <w:p w:rsidR="00424BF8" w:rsidRDefault="00424BF8">
      <w:r>
        <w:rPr>
          <w:rFonts w:hint="eastAsia"/>
        </w:rPr>
        <w:t>需求明确，项目周期不长。</w:t>
      </w:r>
    </w:p>
    <w:p w:rsidR="00424BF8" w:rsidRDefault="00424BF8">
      <w:pPr>
        <w:rPr>
          <w:rStyle w:val="txt"/>
        </w:rPr>
      </w:pPr>
      <w:r>
        <w:pict>
          <v:shape id="Picture 2" o:spid="_x0000_i1029" type="#_x0000_t75" style="width:413.25pt;height:165pt">
            <v:imagedata r:id="rId10" o:title=""/>
          </v:shape>
        </w:pict>
      </w:r>
    </w:p>
    <w:p w:rsidR="00424BF8" w:rsidRDefault="00424BF8">
      <w:pPr>
        <w:rPr>
          <w:rStyle w:val="txt"/>
        </w:rPr>
      </w:pPr>
    </w:p>
    <w:p w:rsidR="00424BF8" w:rsidRDefault="00424BF8">
      <w:r>
        <w:t>2012</w:t>
      </w:r>
      <w:r>
        <w:rPr>
          <w:rFonts w:hint="eastAsia"/>
        </w:rPr>
        <w:t>年</w:t>
      </w:r>
      <w:r>
        <w:t>2</w:t>
      </w:r>
      <w:r>
        <w:rPr>
          <w:rFonts w:hint="eastAsia"/>
        </w:rPr>
        <w:t>月至</w:t>
      </w:r>
      <w:r>
        <w:t>2012</w:t>
      </w:r>
      <w:r>
        <w:rPr>
          <w:rFonts w:hint="eastAsia"/>
        </w:rPr>
        <w:t>年</w:t>
      </w:r>
      <w:r>
        <w:t>8</w:t>
      </w:r>
      <w:r>
        <w:rPr>
          <w:rFonts w:hint="eastAsia"/>
        </w:rPr>
        <w:t>月，项目周期</w:t>
      </w:r>
      <w:r>
        <w:t>6</w:t>
      </w:r>
      <w:r>
        <w:rPr>
          <w:rFonts w:hint="eastAsia"/>
        </w:rPr>
        <w:t>个月</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999"/>
        <w:gridCol w:w="1970"/>
        <w:gridCol w:w="2268"/>
        <w:gridCol w:w="1985"/>
      </w:tblGrid>
      <w:tr w:rsidR="00424BF8">
        <w:trPr>
          <w:trHeight w:val="682"/>
        </w:trPr>
        <w:tc>
          <w:tcPr>
            <w:tcW w:w="1999" w:type="dxa"/>
          </w:tcPr>
          <w:p w:rsidR="00424BF8" w:rsidRDefault="00424BF8" w:rsidP="00C10C8F">
            <w:pPr>
              <w:spacing w:beforeLines="50" w:line="360" w:lineRule="auto"/>
              <w:rPr>
                <w:sz w:val="24"/>
              </w:rPr>
            </w:pPr>
            <w:r>
              <w:rPr>
                <w:rFonts w:hint="eastAsia"/>
                <w:sz w:val="24"/>
              </w:rPr>
              <w:t>阶段名称</w:t>
            </w:r>
          </w:p>
        </w:tc>
        <w:tc>
          <w:tcPr>
            <w:tcW w:w="1970" w:type="dxa"/>
          </w:tcPr>
          <w:p w:rsidR="00424BF8" w:rsidRDefault="00424BF8" w:rsidP="00C10C8F">
            <w:pPr>
              <w:spacing w:beforeLines="50" w:line="360" w:lineRule="auto"/>
              <w:rPr>
                <w:sz w:val="24"/>
              </w:rPr>
            </w:pPr>
            <w:r>
              <w:rPr>
                <w:rFonts w:hint="eastAsia"/>
                <w:sz w:val="24"/>
              </w:rPr>
              <w:t>开始时间</w:t>
            </w:r>
          </w:p>
        </w:tc>
        <w:tc>
          <w:tcPr>
            <w:tcW w:w="2268" w:type="dxa"/>
          </w:tcPr>
          <w:p w:rsidR="00424BF8" w:rsidRDefault="00424BF8" w:rsidP="00C10C8F">
            <w:pPr>
              <w:spacing w:beforeLines="50" w:line="360" w:lineRule="auto"/>
              <w:rPr>
                <w:sz w:val="24"/>
              </w:rPr>
            </w:pPr>
            <w:r>
              <w:rPr>
                <w:rFonts w:hint="eastAsia"/>
                <w:sz w:val="24"/>
              </w:rPr>
              <w:t>结束时间</w:t>
            </w:r>
          </w:p>
        </w:tc>
        <w:tc>
          <w:tcPr>
            <w:tcW w:w="1985" w:type="dxa"/>
          </w:tcPr>
          <w:p w:rsidR="00424BF8" w:rsidRDefault="00424BF8" w:rsidP="00C10C8F">
            <w:pPr>
              <w:spacing w:beforeLines="50" w:line="360" w:lineRule="auto"/>
              <w:rPr>
                <w:sz w:val="24"/>
              </w:rPr>
            </w:pPr>
            <w:r>
              <w:rPr>
                <w:rFonts w:hint="eastAsia"/>
                <w:sz w:val="24"/>
              </w:rPr>
              <w:t>工期（工作日）</w:t>
            </w:r>
          </w:p>
        </w:tc>
      </w:tr>
      <w:tr w:rsidR="00424BF8">
        <w:trPr>
          <w:trHeight w:val="682"/>
        </w:trPr>
        <w:tc>
          <w:tcPr>
            <w:tcW w:w="1999" w:type="dxa"/>
          </w:tcPr>
          <w:p w:rsidR="00424BF8" w:rsidRDefault="00424BF8" w:rsidP="00C10C8F">
            <w:pPr>
              <w:spacing w:beforeLines="50" w:line="360" w:lineRule="auto"/>
              <w:rPr>
                <w:sz w:val="24"/>
              </w:rPr>
            </w:pPr>
            <w:r>
              <w:rPr>
                <w:rStyle w:val="txt"/>
                <w:rFonts w:hint="eastAsia"/>
              </w:rPr>
              <w:t>需求阶段</w:t>
            </w:r>
          </w:p>
        </w:tc>
        <w:tc>
          <w:tcPr>
            <w:tcW w:w="1970" w:type="dxa"/>
          </w:tcPr>
          <w:p w:rsidR="00424BF8" w:rsidRDefault="00424BF8" w:rsidP="00C10C8F">
            <w:pPr>
              <w:spacing w:beforeLines="50" w:line="360" w:lineRule="auto"/>
              <w:rPr>
                <w:sz w:val="24"/>
              </w:rPr>
            </w:pPr>
            <w:r>
              <w:t>2012</w:t>
            </w:r>
            <w:r>
              <w:rPr>
                <w:rFonts w:hint="eastAsia"/>
              </w:rPr>
              <w:t>年</w:t>
            </w:r>
            <w:r>
              <w:t>2</w:t>
            </w:r>
            <w:r>
              <w:rPr>
                <w:rFonts w:hint="eastAsia"/>
              </w:rPr>
              <w:t>月</w:t>
            </w:r>
          </w:p>
        </w:tc>
        <w:tc>
          <w:tcPr>
            <w:tcW w:w="2268" w:type="dxa"/>
          </w:tcPr>
          <w:p w:rsidR="00424BF8" w:rsidRDefault="00424BF8" w:rsidP="00C10C8F">
            <w:pPr>
              <w:spacing w:beforeLines="50" w:line="360" w:lineRule="auto"/>
              <w:rPr>
                <w:sz w:val="24"/>
              </w:rPr>
            </w:pPr>
            <w:r>
              <w:t>2012</w:t>
            </w:r>
            <w:r>
              <w:rPr>
                <w:rFonts w:hint="eastAsia"/>
              </w:rPr>
              <w:t>年</w:t>
            </w:r>
            <w:r>
              <w:t>3</w:t>
            </w:r>
            <w:r>
              <w:rPr>
                <w:rFonts w:hint="eastAsia"/>
              </w:rPr>
              <w:t>月</w:t>
            </w:r>
          </w:p>
        </w:tc>
        <w:tc>
          <w:tcPr>
            <w:tcW w:w="1985" w:type="dxa"/>
          </w:tcPr>
          <w:p w:rsidR="00424BF8" w:rsidRDefault="00424BF8" w:rsidP="00C10C8F">
            <w:pPr>
              <w:spacing w:beforeLines="50" w:line="360" w:lineRule="auto"/>
              <w:rPr>
                <w:sz w:val="24"/>
              </w:rPr>
            </w:pPr>
            <w:r>
              <w:rPr>
                <w:sz w:val="24"/>
              </w:rPr>
              <w:t>30</w:t>
            </w:r>
          </w:p>
        </w:tc>
      </w:tr>
      <w:tr w:rsidR="00424BF8">
        <w:trPr>
          <w:trHeight w:val="682"/>
        </w:trPr>
        <w:tc>
          <w:tcPr>
            <w:tcW w:w="1999" w:type="dxa"/>
          </w:tcPr>
          <w:p w:rsidR="00424BF8" w:rsidRDefault="00424BF8" w:rsidP="00C10C8F">
            <w:pPr>
              <w:spacing w:beforeLines="50" w:line="360" w:lineRule="auto"/>
              <w:rPr>
                <w:rStyle w:val="txt"/>
              </w:rPr>
            </w:pPr>
            <w:r>
              <w:rPr>
                <w:rFonts w:hint="eastAsia"/>
              </w:rPr>
              <w:t>开发阶段</w:t>
            </w:r>
          </w:p>
        </w:tc>
        <w:tc>
          <w:tcPr>
            <w:tcW w:w="1970" w:type="dxa"/>
          </w:tcPr>
          <w:p w:rsidR="00424BF8" w:rsidRDefault="00424BF8" w:rsidP="00C10C8F">
            <w:pPr>
              <w:spacing w:beforeLines="50" w:line="360" w:lineRule="auto"/>
              <w:rPr>
                <w:sz w:val="24"/>
              </w:rPr>
            </w:pPr>
            <w:r>
              <w:t>2012</w:t>
            </w:r>
            <w:r>
              <w:rPr>
                <w:rFonts w:hint="eastAsia"/>
              </w:rPr>
              <w:t>年</w:t>
            </w:r>
            <w:r>
              <w:t>3</w:t>
            </w:r>
            <w:r>
              <w:rPr>
                <w:rFonts w:hint="eastAsia"/>
              </w:rPr>
              <w:t>月</w:t>
            </w:r>
          </w:p>
        </w:tc>
        <w:tc>
          <w:tcPr>
            <w:tcW w:w="2268" w:type="dxa"/>
          </w:tcPr>
          <w:p w:rsidR="00424BF8" w:rsidRDefault="00424BF8" w:rsidP="00C10C8F">
            <w:pPr>
              <w:spacing w:beforeLines="50" w:line="360" w:lineRule="auto"/>
              <w:rPr>
                <w:sz w:val="24"/>
              </w:rPr>
            </w:pPr>
            <w:r>
              <w:t>2012</w:t>
            </w:r>
            <w:r>
              <w:rPr>
                <w:rFonts w:hint="eastAsia"/>
              </w:rPr>
              <w:t>年</w:t>
            </w:r>
            <w:r>
              <w:t>6</w:t>
            </w:r>
            <w:r>
              <w:rPr>
                <w:rFonts w:hint="eastAsia"/>
              </w:rPr>
              <w:t>月</w:t>
            </w:r>
          </w:p>
        </w:tc>
        <w:tc>
          <w:tcPr>
            <w:tcW w:w="1985" w:type="dxa"/>
          </w:tcPr>
          <w:p w:rsidR="00424BF8" w:rsidRDefault="00424BF8" w:rsidP="00C10C8F">
            <w:pPr>
              <w:spacing w:beforeLines="50" w:line="360" w:lineRule="auto"/>
              <w:rPr>
                <w:sz w:val="24"/>
              </w:rPr>
            </w:pPr>
            <w:r>
              <w:rPr>
                <w:sz w:val="24"/>
              </w:rPr>
              <w:t>90</w:t>
            </w:r>
          </w:p>
        </w:tc>
      </w:tr>
      <w:tr w:rsidR="00424BF8">
        <w:trPr>
          <w:trHeight w:val="682"/>
        </w:trPr>
        <w:tc>
          <w:tcPr>
            <w:tcW w:w="1999" w:type="dxa"/>
          </w:tcPr>
          <w:p w:rsidR="00424BF8" w:rsidRDefault="00424BF8" w:rsidP="00C10C8F">
            <w:pPr>
              <w:spacing w:beforeLines="50" w:line="360" w:lineRule="auto"/>
            </w:pPr>
            <w:r>
              <w:rPr>
                <w:rFonts w:hint="eastAsia"/>
              </w:rPr>
              <w:t>测试阶段</w:t>
            </w:r>
          </w:p>
        </w:tc>
        <w:tc>
          <w:tcPr>
            <w:tcW w:w="1970" w:type="dxa"/>
          </w:tcPr>
          <w:p w:rsidR="00424BF8" w:rsidRDefault="00424BF8" w:rsidP="00C10C8F">
            <w:pPr>
              <w:spacing w:beforeLines="50" w:line="360" w:lineRule="auto"/>
              <w:rPr>
                <w:sz w:val="24"/>
              </w:rPr>
            </w:pPr>
            <w:r>
              <w:t>2012</w:t>
            </w:r>
            <w:r>
              <w:rPr>
                <w:rFonts w:hint="eastAsia"/>
              </w:rPr>
              <w:t>年</w:t>
            </w:r>
            <w:r>
              <w:t>5</w:t>
            </w:r>
            <w:r>
              <w:rPr>
                <w:rFonts w:hint="eastAsia"/>
              </w:rPr>
              <w:t>月</w:t>
            </w:r>
          </w:p>
        </w:tc>
        <w:tc>
          <w:tcPr>
            <w:tcW w:w="2268" w:type="dxa"/>
          </w:tcPr>
          <w:p w:rsidR="00424BF8" w:rsidRDefault="00424BF8" w:rsidP="00C10C8F">
            <w:pPr>
              <w:spacing w:beforeLines="50" w:line="360" w:lineRule="auto"/>
              <w:rPr>
                <w:sz w:val="24"/>
              </w:rPr>
            </w:pPr>
            <w:r>
              <w:t>2012</w:t>
            </w:r>
            <w:r>
              <w:rPr>
                <w:rFonts w:hint="eastAsia"/>
              </w:rPr>
              <w:t>年</w:t>
            </w:r>
            <w:r>
              <w:t>8</w:t>
            </w:r>
            <w:r>
              <w:rPr>
                <w:rFonts w:hint="eastAsia"/>
              </w:rPr>
              <w:t>月</w:t>
            </w:r>
          </w:p>
        </w:tc>
        <w:tc>
          <w:tcPr>
            <w:tcW w:w="1985" w:type="dxa"/>
          </w:tcPr>
          <w:p w:rsidR="00424BF8" w:rsidRDefault="00424BF8" w:rsidP="00C10C8F">
            <w:pPr>
              <w:spacing w:beforeLines="50" w:line="360" w:lineRule="auto"/>
              <w:rPr>
                <w:b/>
                <w:sz w:val="24"/>
              </w:rPr>
            </w:pPr>
            <w:r>
              <w:rPr>
                <w:b/>
                <w:sz w:val="24"/>
              </w:rPr>
              <w:t>90</w:t>
            </w:r>
          </w:p>
        </w:tc>
      </w:tr>
      <w:tr w:rsidR="00424BF8">
        <w:trPr>
          <w:trHeight w:val="682"/>
        </w:trPr>
        <w:tc>
          <w:tcPr>
            <w:tcW w:w="1999" w:type="dxa"/>
          </w:tcPr>
          <w:p w:rsidR="00424BF8" w:rsidRDefault="00424BF8" w:rsidP="00C10C8F">
            <w:pPr>
              <w:spacing w:beforeLines="50" w:line="360" w:lineRule="auto"/>
            </w:pPr>
            <w:r>
              <w:rPr>
                <w:rStyle w:val="txt"/>
                <w:rFonts w:hint="eastAsia"/>
              </w:rPr>
              <w:t>部署上线</w:t>
            </w:r>
          </w:p>
        </w:tc>
        <w:tc>
          <w:tcPr>
            <w:tcW w:w="1970" w:type="dxa"/>
          </w:tcPr>
          <w:p w:rsidR="00424BF8" w:rsidRDefault="00424BF8" w:rsidP="00C10C8F">
            <w:pPr>
              <w:spacing w:beforeLines="50" w:line="360" w:lineRule="auto"/>
              <w:rPr>
                <w:sz w:val="24"/>
              </w:rPr>
            </w:pPr>
            <w:r>
              <w:t>2012</w:t>
            </w:r>
            <w:r>
              <w:rPr>
                <w:rFonts w:hint="eastAsia"/>
              </w:rPr>
              <w:t>年</w:t>
            </w:r>
            <w:r>
              <w:t>8</w:t>
            </w:r>
            <w:r>
              <w:rPr>
                <w:rFonts w:hint="eastAsia"/>
              </w:rPr>
              <w:t>月</w:t>
            </w:r>
          </w:p>
        </w:tc>
        <w:tc>
          <w:tcPr>
            <w:tcW w:w="2268" w:type="dxa"/>
          </w:tcPr>
          <w:p w:rsidR="00424BF8" w:rsidRDefault="00424BF8" w:rsidP="00C10C8F">
            <w:pPr>
              <w:spacing w:beforeLines="50" w:line="360" w:lineRule="auto"/>
              <w:rPr>
                <w:sz w:val="24"/>
              </w:rPr>
            </w:pPr>
            <w:r>
              <w:t>2012</w:t>
            </w:r>
            <w:r>
              <w:rPr>
                <w:rFonts w:hint="eastAsia"/>
              </w:rPr>
              <w:t>年</w:t>
            </w:r>
            <w:r>
              <w:t>8</w:t>
            </w:r>
            <w:r>
              <w:rPr>
                <w:rFonts w:hint="eastAsia"/>
              </w:rPr>
              <w:t>月</w:t>
            </w:r>
          </w:p>
        </w:tc>
        <w:tc>
          <w:tcPr>
            <w:tcW w:w="1985" w:type="dxa"/>
          </w:tcPr>
          <w:p w:rsidR="00424BF8" w:rsidRDefault="00424BF8" w:rsidP="00C10C8F">
            <w:pPr>
              <w:spacing w:beforeLines="50" w:line="360" w:lineRule="auto"/>
              <w:rPr>
                <w:sz w:val="24"/>
              </w:rPr>
            </w:pPr>
            <w:r>
              <w:rPr>
                <w:sz w:val="24"/>
              </w:rPr>
              <w:t>30</w:t>
            </w:r>
          </w:p>
        </w:tc>
      </w:tr>
    </w:tbl>
    <w:p w:rsidR="00424BF8" w:rsidRDefault="00424BF8"/>
    <w:p w:rsidR="00424BF8" w:rsidRDefault="00424BF8"/>
    <w:p w:rsidR="00424BF8" w:rsidRDefault="00424BF8">
      <w:pPr>
        <w:pStyle w:val="Heading2"/>
      </w:pPr>
      <w:r>
        <w:rPr>
          <w:rFonts w:hint="eastAsia"/>
        </w:rPr>
        <w:t>系统正式运行的环境。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10"/>
        <w:gridCol w:w="6412"/>
      </w:tblGrid>
      <w:tr w:rsidR="00424BF8">
        <w:tc>
          <w:tcPr>
            <w:tcW w:w="2110" w:type="dxa"/>
            <w:shd w:val="clear" w:color="auto" w:fill="E0E0E0"/>
          </w:tcPr>
          <w:p w:rsidR="00424BF8" w:rsidRDefault="00424BF8">
            <w:pPr>
              <w:spacing w:line="360" w:lineRule="auto"/>
              <w:rPr>
                <w:szCs w:val="21"/>
              </w:rPr>
            </w:pPr>
            <w:r>
              <w:rPr>
                <w:rFonts w:hint="eastAsia"/>
                <w:szCs w:val="21"/>
              </w:rPr>
              <w:t>网络环境：</w:t>
            </w:r>
          </w:p>
        </w:tc>
        <w:tc>
          <w:tcPr>
            <w:tcW w:w="6412" w:type="dxa"/>
          </w:tcPr>
          <w:p w:rsidR="00424BF8" w:rsidRDefault="00424BF8">
            <w:pPr>
              <w:spacing w:line="360" w:lineRule="auto"/>
              <w:rPr>
                <w:szCs w:val="21"/>
              </w:rPr>
            </w:pPr>
            <w:r>
              <w:rPr>
                <w:rFonts w:hint="eastAsia"/>
                <w:szCs w:val="21"/>
              </w:rPr>
              <w:t>互联网</w:t>
            </w:r>
          </w:p>
        </w:tc>
      </w:tr>
      <w:tr w:rsidR="00424BF8">
        <w:tc>
          <w:tcPr>
            <w:tcW w:w="2110" w:type="dxa"/>
            <w:shd w:val="clear" w:color="auto" w:fill="E0E0E0"/>
          </w:tcPr>
          <w:p w:rsidR="00424BF8" w:rsidRDefault="00424BF8">
            <w:pPr>
              <w:spacing w:line="360" w:lineRule="auto"/>
              <w:rPr>
                <w:szCs w:val="21"/>
              </w:rPr>
            </w:pPr>
            <w:r>
              <w:rPr>
                <w:rFonts w:hint="eastAsia"/>
                <w:szCs w:val="21"/>
              </w:rPr>
              <w:t>硬件平台：</w:t>
            </w:r>
          </w:p>
        </w:tc>
        <w:tc>
          <w:tcPr>
            <w:tcW w:w="6412" w:type="dxa"/>
          </w:tcPr>
          <w:p w:rsidR="00424BF8" w:rsidRDefault="00424BF8">
            <w:pPr>
              <w:spacing w:line="360" w:lineRule="auto"/>
              <w:rPr>
                <w:szCs w:val="21"/>
              </w:rPr>
            </w:pPr>
            <w:r>
              <w:rPr>
                <w:rFonts w:hint="eastAsia"/>
                <w:szCs w:val="21"/>
              </w:rPr>
              <w:t>两台服务器：</w:t>
            </w:r>
          </w:p>
          <w:p w:rsidR="00424BF8" w:rsidRDefault="00424BF8">
            <w:pPr>
              <w:spacing w:line="360" w:lineRule="auto"/>
              <w:rPr>
                <w:szCs w:val="21"/>
              </w:rPr>
            </w:pPr>
            <w:r>
              <w:rPr>
                <w:rFonts w:hint="eastAsia"/>
                <w:szCs w:val="21"/>
              </w:rPr>
              <w:t>一台安装数据库</w:t>
            </w:r>
            <w:r>
              <w:rPr>
                <w:szCs w:val="21"/>
              </w:rPr>
              <w:t>(</w:t>
            </w:r>
            <w:r>
              <w:rPr>
                <w:rFonts w:hint="eastAsia"/>
                <w:szCs w:val="21"/>
              </w:rPr>
              <w:t>实际上线用的是</w:t>
            </w:r>
            <w:r>
              <w:rPr>
                <w:szCs w:val="21"/>
              </w:rPr>
              <w:t>oracle</w:t>
            </w:r>
            <w:r>
              <w:rPr>
                <w:rFonts w:hint="eastAsia"/>
                <w:szCs w:val="21"/>
              </w:rPr>
              <w:t>集群</w:t>
            </w:r>
            <w:r>
              <w:rPr>
                <w:szCs w:val="21"/>
              </w:rPr>
              <w:t>)</w:t>
            </w:r>
          </w:p>
          <w:p w:rsidR="00424BF8" w:rsidRDefault="00424BF8">
            <w:pPr>
              <w:spacing w:line="360" w:lineRule="auto"/>
              <w:rPr>
                <w:szCs w:val="21"/>
              </w:rPr>
            </w:pPr>
            <w:r>
              <w:rPr>
                <w:rFonts w:hint="eastAsia"/>
                <w:szCs w:val="21"/>
              </w:rPr>
              <w:t>一台安装</w:t>
            </w:r>
            <w:r>
              <w:rPr>
                <w:szCs w:val="21"/>
              </w:rPr>
              <w:t>web</w:t>
            </w:r>
            <w:r>
              <w:rPr>
                <w:rFonts w:hint="eastAsia"/>
                <w:szCs w:val="21"/>
              </w:rPr>
              <w:t>服务</w:t>
            </w:r>
          </w:p>
        </w:tc>
      </w:tr>
      <w:tr w:rsidR="00424BF8">
        <w:tc>
          <w:tcPr>
            <w:tcW w:w="2110" w:type="dxa"/>
            <w:shd w:val="clear" w:color="auto" w:fill="E0E0E0"/>
          </w:tcPr>
          <w:p w:rsidR="00424BF8" w:rsidRDefault="00424BF8">
            <w:pPr>
              <w:spacing w:line="360" w:lineRule="auto"/>
              <w:rPr>
                <w:szCs w:val="21"/>
              </w:rPr>
            </w:pPr>
            <w:r>
              <w:rPr>
                <w:rFonts w:hint="eastAsia"/>
                <w:szCs w:val="21"/>
              </w:rPr>
              <w:t>操作系统平台：</w:t>
            </w:r>
          </w:p>
        </w:tc>
        <w:tc>
          <w:tcPr>
            <w:tcW w:w="6412" w:type="dxa"/>
          </w:tcPr>
          <w:p w:rsidR="00424BF8" w:rsidRDefault="00424BF8">
            <w:pPr>
              <w:spacing w:line="360" w:lineRule="auto"/>
              <w:rPr>
                <w:szCs w:val="21"/>
              </w:rPr>
            </w:pPr>
            <w:r>
              <w:rPr>
                <w:szCs w:val="21"/>
              </w:rPr>
              <w:t>Centos 6.5</w:t>
            </w:r>
          </w:p>
        </w:tc>
      </w:tr>
      <w:tr w:rsidR="00424BF8">
        <w:tc>
          <w:tcPr>
            <w:tcW w:w="2110" w:type="dxa"/>
            <w:shd w:val="clear" w:color="auto" w:fill="E0E0E0"/>
          </w:tcPr>
          <w:p w:rsidR="00424BF8" w:rsidRDefault="00424BF8">
            <w:pPr>
              <w:spacing w:line="360" w:lineRule="auto"/>
              <w:rPr>
                <w:szCs w:val="21"/>
              </w:rPr>
            </w:pPr>
            <w:r>
              <w:rPr>
                <w:rFonts w:hint="eastAsia"/>
                <w:szCs w:val="21"/>
              </w:rPr>
              <w:t>数据库平台：</w:t>
            </w:r>
          </w:p>
        </w:tc>
        <w:tc>
          <w:tcPr>
            <w:tcW w:w="6412" w:type="dxa"/>
          </w:tcPr>
          <w:p w:rsidR="00424BF8" w:rsidRDefault="00424BF8">
            <w:pPr>
              <w:spacing w:line="360" w:lineRule="auto"/>
              <w:rPr>
                <w:szCs w:val="21"/>
              </w:rPr>
            </w:pPr>
            <w:r>
              <w:rPr>
                <w:szCs w:val="21"/>
              </w:rPr>
              <w:t>Oracle10G</w:t>
            </w:r>
          </w:p>
        </w:tc>
      </w:tr>
      <w:tr w:rsidR="00424BF8">
        <w:tc>
          <w:tcPr>
            <w:tcW w:w="2110" w:type="dxa"/>
            <w:shd w:val="clear" w:color="auto" w:fill="E0E0E0"/>
          </w:tcPr>
          <w:p w:rsidR="00424BF8" w:rsidRDefault="00424BF8">
            <w:pPr>
              <w:spacing w:line="360" w:lineRule="auto"/>
              <w:rPr>
                <w:szCs w:val="21"/>
              </w:rPr>
            </w:pPr>
            <w:r>
              <w:rPr>
                <w:szCs w:val="21"/>
              </w:rPr>
              <w:t>Java</w:t>
            </w:r>
            <w:r>
              <w:rPr>
                <w:rFonts w:hint="eastAsia"/>
                <w:szCs w:val="21"/>
              </w:rPr>
              <w:t>环境：</w:t>
            </w:r>
          </w:p>
        </w:tc>
        <w:tc>
          <w:tcPr>
            <w:tcW w:w="6412" w:type="dxa"/>
          </w:tcPr>
          <w:p w:rsidR="00424BF8" w:rsidRDefault="00424BF8">
            <w:pPr>
              <w:spacing w:line="360" w:lineRule="auto"/>
              <w:rPr>
                <w:szCs w:val="21"/>
              </w:rPr>
            </w:pPr>
            <w:r>
              <w:rPr>
                <w:szCs w:val="21"/>
              </w:rPr>
              <w:t>Jdk1.6</w:t>
            </w:r>
          </w:p>
        </w:tc>
      </w:tr>
      <w:tr w:rsidR="00424BF8">
        <w:tc>
          <w:tcPr>
            <w:tcW w:w="2110" w:type="dxa"/>
            <w:shd w:val="clear" w:color="auto" w:fill="E0E0E0"/>
          </w:tcPr>
          <w:p w:rsidR="00424BF8" w:rsidRDefault="00424BF8">
            <w:pPr>
              <w:spacing w:line="360" w:lineRule="auto"/>
              <w:rPr>
                <w:szCs w:val="21"/>
              </w:rPr>
            </w:pPr>
            <w:r>
              <w:rPr>
                <w:szCs w:val="21"/>
              </w:rPr>
              <w:t>Web</w:t>
            </w:r>
            <w:r>
              <w:rPr>
                <w:rFonts w:hint="eastAsia"/>
                <w:szCs w:val="21"/>
              </w:rPr>
              <w:t>服务：</w:t>
            </w:r>
          </w:p>
        </w:tc>
        <w:tc>
          <w:tcPr>
            <w:tcW w:w="6412" w:type="dxa"/>
          </w:tcPr>
          <w:p w:rsidR="00424BF8" w:rsidRDefault="00424BF8">
            <w:pPr>
              <w:spacing w:line="360" w:lineRule="auto"/>
              <w:rPr>
                <w:szCs w:val="21"/>
              </w:rPr>
            </w:pPr>
            <w:r>
              <w:rPr>
                <w:szCs w:val="21"/>
              </w:rPr>
              <w:t>Tomcat 7</w:t>
            </w:r>
          </w:p>
        </w:tc>
      </w:tr>
    </w:tbl>
    <w:p w:rsidR="00424BF8" w:rsidRDefault="00424BF8">
      <w:pPr>
        <w:rPr>
          <w:rStyle w:val="txt"/>
        </w:rPr>
      </w:pPr>
    </w:p>
    <w:p w:rsidR="00424BF8" w:rsidRDefault="00424BF8"/>
    <w:p w:rsidR="00424BF8" w:rsidRDefault="00424BF8"/>
    <w:p w:rsidR="00424BF8" w:rsidRDefault="00424BF8">
      <w:pPr>
        <w:pStyle w:val="Heading2"/>
      </w:pPr>
      <w:r>
        <w:rPr>
          <w:rFonts w:hint="eastAsia"/>
        </w:rPr>
        <w:t>开发环境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10"/>
        <w:gridCol w:w="6412"/>
      </w:tblGrid>
      <w:tr w:rsidR="00424BF8">
        <w:tc>
          <w:tcPr>
            <w:tcW w:w="2110" w:type="dxa"/>
            <w:shd w:val="clear" w:color="auto" w:fill="E0E0E0"/>
          </w:tcPr>
          <w:p w:rsidR="00424BF8" w:rsidRDefault="00424BF8">
            <w:pPr>
              <w:spacing w:line="360" w:lineRule="auto"/>
              <w:rPr>
                <w:szCs w:val="21"/>
              </w:rPr>
            </w:pPr>
            <w:r>
              <w:rPr>
                <w:rFonts w:hint="eastAsia"/>
                <w:szCs w:val="21"/>
              </w:rPr>
              <w:t>网络环境：</w:t>
            </w:r>
          </w:p>
        </w:tc>
        <w:tc>
          <w:tcPr>
            <w:tcW w:w="6412" w:type="dxa"/>
          </w:tcPr>
          <w:p w:rsidR="00424BF8" w:rsidRDefault="00424BF8">
            <w:pPr>
              <w:spacing w:line="360" w:lineRule="auto"/>
              <w:rPr>
                <w:szCs w:val="21"/>
              </w:rPr>
            </w:pPr>
            <w:r>
              <w:rPr>
                <w:rFonts w:hint="eastAsia"/>
                <w:szCs w:val="21"/>
              </w:rPr>
              <w:t>局域网</w:t>
            </w:r>
          </w:p>
        </w:tc>
      </w:tr>
      <w:tr w:rsidR="00424BF8">
        <w:tc>
          <w:tcPr>
            <w:tcW w:w="2110" w:type="dxa"/>
            <w:shd w:val="clear" w:color="auto" w:fill="E0E0E0"/>
          </w:tcPr>
          <w:p w:rsidR="00424BF8" w:rsidRDefault="00424BF8">
            <w:pPr>
              <w:spacing w:line="360" w:lineRule="auto"/>
              <w:rPr>
                <w:szCs w:val="21"/>
              </w:rPr>
            </w:pPr>
            <w:r>
              <w:rPr>
                <w:rFonts w:hint="eastAsia"/>
                <w:szCs w:val="21"/>
              </w:rPr>
              <w:t>硬件平台：</w:t>
            </w:r>
          </w:p>
        </w:tc>
        <w:tc>
          <w:tcPr>
            <w:tcW w:w="6412" w:type="dxa"/>
          </w:tcPr>
          <w:p w:rsidR="00424BF8" w:rsidRDefault="00424BF8">
            <w:pPr>
              <w:spacing w:line="360" w:lineRule="auto"/>
              <w:rPr>
                <w:szCs w:val="21"/>
              </w:rPr>
            </w:pPr>
            <w:r>
              <w:rPr>
                <w:rFonts w:hint="eastAsia"/>
                <w:szCs w:val="21"/>
              </w:rPr>
              <w:t>每人一台台式机或笔记本电脑</w:t>
            </w:r>
          </w:p>
          <w:p w:rsidR="00424BF8" w:rsidRDefault="00424BF8">
            <w:pPr>
              <w:spacing w:line="360" w:lineRule="auto"/>
              <w:rPr>
                <w:szCs w:val="21"/>
              </w:rPr>
            </w:pPr>
            <w:r>
              <w:rPr>
                <w:rFonts w:hint="eastAsia"/>
                <w:szCs w:val="21"/>
              </w:rPr>
              <w:t>两台服务器：</w:t>
            </w:r>
            <w:r>
              <w:rPr>
                <w:szCs w:val="21"/>
              </w:rPr>
              <w:t>(</w:t>
            </w:r>
            <w:r>
              <w:rPr>
                <w:rFonts w:hint="eastAsia"/>
                <w:szCs w:val="21"/>
              </w:rPr>
              <w:t>作为系统集成使用，和生产环境一样</w:t>
            </w:r>
            <w:r>
              <w:rPr>
                <w:szCs w:val="21"/>
              </w:rPr>
              <w:t>)</w:t>
            </w:r>
          </w:p>
          <w:p w:rsidR="00424BF8" w:rsidRDefault="00424BF8">
            <w:pPr>
              <w:spacing w:line="360" w:lineRule="auto"/>
              <w:rPr>
                <w:szCs w:val="21"/>
              </w:rPr>
            </w:pPr>
            <w:r>
              <w:rPr>
                <w:rFonts w:hint="eastAsia"/>
                <w:szCs w:val="21"/>
              </w:rPr>
              <w:t>一台安装数据库</w:t>
            </w:r>
            <w:r>
              <w:rPr>
                <w:szCs w:val="21"/>
              </w:rPr>
              <w:t>(oracle)</w:t>
            </w:r>
          </w:p>
          <w:p w:rsidR="00424BF8" w:rsidRDefault="00424BF8">
            <w:pPr>
              <w:spacing w:line="360" w:lineRule="auto"/>
              <w:rPr>
                <w:szCs w:val="21"/>
              </w:rPr>
            </w:pPr>
            <w:r>
              <w:rPr>
                <w:rFonts w:hint="eastAsia"/>
                <w:szCs w:val="21"/>
              </w:rPr>
              <w:t>一台安装</w:t>
            </w:r>
            <w:r>
              <w:rPr>
                <w:szCs w:val="21"/>
              </w:rPr>
              <w:t>web</w:t>
            </w:r>
            <w:r>
              <w:rPr>
                <w:rFonts w:hint="eastAsia"/>
                <w:szCs w:val="21"/>
              </w:rPr>
              <w:t>服务</w:t>
            </w:r>
          </w:p>
        </w:tc>
      </w:tr>
      <w:tr w:rsidR="00424BF8">
        <w:tc>
          <w:tcPr>
            <w:tcW w:w="2110" w:type="dxa"/>
            <w:shd w:val="clear" w:color="auto" w:fill="E0E0E0"/>
          </w:tcPr>
          <w:p w:rsidR="00424BF8" w:rsidRDefault="00424BF8">
            <w:pPr>
              <w:spacing w:line="360" w:lineRule="auto"/>
              <w:rPr>
                <w:szCs w:val="21"/>
              </w:rPr>
            </w:pPr>
            <w:r>
              <w:rPr>
                <w:rFonts w:hint="eastAsia"/>
                <w:szCs w:val="21"/>
              </w:rPr>
              <w:t>操作系统平台：</w:t>
            </w:r>
          </w:p>
        </w:tc>
        <w:tc>
          <w:tcPr>
            <w:tcW w:w="6412" w:type="dxa"/>
          </w:tcPr>
          <w:p w:rsidR="00424BF8" w:rsidRDefault="00424BF8">
            <w:pPr>
              <w:spacing w:line="360" w:lineRule="auto"/>
              <w:rPr>
                <w:szCs w:val="21"/>
              </w:rPr>
            </w:pPr>
            <w:r>
              <w:rPr>
                <w:szCs w:val="21"/>
              </w:rPr>
              <w:t>Windows</w:t>
            </w:r>
            <w:r>
              <w:rPr>
                <w:rFonts w:hint="eastAsia"/>
                <w:szCs w:val="21"/>
              </w:rPr>
              <w:t>，</w:t>
            </w:r>
            <w:r>
              <w:rPr>
                <w:szCs w:val="21"/>
              </w:rPr>
              <w:t>linux Centos 6.5(</w:t>
            </w:r>
            <w:r>
              <w:rPr>
                <w:rFonts w:hint="eastAsia"/>
                <w:szCs w:val="21"/>
              </w:rPr>
              <w:t>集成环境</w:t>
            </w:r>
            <w:r>
              <w:rPr>
                <w:szCs w:val="21"/>
              </w:rPr>
              <w:t>)</w:t>
            </w:r>
          </w:p>
        </w:tc>
      </w:tr>
      <w:tr w:rsidR="00424BF8">
        <w:tc>
          <w:tcPr>
            <w:tcW w:w="2110" w:type="dxa"/>
            <w:shd w:val="clear" w:color="auto" w:fill="E0E0E0"/>
          </w:tcPr>
          <w:p w:rsidR="00424BF8" w:rsidRDefault="00424BF8">
            <w:pPr>
              <w:spacing w:line="360" w:lineRule="auto"/>
              <w:rPr>
                <w:szCs w:val="21"/>
              </w:rPr>
            </w:pPr>
            <w:r>
              <w:rPr>
                <w:rFonts w:hint="eastAsia"/>
                <w:szCs w:val="21"/>
              </w:rPr>
              <w:t>数据库平台：</w:t>
            </w:r>
          </w:p>
        </w:tc>
        <w:tc>
          <w:tcPr>
            <w:tcW w:w="6412" w:type="dxa"/>
          </w:tcPr>
          <w:p w:rsidR="00424BF8" w:rsidRDefault="00424BF8">
            <w:pPr>
              <w:spacing w:line="360" w:lineRule="auto"/>
              <w:rPr>
                <w:szCs w:val="21"/>
              </w:rPr>
            </w:pPr>
            <w:r>
              <w:rPr>
                <w:szCs w:val="21"/>
              </w:rPr>
              <w:t>Oracle10G</w:t>
            </w:r>
          </w:p>
          <w:p w:rsidR="00424BF8" w:rsidRDefault="00424BF8">
            <w:pPr>
              <w:spacing w:line="360" w:lineRule="auto"/>
              <w:rPr>
                <w:szCs w:val="21"/>
              </w:rPr>
            </w:pPr>
            <w:r>
              <w:rPr>
                <w:szCs w:val="21"/>
              </w:rPr>
              <w:t>(</w:t>
            </w:r>
            <w:r>
              <w:rPr>
                <w:rFonts w:hint="eastAsia"/>
                <w:szCs w:val="21"/>
              </w:rPr>
              <w:t>企业中是将一台</w:t>
            </w:r>
            <w:r>
              <w:rPr>
                <w:szCs w:val="21"/>
              </w:rPr>
              <w:t>oracle</w:t>
            </w:r>
            <w:r>
              <w:rPr>
                <w:rFonts w:hint="eastAsia"/>
                <w:szCs w:val="21"/>
              </w:rPr>
              <w:t>服务器作为开发服务器</w:t>
            </w:r>
            <w:r>
              <w:rPr>
                <w:szCs w:val="21"/>
              </w:rPr>
              <w:t>)</w:t>
            </w:r>
          </w:p>
        </w:tc>
      </w:tr>
      <w:tr w:rsidR="00424BF8">
        <w:tc>
          <w:tcPr>
            <w:tcW w:w="2110" w:type="dxa"/>
            <w:shd w:val="clear" w:color="auto" w:fill="E0E0E0"/>
          </w:tcPr>
          <w:p w:rsidR="00424BF8" w:rsidRDefault="00424BF8">
            <w:pPr>
              <w:spacing w:line="360" w:lineRule="auto"/>
              <w:rPr>
                <w:szCs w:val="21"/>
              </w:rPr>
            </w:pPr>
            <w:r>
              <w:rPr>
                <w:szCs w:val="21"/>
              </w:rPr>
              <w:t>Java</w:t>
            </w:r>
            <w:r>
              <w:rPr>
                <w:rFonts w:hint="eastAsia"/>
                <w:szCs w:val="21"/>
              </w:rPr>
              <w:t>环境：</w:t>
            </w:r>
          </w:p>
        </w:tc>
        <w:tc>
          <w:tcPr>
            <w:tcW w:w="6412" w:type="dxa"/>
          </w:tcPr>
          <w:p w:rsidR="00424BF8" w:rsidRDefault="00424BF8">
            <w:pPr>
              <w:spacing w:line="360" w:lineRule="auto"/>
              <w:rPr>
                <w:szCs w:val="21"/>
              </w:rPr>
            </w:pPr>
            <w:r>
              <w:rPr>
                <w:szCs w:val="21"/>
              </w:rPr>
              <w:t>Jdk1.6</w:t>
            </w:r>
          </w:p>
        </w:tc>
      </w:tr>
      <w:tr w:rsidR="00424BF8">
        <w:tc>
          <w:tcPr>
            <w:tcW w:w="2110" w:type="dxa"/>
            <w:shd w:val="clear" w:color="auto" w:fill="E0E0E0"/>
          </w:tcPr>
          <w:p w:rsidR="00424BF8" w:rsidRDefault="00424BF8">
            <w:pPr>
              <w:spacing w:line="360" w:lineRule="auto"/>
              <w:rPr>
                <w:szCs w:val="21"/>
              </w:rPr>
            </w:pPr>
            <w:r>
              <w:rPr>
                <w:szCs w:val="21"/>
              </w:rPr>
              <w:t>Web</w:t>
            </w:r>
            <w:r>
              <w:rPr>
                <w:rFonts w:hint="eastAsia"/>
                <w:szCs w:val="21"/>
              </w:rPr>
              <w:t>服务：</w:t>
            </w:r>
          </w:p>
        </w:tc>
        <w:tc>
          <w:tcPr>
            <w:tcW w:w="6412" w:type="dxa"/>
          </w:tcPr>
          <w:p w:rsidR="00424BF8" w:rsidRDefault="00424BF8">
            <w:pPr>
              <w:spacing w:line="360" w:lineRule="auto"/>
              <w:rPr>
                <w:szCs w:val="21"/>
              </w:rPr>
            </w:pPr>
            <w:r>
              <w:rPr>
                <w:szCs w:val="21"/>
              </w:rPr>
              <w:t>Tomcat 7</w:t>
            </w:r>
          </w:p>
        </w:tc>
      </w:tr>
      <w:tr w:rsidR="00424BF8">
        <w:tc>
          <w:tcPr>
            <w:tcW w:w="2110" w:type="dxa"/>
            <w:shd w:val="clear" w:color="auto" w:fill="E0E0E0"/>
          </w:tcPr>
          <w:p w:rsidR="00424BF8" w:rsidRDefault="00424BF8">
            <w:pPr>
              <w:spacing w:line="360" w:lineRule="auto"/>
              <w:rPr>
                <w:szCs w:val="21"/>
              </w:rPr>
            </w:pPr>
            <w:r>
              <w:rPr>
                <w:rFonts w:hint="eastAsia"/>
                <w:szCs w:val="21"/>
              </w:rPr>
              <w:t>项目构建：</w:t>
            </w:r>
          </w:p>
        </w:tc>
        <w:tc>
          <w:tcPr>
            <w:tcW w:w="6412" w:type="dxa"/>
          </w:tcPr>
          <w:p w:rsidR="00424BF8" w:rsidRDefault="00424BF8">
            <w:pPr>
              <w:spacing w:line="360" w:lineRule="auto"/>
              <w:rPr>
                <w:szCs w:val="21"/>
              </w:rPr>
            </w:pPr>
            <w:r>
              <w:rPr>
                <w:szCs w:val="21"/>
              </w:rPr>
              <w:t>Maven3.2</w:t>
            </w:r>
          </w:p>
        </w:tc>
      </w:tr>
      <w:tr w:rsidR="00424BF8">
        <w:tc>
          <w:tcPr>
            <w:tcW w:w="2110" w:type="dxa"/>
            <w:shd w:val="clear" w:color="auto" w:fill="E0E0E0"/>
          </w:tcPr>
          <w:p w:rsidR="00424BF8" w:rsidRDefault="00424BF8">
            <w:pPr>
              <w:spacing w:line="360" w:lineRule="auto"/>
              <w:rPr>
                <w:szCs w:val="21"/>
              </w:rPr>
            </w:pPr>
            <w:r>
              <w:rPr>
                <w:rFonts w:hint="eastAsia"/>
                <w:szCs w:val="21"/>
              </w:rPr>
              <w:t>应用软件：</w:t>
            </w:r>
          </w:p>
        </w:tc>
        <w:tc>
          <w:tcPr>
            <w:tcW w:w="6412" w:type="dxa"/>
          </w:tcPr>
          <w:p w:rsidR="00424BF8" w:rsidRDefault="00424BF8">
            <w:pPr>
              <w:spacing w:line="360" w:lineRule="auto"/>
              <w:rPr>
                <w:szCs w:val="21"/>
              </w:rPr>
            </w:pPr>
            <w:r>
              <w:rPr>
                <w:szCs w:val="21"/>
              </w:rPr>
              <w:t>Eclipse4.3(</w:t>
            </w:r>
            <w:r>
              <w:rPr>
                <w:rFonts w:hint="eastAsia"/>
                <w:szCs w:val="21"/>
              </w:rPr>
              <w:t>安装</w:t>
            </w:r>
            <w:r>
              <w:rPr>
                <w:szCs w:val="21"/>
              </w:rPr>
              <w:t>maven</w:t>
            </w:r>
            <w:r>
              <w:rPr>
                <w:rFonts w:hint="eastAsia"/>
                <w:szCs w:val="21"/>
              </w:rPr>
              <w:t>插件</w:t>
            </w:r>
            <w:r>
              <w:rPr>
                <w:szCs w:val="21"/>
              </w:rPr>
              <w:t>)</w:t>
            </w:r>
          </w:p>
          <w:p w:rsidR="00424BF8" w:rsidRDefault="00424BF8">
            <w:pPr>
              <w:spacing w:line="360" w:lineRule="auto"/>
              <w:rPr>
                <w:szCs w:val="21"/>
              </w:rPr>
            </w:pPr>
            <w:r>
              <w:rPr>
                <w:szCs w:val="21"/>
              </w:rPr>
              <w:t>Plsqldev(oracle</w:t>
            </w:r>
            <w:r>
              <w:rPr>
                <w:rFonts w:hint="eastAsia"/>
                <w:szCs w:val="21"/>
              </w:rPr>
              <w:t>客户端连接工具</w:t>
            </w:r>
            <w:r>
              <w:rPr>
                <w:szCs w:val="21"/>
              </w:rPr>
              <w:t>)</w:t>
            </w:r>
          </w:p>
          <w:p w:rsidR="00424BF8" w:rsidRDefault="00424BF8">
            <w:pPr>
              <w:spacing w:line="360" w:lineRule="auto"/>
              <w:rPr>
                <w:szCs w:val="21"/>
              </w:rPr>
            </w:pPr>
            <w:r>
              <w:rPr>
                <w:szCs w:val="21"/>
              </w:rPr>
              <w:t>Ssh client(linux</w:t>
            </w:r>
            <w:r>
              <w:rPr>
                <w:rFonts w:hint="eastAsia"/>
                <w:szCs w:val="21"/>
              </w:rPr>
              <w:t>远程连接客户端</w:t>
            </w:r>
            <w:r>
              <w:rPr>
                <w:szCs w:val="21"/>
              </w:rPr>
              <w:t xml:space="preserve">) </w:t>
            </w:r>
          </w:p>
        </w:tc>
      </w:tr>
    </w:tbl>
    <w:p w:rsidR="00424BF8" w:rsidRDefault="00424BF8">
      <w:pPr>
        <w:rPr>
          <w:rStyle w:val="txt"/>
        </w:rPr>
      </w:pPr>
    </w:p>
    <w:p w:rsidR="00424BF8" w:rsidRDefault="00424BF8">
      <w:pPr>
        <w:rPr>
          <w:rStyle w:val="txt"/>
        </w:rPr>
      </w:pPr>
    </w:p>
    <w:p w:rsidR="00424BF8" w:rsidRDefault="00424BF8"/>
    <w:p w:rsidR="00424BF8" w:rsidRDefault="00424BF8">
      <w:pPr>
        <w:pStyle w:val="9"/>
      </w:pPr>
      <w:r>
        <w:rPr>
          <w:rFonts w:hint="eastAsia"/>
        </w:rPr>
        <w:t>数据库环境</w:t>
      </w:r>
    </w:p>
    <w:p w:rsidR="00424BF8" w:rsidRDefault="00424BF8"/>
    <w:p w:rsidR="00424BF8" w:rsidRDefault="00424BF8">
      <w:r>
        <w:rPr>
          <w:noProof/>
        </w:rPr>
        <w:pict>
          <v:shape id="Quad Arrow 1057" o:spid="_x0000_s1053" type="#_x0000_t202" style="position:absolute;left:0;text-align:left;margin-left:161.95pt;margin-top:5.9pt;width:110.55pt;height:53.55pt;z-index:251653120" o:preferrelative="t">
            <v:stroke miterlimit="2"/>
            <v:textbox>
              <w:txbxContent>
                <w:p w:rsidR="00424BF8" w:rsidRDefault="00424BF8">
                  <w:r>
                    <w:t>Tns</w:t>
                  </w:r>
                  <w:r>
                    <w:rPr>
                      <w:rFonts w:hint="eastAsia"/>
                    </w:rPr>
                    <w:t>文件：指定连接</w:t>
                  </w:r>
                  <w:r>
                    <w:t>oracle</w:t>
                  </w:r>
                  <w:r>
                    <w:rPr>
                      <w:rFonts w:hint="eastAsia"/>
                    </w:rPr>
                    <w:t>参数</w:t>
                  </w:r>
                </w:p>
                <w:p w:rsidR="00424BF8" w:rsidRDefault="00424BF8">
                  <w:r>
                    <w:t>Oracle</w:t>
                  </w:r>
                  <w:r>
                    <w:rPr>
                      <w:rFonts w:hint="eastAsia"/>
                    </w:rPr>
                    <w:t>客户端</w:t>
                  </w:r>
                  <w:r>
                    <w:t>oci.dll</w:t>
                  </w:r>
                </w:p>
              </w:txbxContent>
            </v:textbox>
          </v:shape>
        </w:pict>
      </w:r>
    </w:p>
    <w:p w:rsidR="00424BF8" w:rsidRDefault="00424BF8">
      <w:r>
        <w:rPr>
          <w:noProof/>
        </w:rPr>
        <w:pict>
          <v:shape id="Straight Connector 1059" o:spid="_x0000_s1054" type="#_x0000_t32" style="position:absolute;left:0;text-align:left;margin-left:280pt;margin-top:4.7pt;width:61.65pt;height:34pt;z-index:251655168" o:connectortype="straight" o:preferrelative="t">
            <v:stroke endarrow="block" miterlimit="2"/>
          </v:shape>
        </w:pict>
      </w:r>
      <w:r>
        <w:rPr>
          <w:noProof/>
        </w:rPr>
        <w:pict>
          <v:shape id="Quad Arrow 1054" o:spid="_x0000_s1055" type="#_x0000_t202" style="position:absolute;left:0;text-align:left;margin-left:351.45pt;margin-top:9.9pt;width:101.95pt;height:69.7pt;z-index:251651072" o:preferrelative="t">
            <v:stroke miterlimit="2"/>
            <v:textbox>
              <w:txbxContent>
                <w:p w:rsidR="00424BF8" w:rsidRDefault="00424BF8">
                  <w:r>
                    <w:t>Oracle</w:t>
                  </w:r>
                  <w:r>
                    <w:rPr>
                      <w:rFonts w:hint="eastAsia"/>
                    </w:rPr>
                    <w:t>服务器</w:t>
                  </w:r>
                </w:p>
                <w:p w:rsidR="00424BF8" w:rsidRDefault="00424BF8">
                  <w:r>
                    <w:rPr>
                      <w:rFonts w:hint="eastAsia"/>
                    </w:rPr>
                    <w:t>虚拟机</w:t>
                  </w:r>
                </w:p>
              </w:txbxContent>
            </v:textbox>
          </v:shape>
        </w:pict>
      </w:r>
    </w:p>
    <w:p w:rsidR="00424BF8" w:rsidRDefault="00424BF8">
      <w:r>
        <w:rPr>
          <w:noProof/>
        </w:rPr>
        <w:pict>
          <v:shape id="Straight Connector 1058" o:spid="_x0000_s1056" type="#_x0000_t32" style="position:absolute;left:0;text-align:left;margin-left:69.2pt;margin-top:9.25pt;width:86.4pt;height:54.75pt;flip:y;z-index:251654144" o:connectortype="straight" o:preferrelative="t">
            <v:stroke endarrow="block" miterlimit="2"/>
          </v:shape>
        </w:pict>
      </w:r>
    </w:p>
    <w:p w:rsidR="00424BF8" w:rsidRDefault="00424BF8"/>
    <w:p w:rsidR="00424BF8" w:rsidRDefault="00424BF8"/>
    <w:p w:rsidR="00424BF8" w:rsidRDefault="00424BF8"/>
    <w:p w:rsidR="00424BF8" w:rsidRDefault="00424BF8">
      <w:r>
        <w:rPr>
          <w:noProof/>
        </w:rPr>
        <w:pict>
          <v:shape id="Quad Arrow 1055" o:spid="_x0000_s1057" type="#_x0000_t202" style="position:absolute;left:0;text-align:left;margin-left:19.1pt;margin-top:9.7pt;width:89.85pt;height:108.85pt;z-index:251652096" o:preferrelative="t">
            <v:stroke miterlimit="2"/>
            <v:textbox>
              <w:txbxContent>
                <w:p w:rsidR="00424BF8" w:rsidRDefault="00424BF8">
                  <w:r>
                    <w:rPr>
                      <w:rFonts w:hint="eastAsia"/>
                    </w:rPr>
                    <w:t>台式机</w:t>
                  </w:r>
                  <w:r>
                    <w:t>/</w:t>
                  </w:r>
                  <w:r>
                    <w:rPr>
                      <w:rFonts w:hint="eastAsia"/>
                    </w:rPr>
                    <w:t>笔记本</w:t>
                  </w:r>
                </w:p>
                <w:p w:rsidR="00424BF8" w:rsidRDefault="00424BF8">
                  <w:r>
                    <w:rPr>
                      <w:rFonts w:hint="eastAsia"/>
                    </w:rPr>
                    <w:t>客户端</w:t>
                  </w:r>
                </w:p>
                <w:p w:rsidR="00424BF8" w:rsidRDefault="00424BF8">
                  <w:r>
                    <w:rPr>
                      <w:rFonts w:hint="eastAsia"/>
                    </w:rPr>
                    <w:t>在客户端进行项目开发</w:t>
                  </w:r>
                </w:p>
                <w:p w:rsidR="00424BF8" w:rsidRDefault="00424BF8">
                  <w:r>
                    <w:rPr>
                      <w:rFonts w:hint="eastAsia"/>
                    </w:rPr>
                    <w:t>使用</w:t>
                  </w:r>
                  <w:r>
                    <w:t>pl/sql develper</w:t>
                  </w:r>
                </w:p>
              </w:txbxContent>
            </v:textbox>
          </v:shape>
        </w:pict>
      </w:r>
    </w:p>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r>
        <w:pict>
          <v:shape id="图片 17" o:spid="_x0000_i1030" type="#_x0000_t75" style="width:57pt;height:66.75pt">
            <v:imagedata r:id="rId11" o:title=""/>
          </v:shape>
        </w:pict>
      </w:r>
    </w:p>
    <w:p w:rsidR="00424BF8" w:rsidRDefault="00424BF8"/>
    <w:p w:rsidR="00424BF8" w:rsidRDefault="00424BF8"/>
    <w:p w:rsidR="00424BF8" w:rsidRDefault="00424BF8"/>
    <w:p w:rsidR="00424BF8" w:rsidRDefault="00424BF8">
      <w:r>
        <w:rPr>
          <w:rFonts w:hint="eastAsia"/>
        </w:rPr>
        <w:t>如果</w:t>
      </w:r>
      <w:r>
        <w:t>oracle</w:t>
      </w:r>
      <w:r>
        <w:rPr>
          <w:rFonts w:hint="eastAsia"/>
        </w:rPr>
        <w:t>安装在本机，本机已经有</w:t>
      </w:r>
      <w:r>
        <w:t>Tns</w:t>
      </w:r>
      <w:r>
        <w:rPr>
          <w:rFonts w:hint="eastAsia"/>
        </w:rPr>
        <w:t>文件，</w:t>
      </w:r>
      <w:r>
        <w:t>oci.dll</w:t>
      </w:r>
      <w:r>
        <w:rPr>
          <w:rFonts w:hint="eastAsia"/>
        </w:rPr>
        <w:t>，只需要在</w:t>
      </w:r>
      <w:r>
        <w:t>pl/sql</w:t>
      </w:r>
      <w:r>
        <w:rPr>
          <w:rFonts w:hint="eastAsia"/>
        </w:rPr>
        <w:t>上配置一下：</w:t>
      </w:r>
    </w:p>
    <w:p w:rsidR="00424BF8" w:rsidRDefault="00424BF8"/>
    <w:p w:rsidR="00424BF8" w:rsidRDefault="00424BF8">
      <w:r>
        <w:pict>
          <v:shape id="图片 134" o:spid="_x0000_i1031" type="#_x0000_t75" style="width:484.5pt;height:270.75pt">
            <v:imagedata r:id="rId12" o:title=""/>
          </v:shape>
        </w:pict>
      </w:r>
      <w:bookmarkStart w:id="0" w:name="_GoBack"/>
      <w:bookmarkEnd w:id="0"/>
    </w:p>
    <w:p w:rsidR="00424BF8" w:rsidRDefault="00424BF8"/>
    <w:p w:rsidR="00424BF8" w:rsidRDefault="00424BF8"/>
    <w:p w:rsidR="00424BF8" w:rsidRDefault="00424BF8">
      <w:r>
        <w:rPr>
          <w:rFonts w:hint="eastAsia"/>
        </w:rPr>
        <w:t>如果本机是</w:t>
      </w:r>
      <w:r>
        <w:t>64</w:t>
      </w:r>
      <w:r>
        <w:rPr>
          <w:rFonts w:hint="eastAsia"/>
        </w:rPr>
        <w:t>位，</w:t>
      </w:r>
      <w:r>
        <w:t>pl/sql</w:t>
      </w:r>
      <w:r>
        <w:rPr>
          <w:rFonts w:hint="eastAsia"/>
        </w:rPr>
        <w:t>需要通过</w:t>
      </w:r>
      <w:r>
        <w:t>32</w:t>
      </w:r>
      <w:r>
        <w:rPr>
          <w:rFonts w:hint="eastAsia"/>
        </w:rPr>
        <w:t>位的</w:t>
      </w:r>
      <w:r>
        <w:t>oracle</w:t>
      </w:r>
      <w:r>
        <w:rPr>
          <w:rFonts w:hint="eastAsia"/>
        </w:rPr>
        <w:t>客户端连接，在本机安装</w:t>
      </w:r>
      <w:r>
        <w:t>32</w:t>
      </w:r>
      <w:r>
        <w:rPr>
          <w:rFonts w:hint="eastAsia"/>
        </w:rPr>
        <w:t>位</w:t>
      </w:r>
      <w:r>
        <w:t>oracle</w:t>
      </w:r>
      <w:r>
        <w:rPr>
          <w:rFonts w:hint="eastAsia"/>
        </w:rPr>
        <w:t>客户端。</w:t>
      </w:r>
    </w:p>
    <w:p w:rsidR="00424BF8" w:rsidRDefault="00424BF8">
      <w:r>
        <w:rPr>
          <w:rFonts w:hint="eastAsia"/>
        </w:rPr>
        <w:t>安装版本的客户端：</w:t>
      </w:r>
    </w:p>
    <w:p w:rsidR="00424BF8" w:rsidRDefault="00424BF8">
      <w:r>
        <w:pict>
          <v:shape id="图片 23" o:spid="_x0000_i1032" type="#_x0000_t75" style="width:156pt;height:18.75pt">
            <v:imagedata r:id="rId13" o:title=""/>
          </v:shape>
        </w:pict>
      </w:r>
    </w:p>
    <w:p w:rsidR="00424BF8" w:rsidRDefault="00424BF8"/>
    <w:p w:rsidR="00424BF8" w:rsidRDefault="00424BF8">
      <w:r>
        <w:rPr>
          <w:rFonts w:hint="eastAsia"/>
        </w:rPr>
        <w:t>在</w:t>
      </w:r>
      <w:r>
        <w:t>oracle</w:t>
      </w:r>
      <w:r>
        <w:rPr>
          <w:rFonts w:hint="eastAsia"/>
        </w:rPr>
        <w:t>官方下载免安装的</w:t>
      </w:r>
      <w:r>
        <w:t>oracle</w:t>
      </w:r>
      <w:r>
        <w:rPr>
          <w:rFonts w:hint="eastAsia"/>
        </w:rPr>
        <w:t>客户端。</w:t>
      </w:r>
    </w:p>
    <w:p w:rsidR="00424BF8" w:rsidRDefault="00424BF8"/>
    <w:p w:rsidR="00424BF8" w:rsidRDefault="00424BF8">
      <w:r>
        <w:t>Tns</w:t>
      </w:r>
      <w:r>
        <w:rPr>
          <w:rFonts w:hint="eastAsia"/>
        </w:rPr>
        <w:t>文件：</w:t>
      </w:r>
    </w:p>
    <w:p w:rsidR="00424BF8" w:rsidRDefault="00424BF8"/>
    <w:p w:rsidR="00424BF8" w:rsidRDefault="00424BF8">
      <w:r>
        <w:t>Oracle</w:t>
      </w:r>
      <w:r>
        <w:rPr>
          <w:rFonts w:hint="eastAsia"/>
        </w:rPr>
        <w:t>服务端</w:t>
      </w:r>
      <w:r>
        <w:t>tns</w:t>
      </w:r>
      <w:r>
        <w:rPr>
          <w:rFonts w:hint="eastAsia"/>
        </w:rPr>
        <w:t>文件位置</w:t>
      </w:r>
      <w:r>
        <w:t>;</w:t>
      </w:r>
    </w:p>
    <w:p w:rsidR="00424BF8" w:rsidRDefault="00424BF8">
      <w:r>
        <w:pict>
          <v:shape id="图片 26" o:spid="_x0000_i1033" type="#_x0000_t75" style="width:375pt;height:4in">
            <v:imagedata r:id="rId14" o:title=""/>
          </v:shape>
        </w:pict>
      </w:r>
    </w:p>
    <w:p w:rsidR="00424BF8" w:rsidRDefault="00424BF8"/>
    <w:p w:rsidR="00424BF8" w:rsidRDefault="00424BF8"/>
    <w:p w:rsidR="00424BF8" w:rsidRDefault="00424BF8"/>
    <w:p w:rsidR="00424BF8" w:rsidRDefault="00424BF8"/>
    <w:p w:rsidR="00424BF8" w:rsidRDefault="00424BF8">
      <w:r>
        <w:rPr>
          <w:rFonts w:hint="eastAsia"/>
        </w:rPr>
        <w:t>安装</w:t>
      </w:r>
      <w:r>
        <w:t>oracle</w:t>
      </w:r>
      <w:r>
        <w:rPr>
          <w:rFonts w:hint="eastAsia"/>
        </w:rPr>
        <w:t>客户端，客户端中</w:t>
      </w:r>
      <w:r>
        <w:t>tns</w:t>
      </w:r>
      <w:r>
        <w:rPr>
          <w:rFonts w:hint="eastAsia"/>
        </w:rPr>
        <w:t>位置：</w:t>
      </w:r>
    </w:p>
    <w:p w:rsidR="00424BF8" w:rsidRDefault="00424BF8">
      <w:r>
        <w:pict>
          <v:shape id="图片 29" o:spid="_x0000_i1034" type="#_x0000_t75" style="width:329.25pt;height:191.25pt">
            <v:imagedata r:id="rId15" o:title=""/>
          </v:shape>
        </w:pict>
      </w:r>
    </w:p>
    <w:p w:rsidR="00424BF8" w:rsidRDefault="00424BF8"/>
    <w:p w:rsidR="00424BF8" w:rsidRDefault="00424BF8"/>
    <w:p w:rsidR="00424BF8" w:rsidRDefault="00424BF8">
      <w:r>
        <w:rPr>
          <w:rFonts w:hint="eastAsia"/>
        </w:rPr>
        <w:t>内容如下：</w:t>
      </w:r>
    </w:p>
    <w:p w:rsidR="00424BF8" w:rsidRDefault="00424BF8">
      <w:r>
        <w:t>TEST1 =  tns</w:t>
      </w:r>
      <w:r>
        <w:rPr>
          <w:rFonts w:hint="eastAsia"/>
        </w:rPr>
        <w:t>名称</w:t>
      </w:r>
    </w:p>
    <w:p w:rsidR="00424BF8" w:rsidRDefault="00424BF8">
      <w:r>
        <w:t xml:space="preserve">  (DESCRIPTION =</w:t>
      </w:r>
    </w:p>
    <w:p w:rsidR="00424BF8" w:rsidRDefault="00424BF8">
      <w:r>
        <w:t xml:space="preserve">    (ADDRESS_LIST =</w:t>
      </w:r>
    </w:p>
    <w:p w:rsidR="00424BF8" w:rsidRDefault="00424BF8">
      <w:r>
        <w:t xml:space="preserve">      (ADDRESS = (PROTOCOL = TCP)(HOST = </w:t>
      </w:r>
      <w:r>
        <w:rPr>
          <w:color w:val="FF0000"/>
        </w:rPr>
        <w:t>127.0.0.1</w:t>
      </w:r>
      <w:r>
        <w:t xml:space="preserve">)(PORT = </w:t>
      </w:r>
      <w:r>
        <w:rPr>
          <w:color w:val="FF0000"/>
        </w:rPr>
        <w:t>1521</w:t>
      </w:r>
      <w:r>
        <w:t>))</w:t>
      </w:r>
    </w:p>
    <w:p w:rsidR="00424BF8" w:rsidRDefault="00424BF8">
      <w:r>
        <w:t xml:space="preserve">    )</w:t>
      </w:r>
    </w:p>
    <w:p w:rsidR="00424BF8" w:rsidRDefault="00424BF8">
      <w:r>
        <w:t xml:space="preserve">    (CONNECT_DATA =</w:t>
      </w:r>
    </w:p>
    <w:p w:rsidR="00424BF8" w:rsidRDefault="00424BF8">
      <w:r>
        <w:t xml:space="preserve">      (SID = </w:t>
      </w:r>
      <w:r>
        <w:rPr>
          <w:color w:val="FF0000"/>
        </w:rPr>
        <w:t>yycg</w:t>
      </w:r>
      <w:r>
        <w:t>)</w:t>
      </w:r>
    </w:p>
    <w:p w:rsidR="00424BF8" w:rsidRDefault="00424BF8">
      <w:r>
        <w:t xml:space="preserve">    )</w:t>
      </w:r>
    </w:p>
    <w:p w:rsidR="00424BF8" w:rsidRDefault="00424BF8">
      <w:r>
        <w:t xml:space="preserve">  )</w:t>
      </w:r>
    </w:p>
    <w:p w:rsidR="00424BF8" w:rsidRDefault="00424BF8">
      <w:r>
        <w:rPr>
          <w:color w:val="FF0000"/>
        </w:rPr>
        <w:t>127.0.0.1</w:t>
      </w:r>
      <w:r>
        <w:rPr>
          <w:rFonts w:hint="eastAsia"/>
        </w:rPr>
        <w:t>：</w:t>
      </w:r>
      <w:r>
        <w:t>oracle</w:t>
      </w:r>
      <w:r>
        <w:rPr>
          <w:rFonts w:hint="eastAsia"/>
        </w:rPr>
        <w:t>服务的地址，如果是虚拟机是虚拟机的</w:t>
      </w:r>
      <w:r>
        <w:t>ip</w:t>
      </w:r>
    </w:p>
    <w:p w:rsidR="00424BF8" w:rsidRDefault="00424BF8"/>
    <w:p w:rsidR="00424BF8" w:rsidRDefault="00424BF8">
      <w:pPr>
        <w:rPr>
          <w:color w:val="FF0000"/>
        </w:rPr>
      </w:pPr>
      <w:r>
        <w:rPr>
          <w:color w:val="FF0000"/>
        </w:rPr>
        <w:t>Sid</w:t>
      </w:r>
      <w:r>
        <w:rPr>
          <w:rFonts w:hint="eastAsia"/>
          <w:color w:val="FF0000"/>
        </w:rPr>
        <w:t>：</w:t>
      </w:r>
      <w:r>
        <w:rPr>
          <w:color w:val="FF0000"/>
        </w:rPr>
        <w:t>Yycg</w:t>
      </w:r>
      <w:r>
        <w:rPr>
          <w:rFonts w:hint="eastAsia"/>
          <w:color w:val="FF0000"/>
        </w:rPr>
        <w:t>，</w:t>
      </w:r>
      <w:r>
        <w:rPr>
          <w:color w:val="FF0000"/>
        </w:rPr>
        <w:t>oracle</w:t>
      </w:r>
      <w:r>
        <w:rPr>
          <w:rFonts w:hint="eastAsia"/>
          <w:color w:val="FF0000"/>
        </w:rPr>
        <w:t>数据库的标识，一个</w:t>
      </w:r>
      <w:r>
        <w:rPr>
          <w:color w:val="FF0000"/>
        </w:rPr>
        <w:t>oralce</w:t>
      </w:r>
      <w:r>
        <w:rPr>
          <w:rFonts w:hint="eastAsia"/>
          <w:color w:val="FF0000"/>
        </w:rPr>
        <w:t>服务创建多个数据库，每个数据库都有一个</w:t>
      </w:r>
      <w:r>
        <w:rPr>
          <w:color w:val="FF0000"/>
        </w:rPr>
        <w:t>SID</w:t>
      </w:r>
      <w:r>
        <w:rPr>
          <w:rFonts w:hint="eastAsia"/>
          <w:color w:val="FF0000"/>
        </w:rPr>
        <w:t>，默认</w:t>
      </w:r>
      <w:r>
        <w:rPr>
          <w:color w:val="FF0000"/>
        </w:rPr>
        <w:t>orcl</w:t>
      </w:r>
      <w:r>
        <w:rPr>
          <w:rFonts w:hint="eastAsia"/>
          <w:color w:val="FF0000"/>
        </w:rPr>
        <w:t>。</w:t>
      </w:r>
    </w:p>
    <w:p w:rsidR="00424BF8" w:rsidRDefault="00424BF8">
      <w:pPr>
        <w:rPr>
          <w:color w:val="FF0000"/>
        </w:rPr>
      </w:pPr>
    </w:p>
    <w:p w:rsidR="00424BF8" w:rsidRDefault="00424BF8">
      <w:r>
        <w:rPr>
          <w:rFonts w:hint="eastAsia"/>
        </w:rPr>
        <w:t>也可以通过图形界面进行配置：</w:t>
      </w:r>
    </w:p>
    <w:p w:rsidR="00424BF8" w:rsidRDefault="00424BF8"/>
    <w:p w:rsidR="00424BF8" w:rsidRDefault="00424BF8">
      <w:r>
        <w:t>Oracle</w:t>
      </w:r>
      <w:r>
        <w:rPr>
          <w:rFonts w:hint="eastAsia"/>
        </w:rPr>
        <w:t>服务端提供的图形化配置：</w:t>
      </w:r>
    </w:p>
    <w:p w:rsidR="00424BF8" w:rsidRDefault="00424BF8">
      <w:r>
        <w:pict>
          <v:shape id="图片 32" o:spid="_x0000_i1035" type="#_x0000_t75" style="width:168.75pt;height:148.5pt">
            <v:imagedata r:id="rId16" o:title=""/>
          </v:shape>
        </w:pict>
      </w:r>
    </w:p>
    <w:p w:rsidR="00424BF8" w:rsidRDefault="00424BF8"/>
    <w:p w:rsidR="00424BF8" w:rsidRDefault="00424BF8"/>
    <w:p w:rsidR="00424BF8" w:rsidRDefault="00424BF8">
      <w:r>
        <w:rPr>
          <w:rFonts w:hint="eastAsia"/>
        </w:rPr>
        <w:t>如果安装</w:t>
      </w:r>
      <w:r>
        <w:t>oracle</w:t>
      </w:r>
      <w:r>
        <w:rPr>
          <w:rFonts w:hint="eastAsia"/>
        </w:rPr>
        <w:t>客户端：</w:t>
      </w:r>
    </w:p>
    <w:p w:rsidR="00424BF8" w:rsidRDefault="00424BF8"/>
    <w:p w:rsidR="00424BF8" w:rsidRDefault="00424BF8">
      <w:r>
        <w:pict>
          <v:shape id="图片 35" o:spid="_x0000_i1036" type="#_x0000_t75" style="width:156pt;height:138pt">
            <v:imagedata r:id="rId17" o:title=""/>
          </v:shape>
        </w:pict>
      </w:r>
    </w:p>
    <w:p w:rsidR="00424BF8" w:rsidRDefault="00424BF8"/>
    <w:p w:rsidR="00424BF8" w:rsidRDefault="00424BF8">
      <w:r>
        <w:rPr>
          <w:rFonts w:hint="eastAsia"/>
        </w:rPr>
        <w:t>建议在安装</w:t>
      </w:r>
      <w:r>
        <w:t>oracle</w:t>
      </w:r>
      <w:r>
        <w:rPr>
          <w:rFonts w:hint="eastAsia"/>
        </w:rPr>
        <w:t>客户端，选择“管理员”方式。</w:t>
      </w:r>
    </w:p>
    <w:p w:rsidR="00424BF8" w:rsidRDefault="00424BF8"/>
    <w:p w:rsidR="00424BF8" w:rsidRDefault="00424BF8"/>
    <w:p w:rsidR="00424BF8" w:rsidRDefault="00424BF8">
      <w:r>
        <w:rPr>
          <w:rFonts w:hint="eastAsia"/>
        </w:rPr>
        <w:t>配置过程详细参考</w:t>
      </w:r>
      <w:r>
        <w:t>;</w:t>
      </w:r>
    </w:p>
    <w:p w:rsidR="00424BF8" w:rsidRDefault="00424BF8">
      <w:r>
        <w:pict>
          <v:shape id="图片 38" o:spid="_x0000_i1037" type="#_x0000_t75" style="width:253.5pt;height:321.75pt">
            <v:imagedata r:id="rId18" o:title=""/>
          </v:shape>
        </w:pict>
      </w:r>
    </w:p>
    <w:p w:rsidR="00424BF8" w:rsidRDefault="00424BF8"/>
    <w:p w:rsidR="00424BF8" w:rsidRDefault="00424BF8"/>
    <w:p w:rsidR="00424BF8" w:rsidRDefault="00424BF8"/>
    <w:p w:rsidR="00424BF8" w:rsidRDefault="00424BF8">
      <w:pPr>
        <w:pStyle w:val="Heading5"/>
      </w:pPr>
      <w:r>
        <w:rPr>
          <w:rFonts w:hint="eastAsia"/>
        </w:rPr>
        <w:t>导入数据</w:t>
      </w:r>
    </w:p>
    <w:p w:rsidR="00424BF8" w:rsidRDefault="00424BF8"/>
    <w:p w:rsidR="00424BF8" w:rsidRDefault="00424BF8"/>
    <w:p w:rsidR="00424BF8" w:rsidRDefault="00424BF8">
      <w:r>
        <w:rPr>
          <w:rFonts w:hint="eastAsia"/>
        </w:rPr>
        <w:t>启动</w:t>
      </w:r>
      <w:r>
        <w:t>oracle</w:t>
      </w:r>
      <w:r>
        <w:rPr>
          <w:rFonts w:hint="eastAsia"/>
        </w:rPr>
        <w:t>：</w:t>
      </w:r>
    </w:p>
    <w:p w:rsidR="00424BF8" w:rsidRDefault="00424BF8">
      <w:r>
        <w:pict>
          <v:shape id="图片 41" o:spid="_x0000_i1038" type="#_x0000_t75" style="width:342pt;height:32.25pt">
            <v:imagedata r:id="rId19" o:title=""/>
          </v:shape>
        </w:pict>
      </w:r>
    </w:p>
    <w:p w:rsidR="00424BF8" w:rsidRDefault="00424BF8"/>
    <w:p w:rsidR="00424BF8" w:rsidRDefault="00424BF8"/>
    <w:p w:rsidR="00424BF8" w:rsidRDefault="00424BF8">
      <w:r>
        <w:rPr>
          <w:rFonts w:hint="eastAsia"/>
        </w:rPr>
        <w:t>通过图形化或手动方式配置</w:t>
      </w:r>
      <w:r>
        <w:t>tns</w:t>
      </w:r>
      <w:r>
        <w:rPr>
          <w:rFonts w:hint="eastAsia"/>
        </w:rPr>
        <w:t>文件，</w:t>
      </w:r>
    </w:p>
    <w:p w:rsidR="00424BF8" w:rsidRDefault="00424BF8"/>
    <w:p w:rsidR="00424BF8" w:rsidRDefault="00424BF8">
      <w:r>
        <w:pict>
          <v:shape id="图片 44" o:spid="_x0000_i1039" type="#_x0000_t75" style="width:501.75pt;height:134.25pt">
            <v:imagedata r:id="rId20" o:title=""/>
          </v:shape>
        </w:pict>
      </w:r>
    </w:p>
    <w:p w:rsidR="00424BF8" w:rsidRDefault="00424BF8"/>
    <w:p w:rsidR="00424BF8" w:rsidRDefault="00424BF8">
      <w:r>
        <w:rPr>
          <w:rFonts w:hint="eastAsia"/>
        </w:rPr>
        <w:t>启动</w:t>
      </w:r>
      <w:r>
        <w:t>pl/sql</w:t>
      </w:r>
      <w:r>
        <w:rPr>
          <w:rFonts w:hint="eastAsia"/>
        </w:rPr>
        <w:t>：</w:t>
      </w:r>
    </w:p>
    <w:p w:rsidR="00424BF8" w:rsidRDefault="00424BF8"/>
    <w:p w:rsidR="00424BF8" w:rsidRDefault="00424BF8">
      <w:r>
        <w:pict>
          <v:shape id="图片 47" o:spid="_x0000_i1040" type="#_x0000_t75" style="width:294.75pt;height:143.25pt">
            <v:imagedata r:id="rId21" o:title=""/>
          </v:shape>
        </w:pict>
      </w:r>
    </w:p>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r>
        <w:t xml:space="preserve">   </w:t>
      </w:r>
    </w:p>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r>
        <w:pict>
          <v:shape id="图片 50" o:spid="_x0000_i1041" type="#_x0000_t75" style="width:222pt;height:465pt">
            <v:imagedata r:id="rId22" o:title=""/>
          </v:shape>
        </w:pict>
      </w:r>
    </w:p>
    <w:p w:rsidR="00424BF8" w:rsidRDefault="00424BF8"/>
    <w:p w:rsidR="00424BF8" w:rsidRDefault="00424BF8"/>
    <w:p w:rsidR="00424BF8" w:rsidRDefault="00424BF8">
      <w:r>
        <w:rPr>
          <w:rFonts w:hint="eastAsia"/>
        </w:rPr>
        <w:t>导入数据具体操作：</w:t>
      </w:r>
    </w:p>
    <w:p w:rsidR="00424BF8" w:rsidRDefault="00424BF8"/>
    <w:p w:rsidR="00424BF8" w:rsidRDefault="00424BF8">
      <w:r>
        <w:rPr>
          <w:rFonts w:hint="eastAsia"/>
        </w:rPr>
        <w:t>参考：开发环境配置</w:t>
      </w:r>
      <w:r>
        <w:t>.docx</w:t>
      </w:r>
    </w:p>
    <w:p w:rsidR="00424BF8" w:rsidRDefault="00424BF8"/>
    <w:p w:rsidR="00424BF8" w:rsidRDefault="00424BF8">
      <w:r>
        <w:rPr>
          <w:rFonts w:hint="eastAsia"/>
        </w:rPr>
        <w:t>第一步：将</w:t>
      </w:r>
      <w:r>
        <w:t>oracle_sql</w:t>
      </w:r>
      <w:r>
        <w:rPr>
          <w:rFonts w:hint="eastAsia"/>
        </w:rPr>
        <w:t>目录</w:t>
      </w:r>
      <w:r>
        <w:t xml:space="preserve"> </w:t>
      </w:r>
      <w:r>
        <w:rPr>
          <w:rFonts w:hint="eastAsia"/>
        </w:rPr>
        <w:t>拷贝到</w:t>
      </w:r>
      <w:r>
        <w:t>d</w:t>
      </w:r>
      <w:r>
        <w:rPr>
          <w:rFonts w:hint="eastAsia"/>
        </w:rPr>
        <w:t>盘</w:t>
      </w:r>
    </w:p>
    <w:p w:rsidR="00424BF8" w:rsidRDefault="00424BF8"/>
    <w:p w:rsidR="00424BF8" w:rsidRDefault="00424BF8">
      <w:r>
        <w:pict>
          <v:shape id="图片 53" o:spid="_x0000_i1042" type="#_x0000_t75" style="width:195.75pt;height:27pt">
            <v:imagedata r:id="rId23" o:title=""/>
          </v:shape>
        </w:pict>
      </w:r>
    </w:p>
    <w:p w:rsidR="00424BF8" w:rsidRDefault="00424BF8"/>
    <w:p w:rsidR="00424BF8" w:rsidRDefault="00424BF8">
      <w:r>
        <w:rPr>
          <w:rFonts w:hint="eastAsia"/>
        </w:rPr>
        <w:t>第二步：创建表空间</w:t>
      </w:r>
    </w:p>
    <w:p w:rsidR="00424BF8" w:rsidRDefault="00424BF8"/>
    <w:p w:rsidR="00424BF8" w:rsidRDefault="00424BF8">
      <w:r>
        <w:rPr>
          <w:rFonts w:hint="eastAsia"/>
        </w:rPr>
        <w:t>表空间就是</w:t>
      </w:r>
      <w:r>
        <w:t>dbf</w:t>
      </w:r>
      <w:r>
        <w:rPr>
          <w:rFonts w:hint="eastAsia"/>
        </w:rPr>
        <w:t>数据文件，存储创建表。</w:t>
      </w:r>
    </w:p>
    <w:p w:rsidR="00424BF8" w:rsidRDefault="00424BF8">
      <w:r>
        <w:t>//</w:t>
      </w:r>
      <w:r>
        <w:rPr>
          <w:rFonts w:hint="eastAsia"/>
        </w:rPr>
        <w:t>创建数据表空间</w:t>
      </w:r>
    </w:p>
    <w:p w:rsidR="00424BF8" w:rsidRDefault="00424BF8">
      <w:r>
        <w:t>create tablespace yycg0730</w:t>
      </w:r>
    </w:p>
    <w:p w:rsidR="00424BF8" w:rsidRDefault="00424BF8">
      <w:r>
        <w:t>logging</w:t>
      </w:r>
    </w:p>
    <w:p w:rsidR="00424BF8" w:rsidRDefault="00424BF8">
      <w:r>
        <w:t>datafile 'E:\oracle\product\</w:t>
      </w:r>
      <w:smartTag w:uri="urn:schemas-microsoft-com:office:smarttags" w:element="chsdate">
        <w:smartTagPr>
          <w:attr w:name="IsROCDate" w:val="False"/>
          <w:attr w:name="IsLunarDate" w:val="False"/>
          <w:attr w:name="Day" w:val="30"/>
          <w:attr w:name="Month" w:val="12"/>
          <w:attr w:name="Year" w:val="1899"/>
        </w:smartTagPr>
        <w:r>
          <w:t>10.2.0</w:t>
        </w:r>
      </w:smartTag>
      <w:r>
        <w:t>\oradata\yycg\yycg0730.dbf'   --</w:t>
      </w:r>
      <w:r>
        <w:rPr>
          <w:rFonts w:hint="eastAsia"/>
        </w:rPr>
        <w:t>表空间数据文件位置在</w:t>
      </w:r>
      <w:r>
        <w:t>oracle</w:t>
      </w:r>
      <w:r>
        <w:rPr>
          <w:rFonts w:hint="eastAsia"/>
        </w:rPr>
        <w:t>服务器（如果是虚拟机，位置在虚拟机上）</w:t>
      </w:r>
    </w:p>
    <w:p w:rsidR="00424BF8" w:rsidRDefault="00424BF8">
      <w:r>
        <w:t>size 32m</w:t>
      </w:r>
    </w:p>
    <w:p w:rsidR="00424BF8" w:rsidRDefault="00424BF8">
      <w:r>
        <w:t>autoextend on</w:t>
      </w:r>
    </w:p>
    <w:p w:rsidR="00424BF8" w:rsidRDefault="00424BF8">
      <w:r>
        <w:t>next 32m maxsize 2048m</w:t>
      </w:r>
    </w:p>
    <w:p w:rsidR="00424BF8" w:rsidRDefault="00424BF8">
      <w:r>
        <w:t>extent management local;</w:t>
      </w:r>
    </w:p>
    <w:p w:rsidR="00424BF8" w:rsidRDefault="00424BF8"/>
    <w:p w:rsidR="00424BF8" w:rsidRDefault="00424BF8"/>
    <w:p w:rsidR="00424BF8" w:rsidRDefault="00424BF8">
      <w:r>
        <w:rPr>
          <w:rFonts w:hint="eastAsia"/>
        </w:rPr>
        <w:t>使用超级管理登陆</w:t>
      </w:r>
      <w:r>
        <w:t>pl/sql;</w:t>
      </w:r>
    </w:p>
    <w:p w:rsidR="00424BF8" w:rsidRDefault="00424BF8"/>
    <w:p w:rsidR="00424BF8" w:rsidRDefault="00424BF8">
      <w:r>
        <w:rPr>
          <w:rFonts w:hint="eastAsia"/>
        </w:rPr>
        <w:t>选择命令窗口：</w:t>
      </w:r>
    </w:p>
    <w:p w:rsidR="00424BF8" w:rsidRDefault="00424BF8">
      <w:r>
        <w:pict>
          <v:shape id="图片 56" o:spid="_x0000_i1043" type="#_x0000_t75" style="width:146.25pt;height:133.5pt">
            <v:imagedata r:id="rId24" o:title=""/>
          </v:shape>
        </w:pict>
      </w:r>
    </w:p>
    <w:p w:rsidR="00424BF8" w:rsidRDefault="00424BF8"/>
    <w:p w:rsidR="00424BF8" w:rsidRDefault="00424BF8">
      <w:r>
        <w:pict>
          <v:shape id="图片 59" o:spid="_x0000_i1044" type="#_x0000_t75" style="width:420pt;height:120.75pt">
            <v:imagedata r:id="rId25" o:title=""/>
          </v:shape>
        </w:pict>
      </w:r>
    </w:p>
    <w:p w:rsidR="00424BF8" w:rsidRDefault="00424BF8"/>
    <w:p w:rsidR="00424BF8" w:rsidRDefault="00424BF8"/>
    <w:p w:rsidR="00424BF8" w:rsidRDefault="00424BF8">
      <w:r>
        <w:pict>
          <v:shape id="图片 62" o:spid="_x0000_i1045" type="#_x0000_t75" style="width:111.75pt;height:136.5pt">
            <v:imagedata r:id="rId26" o:title=""/>
          </v:shape>
        </w:pict>
      </w:r>
    </w:p>
    <w:p w:rsidR="00424BF8" w:rsidRDefault="00424BF8"/>
    <w:p w:rsidR="00424BF8" w:rsidRDefault="00424BF8"/>
    <w:p w:rsidR="00424BF8" w:rsidRDefault="00424BF8">
      <w:r>
        <w:rPr>
          <w:rFonts w:hint="eastAsia"/>
        </w:rPr>
        <w:t>第三步：使用</w:t>
      </w:r>
      <w:r>
        <w:t>sys</w:t>
      </w:r>
      <w:r>
        <w:rPr>
          <w:rFonts w:hint="eastAsia"/>
        </w:rPr>
        <w:t>创建</w:t>
      </w:r>
      <w:r>
        <w:t>oracle</w:t>
      </w:r>
      <w:r>
        <w:rPr>
          <w:rFonts w:hint="eastAsia"/>
        </w:rPr>
        <w:t>用户（业务系统连接</w:t>
      </w:r>
      <w:r>
        <w:t>oracle</w:t>
      </w:r>
      <w:r>
        <w:rPr>
          <w:rFonts w:hint="eastAsia"/>
        </w:rPr>
        <w:t>使用的用户）</w:t>
      </w:r>
    </w:p>
    <w:p w:rsidR="00424BF8" w:rsidRDefault="00424BF8"/>
    <w:p w:rsidR="00424BF8" w:rsidRDefault="00424BF8">
      <w:r>
        <w:rPr>
          <w:rFonts w:hint="eastAsia"/>
        </w:rPr>
        <w:t>创建的用户默认的表空间是</w:t>
      </w:r>
      <w:r>
        <w:t>yycg0730</w:t>
      </w:r>
    </w:p>
    <w:p w:rsidR="00424BF8" w:rsidRDefault="00424BF8"/>
    <w:p w:rsidR="00424BF8" w:rsidRDefault="00424BF8">
      <w:r>
        <w:t>create user yycg0730 identified by yycg0730</w:t>
      </w:r>
    </w:p>
    <w:p w:rsidR="00424BF8" w:rsidRDefault="00424BF8">
      <w:r>
        <w:t xml:space="preserve">default tablespace yycg0730 </w:t>
      </w:r>
    </w:p>
    <w:p w:rsidR="00424BF8" w:rsidRDefault="00424BF8">
      <w:r>
        <w:t xml:space="preserve">temporary tablespace temp;  </w:t>
      </w:r>
    </w:p>
    <w:p w:rsidR="00424BF8" w:rsidRDefault="00424BF8"/>
    <w:p w:rsidR="00424BF8" w:rsidRDefault="00424BF8">
      <w:r>
        <w:pict>
          <v:shape id="图片 65" o:spid="_x0000_i1046" type="#_x0000_t75" style="width:312.75pt;height:69.75pt">
            <v:imagedata r:id="rId27" o:title=""/>
          </v:shape>
        </w:pict>
      </w:r>
    </w:p>
    <w:p w:rsidR="00424BF8" w:rsidRDefault="00424BF8"/>
    <w:p w:rsidR="00424BF8" w:rsidRDefault="00424BF8">
      <w:r>
        <w:rPr>
          <w:rFonts w:hint="eastAsia"/>
        </w:rPr>
        <w:t>给用户授权：</w:t>
      </w:r>
    </w:p>
    <w:p w:rsidR="00424BF8" w:rsidRDefault="00424BF8"/>
    <w:p w:rsidR="00424BF8" w:rsidRDefault="00424BF8">
      <w:r>
        <w:t xml:space="preserve">grant connect,resource,dba to yycg0730;  </w:t>
      </w:r>
    </w:p>
    <w:p w:rsidR="00424BF8" w:rsidRDefault="00424BF8"/>
    <w:p w:rsidR="00424BF8" w:rsidRDefault="00424BF8">
      <w:r>
        <w:pict>
          <v:shape id="图片 68" o:spid="_x0000_i1047" type="#_x0000_t75" style="width:281.25pt;height:51pt">
            <v:imagedata r:id="rId28" o:title=""/>
          </v:shape>
        </w:pict>
      </w:r>
    </w:p>
    <w:p w:rsidR="00424BF8" w:rsidRDefault="00424BF8"/>
    <w:p w:rsidR="00424BF8" w:rsidRDefault="00424BF8"/>
    <w:p w:rsidR="00424BF8" w:rsidRDefault="00424BF8">
      <w:r>
        <w:rPr>
          <w:rFonts w:hint="eastAsia"/>
        </w:rPr>
        <w:t>第四步：退出</w:t>
      </w:r>
      <w:r>
        <w:t>sys</w:t>
      </w:r>
      <w:r>
        <w:rPr>
          <w:rFonts w:hint="eastAsia"/>
        </w:rPr>
        <w:t>，使用新创建用户登陆</w:t>
      </w:r>
      <w:r>
        <w:t>pl/sql</w:t>
      </w:r>
    </w:p>
    <w:p w:rsidR="00424BF8" w:rsidRDefault="00424BF8"/>
    <w:p w:rsidR="00424BF8" w:rsidRDefault="00424BF8">
      <w:r>
        <w:rPr>
          <w:rFonts w:hint="eastAsia"/>
        </w:rPr>
        <w:t>导入数据：</w:t>
      </w:r>
    </w:p>
    <w:p w:rsidR="00424BF8" w:rsidRDefault="00424BF8">
      <w:r>
        <w:rPr>
          <w:rFonts w:hint="eastAsia"/>
        </w:rPr>
        <w:t>包括：</w:t>
      </w:r>
    </w:p>
    <w:p w:rsidR="00424BF8" w:rsidRDefault="00424BF8">
      <w:r>
        <w:rPr>
          <w:rFonts w:hint="eastAsia"/>
        </w:rPr>
        <w:t>表结构</w:t>
      </w:r>
      <w:r>
        <w:t>yycg_table.sql</w:t>
      </w:r>
    </w:p>
    <w:p w:rsidR="00424BF8" w:rsidRDefault="00424BF8"/>
    <w:p w:rsidR="00424BF8" w:rsidRDefault="00424BF8">
      <w:r>
        <w:rPr>
          <w:rFonts w:hint="eastAsia"/>
        </w:rPr>
        <w:t>初始化数据</w:t>
      </w:r>
      <w:r>
        <w:t>yycg_data.sql(</w:t>
      </w:r>
      <w:r>
        <w:rPr>
          <w:rFonts w:hint="eastAsia"/>
        </w:rPr>
        <w:t>在作系统安装包时所需要，系统运行必须有的数据，叫初始数据</w:t>
      </w:r>
      <w:r>
        <w:t>)</w:t>
      </w:r>
    </w:p>
    <w:p w:rsidR="00424BF8" w:rsidRDefault="00424BF8"/>
    <w:p w:rsidR="00424BF8" w:rsidRDefault="00424BF8">
      <w:r>
        <w:rPr>
          <w:rFonts w:hint="eastAsia"/>
        </w:rPr>
        <w:t>脚本</w:t>
      </w:r>
      <w:r>
        <w:t xml:space="preserve"> </w:t>
      </w:r>
      <w:r>
        <w:rPr>
          <w:rFonts w:hint="eastAsia"/>
        </w:rPr>
        <w:t>在</w:t>
      </w:r>
      <w:r>
        <w:t>oracle_sql</w:t>
      </w:r>
      <w:r>
        <w:rPr>
          <w:rFonts w:hint="eastAsia"/>
        </w:rPr>
        <w:t>目录</w:t>
      </w:r>
    </w:p>
    <w:p w:rsidR="00424BF8" w:rsidRDefault="00424BF8"/>
    <w:p w:rsidR="00424BF8" w:rsidRDefault="00424BF8">
      <w:r>
        <w:rPr>
          <w:rFonts w:hint="eastAsia"/>
        </w:rPr>
        <w:t>在</w:t>
      </w:r>
      <w:r>
        <w:t>pl/sql</w:t>
      </w:r>
      <w:r>
        <w:rPr>
          <w:rFonts w:hint="eastAsia"/>
        </w:rPr>
        <w:t>命令窗口，执行如下脚本</w:t>
      </w:r>
      <w:r>
        <w:t xml:space="preserve"> </w:t>
      </w:r>
      <w:r>
        <w:rPr>
          <w:rFonts w:hint="eastAsia"/>
        </w:rPr>
        <w:t>：</w:t>
      </w:r>
    </w:p>
    <w:p w:rsidR="00424BF8" w:rsidRDefault="00424BF8"/>
    <w:p w:rsidR="00424BF8" w:rsidRDefault="00424BF8"/>
    <w:p w:rsidR="00424BF8" w:rsidRDefault="00424BF8">
      <w:r>
        <w:t>@D:/oracle_sql/yycg_table.sql</w:t>
      </w:r>
    </w:p>
    <w:p w:rsidR="00424BF8" w:rsidRDefault="00424BF8">
      <w:r>
        <w:t>@D:/oracle_sql/yycg_data.sql</w:t>
      </w:r>
    </w:p>
    <w:p w:rsidR="00424BF8" w:rsidRDefault="00424BF8"/>
    <w:p w:rsidR="00424BF8" w:rsidRDefault="00424BF8">
      <w:r>
        <w:rPr>
          <w:rFonts w:hint="eastAsia"/>
        </w:rPr>
        <w:t>查询某个表的数据，是否有乱码：</w:t>
      </w:r>
    </w:p>
    <w:p w:rsidR="00424BF8" w:rsidRDefault="00424BF8">
      <w:r>
        <w:pict>
          <v:shape id="图片 71" o:spid="_x0000_i1048" type="#_x0000_t75" style="width:515.25pt;height:162pt">
            <v:imagedata r:id="rId29" o:title=""/>
          </v:shape>
        </w:pict>
      </w:r>
    </w:p>
    <w:p w:rsidR="00424BF8" w:rsidRDefault="00424BF8"/>
    <w:p w:rsidR="00424BF8" w:rsidRDefault="00424BF8"/>
    <w:p w:rsidR="00424BF8" w:rsidRDefault="00424BF8">
      <w:r>
        <w:rPr>
          <w:rFonts w:hint="eastAsia"/>
        </w:rPr>
        <w:t>如果有乱码，需要配置环境变量：</w:t>
      </w:r>
    </w:p>
    <w:p w:rsidR="00424BF8" w:rsidRDefault="00424BF8">
      <w:r>
        <w:pict>
          <v:shape id="图片 74" o:spid="_x0000_i1049" type="#_x0000_t75" style="width:492.75pt;height:231pt">
            <v:imagedata r:id="rId30" o:title=""/>
          </v:shape>
        </w:pict>
      </w:r>
    </w:p>
    <w:p w:rsidR="00424BF8" w:rsidRDefault="00424BF8"/>
    <w:p w:rsidR="00424BF8" w:rsidRDefault="00424BF8">
      <w:r>
        <w:rPr>
          <w:rFonts w:hint="eastAsia"/>
        </w:rPr>
        <w:t>参考：</w:t>
      </w:r>
    </w:p>
    <w:p w:rsidR="00424BF8" w:rsidRDefault="00424BF8"/>
    <w:p w:rsidR="00424BF8" w:rsidRDefault="00424BF8">
      <w:r>
        <w:pict>
          <v:shape id="图片 83" o:spid="_x0000_i1050" type="#_x0000_t75" style="width:240.75pt;height:41.25pt">
            <v:imagedata r:id="rId31" o:title=""/>
          </v:shape>
        </w:pict>
      </w:r>
    </w:p>
    <w:p w:rsidR="00424BF8" w:rsidRDefault="00424BF8"/>
    <w:p w:rsidR="00424BF8" w:rsidRDefault="00424BF8"/>
    <w:p w:rsidR="00424BF8" w:rsidRDefault="00424BF8"/>
    <w:p w:rsidR="00424BF8" w:rsidRDefault="00424BF8">
      <w:pPr>
        <w:pStyle w:val="Heading1"/>
      </w:pPr>
      <w:r>
        <w:rPr>
          <w:rFonts w:hint="eastAsia"/>
        </w:rPr>
        <w:t>系统设计</w:t>
      </w:r>
    </w:p>
    <w:p w:rsidR="00424BF8" w:rsidRDefault="00424BF8">
      <w:r>
        <w:rPr>
          <w:rFonts w:hint="eastAsia"/>
        </w:rPr>
        <w:t>包括：</w:t>
      </w:r>
    </w:p>
    <w:p w:rsidR="00424BF8" w:rsidRDefault="00424BF8">
      <w:r>
        <w:rPr>
          <w:rFonts w:hint="eastAsia"/>
        </w:rPr>
        <w:t>系统概要设计（</w:t>
      </w:r>
      <w:r>
        <w:rPr>
          <w:rFonts w:hint="eastAsia"/>
          <w:b/>
        </w:rPr>
        <w:t>必须要做</w:t>
      </w:r>
      <w:r>
        <w:rPr>
          <w:rFonts w:hint="eastAsia"/>
        </w:rPr>
        <w:t>）</w:t>
      </w:r>
    </w:p>
    <w:p w:rsidR="00424BF8" w:rsidRDefault="00424BF8">
      <w:r>
        <w:t xml:space="preserve">  </w:t>
      </w:r>
      <w:r>
        <w:rPr>
          <w:rFonts w:hint="eastAsia"/>
        </w:rPr>
        <w:t>设计内容：主要系统框架、系统内外部接口</w:t>
      </w:r>
    </w:p>
    <w:p w:rsidR="00424BF8" w:rsidRDefault="00424BF8">
      <w:r>
        <w:t xml:space="preserve">  </w:t>
      </w:r>
      <w:r>
        <w:rPr>
          <w:rFonts w:hint="eastAsia"/>
        </w:rPr>
        <w:t>内部接口：本平台各各子系统之间的接口，模块之间接口。</w:t>
      </w:r>
    </w:p>
    <w:p w:rsidR="00424BF8" w:rsidRDefault="00424BF8">
      <w:r>
        <w:t xml:space="preserve">  </w:t>
      </w:r>
      <w:r>
        <w:rPr>
          <w:rFonts w:hint="eastAsia"/>
        </w:rPr>
        <w:t>外部接口：和其它系统的接口。</w:t>
      </w:r>
    </w:p>
    <w:p w:rsidR="00424BF8" w:rsidRDefault="00424BF8">
      <w:r>
        <w:t xml:space="preserve">  </w:t>
      </w:r>
      <w:r>
        <w:rPr>
          <w:rFonts w:hint="eastAsia"/>
        </w:rPr>
        <w:t>网络部署。</w:t>
      </w:r>
    </w:p>
    <w:p w:rsidR="00424BF8" w:rsidRDefault="00424BF8">
      <w:r>
        <w:t xml:space="preserve"> </w:t>
      </w:r>
      <w:r>
        <w:rPr>
          <w:rFonts w:hint="eastAsia"/>
        </w:rPr>
        <w:t>成果：“系统概要设计文档”</w:t>
      </w:r>
    </w:p>
    <w:p w:rsidR="00424BF8" w:rsidRDefault="00424BF8"/>
    <w:p w:rsidR="00424BF8" w:rsidRDefault="00424BF8">
      <w:r>
        <w:rPr>
          <w:rFonts w:hint="eastAsia"/>
        </w:rPr>
        <w:t>系统详细设计（不是必须要做）</w:t>
      </w:r>
    </w:p>
    <w:p w:rsidR="00424BF8" w:rsidRDefault="00424BF8">
      <w:r>
        <w:t xml:space="preserve">  </w:t>
      </w:r>
      <w:r>
        <w:rPr>
          <w:rFonts w:hint="eastAsia"/>
        </w:rPr>
        <w:t>成果：“系统详细设计文档”</w:t>
      </w:r>
    </w:p>
    <w:p w:rsidR="00424BF8" w:rsidRDefault="00424BF8">
      <w:r>
        <w:t xml:space="preserve">  </w:t>
      </w:r>
      <w:r>
        <w:rPr>
          <w:rFonts w:hint="eastAsia"/>
        </w:rPr>
        <w:t>设计内容：类、接口、及方法描述</w:t>
      </w:r>
    </w:p>
    <w:p w:rsidR="00424BF8" w:rsidRDefault="00424BF8">
      <w:r>
        <w:t xml:space="preserve">  </w:t>
      </w:r>
      <w:r>
        <w:rPr>
          <w:rFonts w:hint="eastAsia"/>
        </w:rPr>
        <w:t>程序员参考此文档进行编码。</w:t>
      </w:r>
    </w:p>
    <w:p w:rsidR="00424BF8" w:rsidRDefault="00424BF8"/>
    <w:p w:rsidR="00424BF8" w:rsidRDefault="00424BF8">
      <w:pPr>
        <w:pStyle w:val="Heading2"/>
      </w:pPr>
      <w:r>
        <w:rPr>
          <w:rFonts w:hint="eastAsia"/>
        </w:rPr>
        <w:t>系统模块划分</w:t>
      </w:r>
    </w:p>
    <w:p w:rsidR="00424BF8" w:rsidRDefault="00424BF8">
      <w:r>
        <w:rPr>
          <w:rFonts w:hint="eastAsia"/>
        </w:rPr>
        <w:t>就是系统概要设计中一部分。</w:t>
      </w:r>
    </w:p>
    <w:p w:rsidR="00424BF8" w:rsidRDefault="00424BF8"/>
    <w:p w:rsidR="00424BF8" w:rsidRDefault="00424BF8">
      <w:r>
        <w:rPr>
          <w:rFonts w:hint="eastAsia"/>
        </w:rPr>
        <w:t>这里划分是系统技术架构的模块。依据业务模块进行划分。</w:t>
      </w:r>
    </w:p>
    <w:p w:rsidR="00424BF8" w:rsidRDefault="00424BF8"/>
    <w:p w:rsidR="00424BF8" w:rsidRDefault="00424BF8">
      <w:pPr>
        <w:pStyle w:val="9"/>
      </w:pPr>
      <w:r>
        <w:rPr>
          <w:rFonts w:hint="eastAsia"/>
        </w:rPr>
        <w:t>以技术架构的纵向拆分方法</w:t>
      </w:r>
    </w:p>
    <w:p w:rsidR="00424BF8" w:rsidRDefault="00424BF8"/>
    <w:p w:rsidR="00424BF8" w:rsidRDefault="00424BF8">
      <w:r>
        <w:rPr>
          <w:rFonts w:hint="eastAsia"/>
        </w:rPr>
        <w:t>依据</w:t>
      </w:r>
      <w:r>
        <w:t>javaEE</w:t>
      </w:r>
      <w:r>
        <w:rPr>
          <w:rFonts w:hint="eastAsia"/>
        </w:rPr>
        <w:t>分层进行模块划分：</w:t>
      </w:r>
    </w:p>
    <w:p w:rsidR="00424BF8" w:rsidRDefault="00424BF8"/>
    <w:p w:rsidR="00424BF8" w:rsidRDefault="00424BF8">
      <w:r>
        <w:rPr>
          <w:noProof/>
        </w:rPr>
        <w:pict>
          <v:shape id="Quad Arrow 1062" o:spid="_x0000_s1058" type="#_x0000_t202" style="position:absolute;left:0;text-align:left;margin-left:16.2pt;margin-top:106.25pt;width:160.1pt;height:29.95pt;z-index:251658240" o:preferrelative="t">
            <v:stroke miterlimit="2"/>
            <v:textbox>
              <w:txbxContent>
                <w:p w:rsidR="00424BF8" w:rsidRDefault="00424BF8">
                  <w:r>
                    <w:t xml:space="preserve">Yycg.dao      </w:t>
                  </w:r>
                  <w:r>
                    <w:rPr>
                      <w:rFonts w:hint="eastAsia"/>
                    </w:rPr>
                    <w:t>持久层</w:t>
                  </w:r>
                </w:p>
              </w:txbxContent>
            </v:textbox>
          </v:shape>
        </w:pict>
      </w:r>
      <w:r>
        <w:rPr>
          <w:noProof/>
        </w:rPr>
        <w:pict>
          <v:shape id="Quad Arrow 1061" o:spid="_x0000_s1059" type="#_x0000_t202" style="position:absolute;left:0;text-align:left;margin-left:16.2pt;margin-top:53.85pt;width:160.1pt;height:29.95pt;z-index:251657216" o:preferrelative="t">
            <v:stroke miterlimit="2"/>
            <v:textbox>
              <w:txbxContent>
                <w:p w:rsidR="00424BF8" w:rsidRDefault="00424BF8">
                  <w:r>
                    <w:t xml:space="preserve">Yycg.service    </w:t>
                  </w:r>
                  <w:r>
                    <w:rPr>
                      <w:rFonts w:hint="eastAsia"/>
                    </w:rPr>
                    <w:t>业务层</w:t>
                  </w:r>
                </w:p>
              </w:txbxContent>
            </v:textbox>
          </v:shape>
        </w:pict>
      </w:r>
      <w:r>
        <w:rPr>
          <w:noProof/>
        </w:rPr>
        <w:pict>
          <v:shape id="Quad Arrow 1060" o:spid="_x0000_s1060" type="#_x0000_t202" style="position:absolute;left:0;text-align:left;margin-left:19.1pt;margin-top:.85pt;width:160.1pt;height:29.95pt;z-index:251656192" o:preferrelative="t">
            <v:stroke miterlimit="2"/>
            <v:textbox>
              <w:txbxContent>
                <w:p w:rsidR="00424BF8" w:rsidRDefault="00424BF8">
                  <w:r>
                    <w:t xml:space="preserve">Yycg.action    </w:t>
                  </w:r>
                  <w:r>
                    <w:rPr>
                      <w:rFonts w:hint="eastAsia"/>
                    </w:rPr>
                    <w:t>表现层</w:t>
                  </w:r>
                </w:p>
              </w:txbxContent>
            </v:textbox>
          </v:shape>
        </w:pict>
      </w:r>
    </w:p>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r>
        <w:rPr>
          <w:rFonts w:hint="eastAsia"/>
        </w:rPr>
        <w:t>优点：分层清晰，方便程序员开发。</w:t>
      </w:r>
    </w:p>
    <w:p w:rsidR="00424BF8" w:rsidRDefault="00424BF8"/>
    <w:p w:rsidR="00424BF8" w:rsidRDefault="00424BF8">
      <w:r>
        <w:rPr>
          <w:rFonts w:hint="eastAsia"/>
        </w:rPr>
        <w:t>企业中常见将系统功能进行抽取组成一个子系统，比如系统管理功能，将</w:t>
      </w:r>
      <w:r>
        <w:rPr>
          <w:rFonts w:hint="eastAsia"/>
          <w:b/>
        </w:rPr>
        <w:t>系统管理</w:t>
      </w:r>
      <w:r>
        <w:rPr>
          <w:rFonts w:hint="eastAsia"/>
        </w:rPr>
        <w:t>的功能抽取出来组成一个子系统，让其它系统公用该子系统。</w:t>
      </w:r>
    </w:p>
    <w:p w:rsidR="00424BF8" w:rsidRDefault="00424BF8"/>
    <w:p w:rsidR="00424BF8" w:rsidRDefault="00424BF8">
      <w:r>
        <w:rPr>
          <w:noProof/>
        </w:rPr>
        <w:pict>
          <v:shape id="Quad Arrow 1066" o:spid="_x0000_s1061" type="#_x0000_t202" style="position:absolute;left:0;text-align:left;margin-left:27.7pt;margin-top:185.6pt;width:148.6pt;height:72.6pt;z-index:251661312" o:preferrelative="t">
            <v:stroke miterlimit="2"/>
            <v:textbox>
              <w:txbxContent>
                <w:p w:rsidR="00424BF8" w:rsidRDefault="00424BF8">
                  <w:r>
                    <w:t xml:space="preserve">Yycg.dao    </w:t>
                  </w:r>
                  <w:r>
                    <w:rPr>
                      <w:rFonts w:hint="eastAsia"/>
                    </w:rPr>
                    <w:t>持久层</w:t>
                  </w:r>
                </w:p>
                <w:p w:rsidR="00424BF8" w:rsidRDefault="00424BF8">
                  <w:r>
                    <w:rPr>
                      <w:rFonts w:hint="eastAsia"/>
                    </w:rPr>
                    <w:t>用户管理</w:t>
                  </w:r>
                </w:p>
                <w:p w:rsidR="00424BF8" w:rsidRDefault="00424BF8">
                  <w:r>
                    <w:rPr>
                      <w:rFonts w:hint="eastAsia"/>
                    </w:rPr>
                    <w:t>系统管理</w:t>
                  </w:r>
                </w:p>
                <w:p w:rsidR="00424BF8" w:rsidRDefault="00424BF8">
                  <w:r>
                    <w:rPr>
                      <w:rFonts w:hint="eastAsia"/>
                    </w:rPr>
                    <w:t>采购单管理</w:t>
                  </w:r>
                </w:p>
              </w:txbxContent>
            </v:textbox>
          </v:shape>
        </w:pict>
      </w:r>
      <w:r>
        <w:rPr>
          <w:noProof/>
        </w:rPr>
        <w:pict>
          <v:shape id="Quad Arrow 1065" o:spid="_x0000_s1062" type="#_x0000_t202" style="position:absolute;left:0;text-align:left;margin-left:27.7pt;margin-top:100.95pt;width:148.6pt;height:72.6pt;z-index:251660288" o:preferrelative="t">
            <v:stroke miterlimit="2"/>
            <v:textbox>
              <w:txbxContent>
                <w:p w:rsidR="00424BF8" w:rsidRDefault="00424BF8">
                  <w:r>
                    <w:t xml:space="preserve">Yycg.service    </w:t>
                  </w:r>
                  <w:r>
                    <w:rPr>
                      <w:rFonts w:hint="eastAsia"/>
                    </w:rPr>
                    <w:t>业务层</w:t>
                  </w:r>
                </w:p>
                <w:p w:rsidR="00424BF8" w:rsidRDefault="00424BF8">
                  <w:r>
                    <w:rPr>
                      <w:rFonts w:hint="eastAsia"/>
                    </w:rPr>
                    <w:t>用户管理</w:t>
                  </w:r>
                </w:p>
                <w:p w:rsidR="00424BF8" w:rsidRDefault="00424BF8">
                  <w:r>
                    <w:rPr>
                      <w:rFonts w:hint="eastAsia"/>
                    </w:rPr>
                    <w:t>系统管理</w:t>
                  </w:r>
                </w:p>
                <w:p w:rsidR="00424BF8" w:rsidRDefault="00424BF8">
                  <w:r>
                    <w:rPr>
                      <w:rFonts w:hint="eastAsia"/>
                    </w:rPr>
                    <w:t>采购单管理</w:t>
                  </w:r>
                </w:p>
              </w:txbxContent>
            </v:textbox>
          </v:shape>
        </w:pict>
      </w:r>
      <w:r>
        <w:rPr>
          <w:noProof/>
        </w:rPr>
        <w:pict>
          <v:shape id="Quad Arrow 1064" o:spid="_x0000_s1063" type="#_x0000_t202" style="position:absolute;left:0;text-align:left;margin-left:27.7pt;margin-top:7.6pt;width:148.6pt;height:72.6pt;z-index:251659264" o:preferrelative="t">
            <v:stroke miterlimit="2"/>
            <v:textbox>
              <w:txbxContent>
                <w:p w:rsidR="00424BF8" w:rsidRDefault="00424BF8">
                  <w:r>
                    <w:t xml:space="preserve">Yycg.action    </w:t>
                  </w:r>
                  <w:r>
                    <w:rPr>
                      <w:rFonts w:hint="eastAsia"/>
                    </w:rPr>
                    <w:t>表现层</w:t>
                  </w:r>
                </w:p>
                <w:p w:rsidR="00424BF8" w:rsidRDefault="00424BF8">
                  <w:r>
                    <w:rPr>
                      <w:rFonts w:hint="eastAsia"/>
                    </w:rPr>
                    <w:t>用户管理</w:t>
                  </w:r>
                </w:p>
                <w:p w:rsidR="00424BF8" w:rsidRDefault="00424BF8">
                  <w:r>
                    <w:rPr>
                      <w:rFonts w:hint="eastAsia"/>
                    </w:rPr>
                    <w:t>系统管理</w:t>
                  </w:r>
                </w:p>
                <w:p w:rsidR="00424BF8" w:rsidRDefault="00424BF8">
                  <w:r>
                    <w:rPr>
                      <w:rFonts w:hint="eastAsia"/>
                    </w:rPr>
                    <w:t>采购单管理</w:t>
                  </w:r>
                </w:p>
              </w:txbxContent>
            </v:textbox>
          </v:shape>
        </w:pict>
      </w:r>
    </w:p>
    <w:p w:rsidR="00424BF8" w:rsidRDefault="00424BF8"/>
    <w:p w:rsidR="00424BF8" w:rsidRDefault="00424BF8"/>
    <w:p w:rsidR="00424BF8" w:rsidRDefault="00424BF8">
      <w:r>
        <w:rPr>
          <w:noProof/>
        </w:rPr>
        <w:pict>
          <v:shape id="Straight Connector 1067" o:spid="_x0000_s1064" type="#_x0000_t32" style="position:absolute;left:0;text-align:left;margin-left:86.45pt;margin-top:4.6pt;width:199.3pt;height:63.35pt;z-index:251662336" o:connectortype="straight" o:preferrelative="t">
            <v:stroke endarrow="block" miterlimit="2"/>
          </v:shape>
        </w:pict>
      </w:r>
    </w:p>
    <w:p w:rsidR="00424BF8" w:rsidRDefault="00424BF8"/>
    <w:p w:rsidR="00424BF8" w:rsidRDefault="00424BF8">
      <w:r>
        <w:rPr>
          <w:noProof/>
        </w:rPr>
        <w:pict>
          <v:shape id="Quad Arrow 1070" o:spid="_x0000_s1065" type="#_x0000_t202" style="position:absolute;left:0;text-align:left;margin-left:296.7pt;margin-top:13.7pt;width:119.8pt;height:81.85pt;z-index:251665408" o:preferrelative="t">
            <v:stroke miterlimit="2"/>
            <v:textbox>
              <w:txbxContent>
                <w:p w:rsidR="00424BF8" w:rsidRDefault="00424BF8">
                  <w:r>
                    <w:rPr>
                      <w:rFonts w:hint="eastAsia"/>
                    </w:rPr>
                    <w:t>系统管理（子系统）</w:t>
                  </w:r>
                </w:p>
              </w:txbxContent>
            </v:textbox>
          </v:shape>
        </w:pict>
      </w:r>
    </w:p>
    <w:p w:rsidR="00424BF8" w:rsidRDefault="00424BF8"/>
    <w:p w:rsidR="00424BF8" w:rsidRDefault="00424BF8"/>
    <w:p w:rsidR="00424BF8" w:rsidRDefault="00424BF8">
      <w:r>
        <w:rPr>
          <w:noProof/>
        </w:rPr>
        <w:pict>
          <v:shape id="Straight Connector 1068" o:spid="_x0000_s1066" type="#_x0000_t32" style="position:absolute;left:0;text-align:left;margin-left:77.25pt;margin-top:10.1pt;width:208.5pt;height:9.8pt;flip:y;z-index:251663360" o:connectortype="straight" o:preferrelative="t">
            <v:stroke endarrow="block" miterlimit="2"/>
          </v:shape>
        </w:pict>
      </w:r>
    </w:p>
    <w:p w:rsidR="00424BF8" w:rsidRDefault="00424BF8">
      <w:r>
        <w:rPr>
          <w:noProof/>
        </w:rPr>
        <w:pict>
          <v:shape id="Straight Connector 1069" o:spid="_x0000_s1067" type="#_x0000_t32" style="position:absolute;left:0;text-align:left;margin-left:77.25pt;margin-top:14.65pt;width:203.35pt;height:76.05pt;flip:y;z-index:251664384" o:connectortype="straight" o:preferrelative="t">
            <v:stroke endarrow="block" miterlimit="2"/>
          </v:shape>
        </w:pict>
      </w:r>
    </w:p>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r>
        <w:rPr>
          <w:rFonts w:hint="eastAsia"/>
        </w:rPr>
        <w:t>缺点：进行系统抽取时需要从各各层拷贝代码，如果有其它功能依赖该抽取功能代码，</w:t>
      </w:r>
      <w:r>
        <w:rPr>
          <w:rFonts w:hint="eastAsia"/>
          <w:b/>
        </w:rPr>
        <w:t>系统报错</w:t>
      </w:r>
    </w:p>
    <w:p w:rsidR="00424BF8" w:rsidRDefault="00424BF8">
      <w:r>
        <w:rPr>
          <w:rFonts w:hint="eastAsia"/>
        </w:rPr>
        <w:t>模块重用困难，要想在另外一个系统重用模块必需将每个层的代码拷贝出去，模块之间耦合度高。</w:t>
      </w:r>
    </w:p>
    <w:p w:rsidR="00424BF8" w:rsidRDefault="00424BF8"/>
    <w:p w:rsidR="00424BF8" w:rsidRDefault="00424BF8"/>
    <w:p w:rsidR="00424BF8" w:rsidRDefault="00424BF8">
      <w:pPr>
        <w:pStyle w:val="9"/>
      </w:pPr>
      <w:r>
        <w:rPr>
          <w:rFonts w:hint="eastAsia"/>
        </w:rPr>
        <w:t>以业务模块的横向拆分方法</w:t>
      </w:r>
    </w:p>
    <w:p w:rsidR="00424BF8" w:rsidRDefault="00424BF8"/>
    <w:p w:rsidR="00424BF8" w:rsidRDefault="00424BF8"/>
    <w:p w:rsidR="00424BF8" w:rsidRDefault="00424BF8">
      <w:r>
        <w:rPr>
          <w:noProof/>
        </w:rPr>
        <w:pict>
          <v:shape id="Quad Arrow 1073" o:spid="_x0000_s1068" type="#_x0000_t202" style="position:absolute;left:0;text-align:left;margin-left:19.05pt;margin-top:211.1pt;width:250.55pt;height:77.75pt;z-index:251668480" o:preferrelative="t">
            <v:stroke miterlimit="2"/>
            <v:textbox>
              <w:txbxContent>
                <w:p w:rsidR="00424BF8" w:rsidRDefault="00424BF8">
                  <w:r>
                    <w:t>Yycg.</w:t>
                  </w:r>
                  <w:r>
                    <w:rPr>
                      <w:color w:val="FF0000"/>
                    </w:rPr>
                    <w:t>usermanager.</w:t>
                  </w:r>
                  <w:r>
                    <w:t>dao</w:t>
                  </w:r>
                </w:p>
                <w:p w:rsidR="00424BF8" w:rsidRDefault="00424BF8">
                  <w:r>
                    <w:t>Yycg.</w:t>
                  </w:r>
                  <w:r>
                    <w:rPr>
                      <w:color w:val="FF0000"/>
                    </w:rPr>
                    <w:t>sys.</w:t>
                  </w:r>
                  <w:r>
                    <w:t xml:space="preserve"> dao</w:t>
                  </w:r>
                </w:p>
                <w:p w:rsidR="00424BF8" w:rsidRDefault="00424BF8">
                  <w:r>
                    <w:t>Yycg.</w:t>
                  </w:r>
                  <w:r>
                    <w:rPr>
                      <w:color w:val="FF0000"/>
                    </w:rPr>
                    <w:t>cgd.</w:t>
                  </w:r>
                  <w:r>
                    <w:t xml:space="preserve"> dao</w:t>
                  </w:r>
                </w:p>
                <w:p w:rsidR="00424BF8" w:rsidRDefault="00424BF8"/>
              </w:txbxContent>
            </v:textbox>
          </v:shape>
        </w:pict>
      </w:r>
      <w:r>
        <w:rPr>
          <w:noProof/>
        </w:rPr>
        <w:pict>
          <v:shape id="Quad Arrow 1072" o:spid="_x0000_s1069" type="#_x0000_t202" style="position:absolute;left:0;text-align:left;margin-left:23.1pt;margin-top:117.75pt;width:250.55pt;height:77.75pt;z-index:251667456" o:preferrelative="t">
            <v:stroke miterlimit="2"/>
            <v:textbox>
              <w:txbxContent>
                <w:p w:rsidR="00424BF8" w:rsidRDefault="00424BF8">
                  <w:r>
                    <w:t>Yycg.</w:t>
                  </w:r>
                  <w:r>
                    <w:rPr>
                      <w:color w:val="FF0000"/>
                    </w:rPr>
                    <w:t>usermanager.</w:t>
                  </w:r>
                  <w:r>
                    <w:t>service</w:t>
                  </w:r>
                </w:p>
                <w:p w:rsidR="00424BF8" w:rsidRDefault="00424BF8">
                  <w:r>
                    <w:t>Yycg.</w:t>
                  </w:r>
                  <w:r>
                    <w:rPr>
                      <w:color w:val="FF0000"/>
                    </w:rPr>
                    <w:t>sys.</w:t>
                  </w:r>
                  <w:r>
                    <w:t>service</w:t>
                  </w:r>
                </w:p>
                <w:p w:rsidR="00424BF8" w:rsidRDefault="00424BF8">
                  <w:r>
                    <w:t>Yycg.</w:t>
                  </w:r>
                  <w:r>
                    <w:rPr>
                      <w:color w:val="FF0000"/>
                    </w:rPr>
                    <w:t>cgd.</w:t>
                  </w:r>
                  <w:r>
                    <w:t xml:space="preserve"> service</w:t>
                  </w:r>
                </w:p>
                <w:p w:rsidR="00424BF8" w:rsidRDefault="00424BF8"/>
              </w:txbxContent>
            </v:textbox>
          </v:shape>
        </w:pict>
      </w:r>
      <w:r>
        <w:rPr>
          <w:noProof/>
        </w:rPr>
        <w:pict>
          <v:shape id="Quad Arrow 1071" o:spid="_x0000_s1070" type="#_x0000_t202" style="position:absolute;left:0;text-align:left;margin-left:26pt;margin-top:10.65pt;width:250.55pt;height:77.75pt;z-index:251666432" o:preferrelative="t">
            <v:stroke miterlimit="2"/>
            <v:textbox>
              <w:txbxContent>
                <w:p w:rsidR="00424BF8" w:rsidRDefault="00424BF8">
                  <w:pPr>
                    <w:rPr>
                      <w:color w:val="FF0000"/>
                    </w:rPr>
                  </w:pPr>
                  <w:r>
                    <w:t>Yycg.</w:t>
                  </w:r>
                  <w:r>
                    <w:rPr>
                      <w:color w:val="FF0000"/>
                    </w:rPr>
                    <w:t>usermanager.</w:t>
                  </w:r>
                  <w:r>
                    <w:t>action</w:t>
                  </w:r>
                </w:p>
                <w:p w:rsidR="00424BF8" w:rsidRDefault="00424BF8">
                  <w:r>
                    <w:t>Yycg.</w:t>
                  </w:r>
                  <w:r>
                    <w:rPr>
                      <w:color w:val="FF0000"/>
                    </w:rPr>
                    <w:t>sys.</w:t>
                  </w:r>
                  <w:r>
                    <w:t>action</w:t>
                  </w:r>
                </w:p>
                <w:p w:rsidR="00424BF8" w:rsidRDefault="00424BF8">
                  <w:r>
                    <w:t>Yycg.</w:t>
                  </w:r>
                  <w:r>
                    <w:rPr>
                      <w:color w:val="FF0000"/>
                    </w:rPr>
                    <w:t>cgd.</w:t>
                  </w:r>
                  <w:r>
                    <w:t>action</w:t>
                  </w:r>
                </w:p>
                <w:p w:rsidR="00424BF8" w:rsidRDefault="00424BF8"/>
              </w:txbxContent>
            </v:textbox>
          </v:shape>
        </w:pict>
      </w:r>
    </w:p>
    <w:p w:rsidR="00424BF8" w:rsidRDefault="00424BF8"/>
    <w:p w:rsidR="00424BF8" w:rsidRDefault="00424BF8">
      <w:r>
        <w:rPr>
          <w:noProof/>
        </w:rPr>
        <w:pict>
          <v:shape id="Straight Connector 1074" o:spid="_x0000_s1071" type="#_x0000_t32" style="position:absolute;left:0;text-align:left;margin-left:102.05pt;margin-top:9.95pt;width:245.95pt;height:63.35pt;z-index:251669504" o:connectortype="straight" o:preferrelative="t">
            <v:stroke endarrow="block" miterlimit="2"/>
          </v:shape>
        </w:pict>
      </w:r>
    </w:p>
    <w:p w:rsidR="00424BF8" w:rsidRDefault="00424BF8"/>
    <w:p w:rsidR="00424BF8" w:rsidRDefault="00424BF8"/>
    <w:p w:rsidR="00424BF8" w:rsidRDefault="00424BF8">
      <w:r>
        <w:rPr>
          <w:noProof/>
        </w:rPr>
        <w:pict>
          <v:shape id="Quad Arrow 1077" o:spid="_x0000_s1072" type="#_x0000_t202" style="position:absolute;left:0;text-align:left;margin-left:348pt;margin-top:4.05pt;width:135.9pt;height:119.25pt;z-index:251672576" o:preferrelative="t">
            <v:stroke miterlimit="2"/>
            <v:textbox>
              <w:txbxContent>
                <w:p w:rsidR="00424BF8" w:rsidRDefault="00424BF8">
                  <w:r>
                    <w:rPr>
                      <w:rFonts w:hint="eastAsia"/>
                    </w:rPr>
                    <w:t>将</w:t>
                  </w:r>
                  <w:r>
                    <w:t>sys</w:t>
                  </w:r>
                  <w:r>
                    <w:rPr>
                      <w:rFonts w:hint="eastAsia"/>
                    </w:rPr>
                    <w:t>包下的代码全部拷贝出来，组成一个系统管理的子系统</w:t>
                  </w:r>
                </w:p>
              </w:txbxContent>
            </v:textbox>
          </v:shape>
        </w:pict>
      </w:r>
    </w:p>
    <w:p w:rsidR="00424BF8" w:rsidRDefault="00424BF8"/>
    <w:p w:rsidR="00424BF8" w:rsidRDefault="00424BF8"/>
    <w:p w:rsidR="00424BF8" w:rsidRDefault="00424BF8"/>
    <w:p w:rsidR="00424BF8" w:rsidRDefault="00424BF8">
      <w:r>
        <w:rPr>
          <w:noProof/>
        </w:rPr>
        <w:pict>
          <v:shape id="Straight Connector 1075" o:spid="_x0000_s1073" type="#_x0000_t32" style="position:absolute;left:0;text-align:left;margin-left:102.05pt;margin-top:-.15pt;width:225.2pt;height:8.05pt;flip:y;z-index:251670528" o:connectortype="straight" o:preferrelative="t">
            <v:stroke endarrow="block" miterlimit="2"/>
          </v:shape>
        </w:pict>
      </w:r>
    </w:p>
    <w:p w:rsidR="00424BF8" w:rsidRDefault="00424BF8">
      <w:r>
        <w:rPr>
          <w:noProof/>
        </w:rPr>
        <w:pict>
          <v:shape id="Straight Connector 1076" o:spid="_x0000_s1074" type="#_x0000_t32" style="position:absolute;left:0;text-align:left;margin-left:91.1pt;margin-top:14.75pt;width:236.15pt;height:71.45pt;flip:y;z-index:251671552" o:connectortype="straight" o:preferrelative="t">
            <v:stroke endarrow="block" miterlimit="2"/>
          </v:shape>
        </w:pict>
      </w:r>
    </w:p>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p w:rsidR="00424BF8" w:rsidRDefault="00424BF8">
      <w:r>
        <w:rPr>
          <w:rFonts w:hint="eastAsia"/>
        </w:rPr>
        <w:t>优点：按模块分包更加清晰，方便开发维护，对中大型项目可以采用。</w:t>
      </w:r>
    </w:p>
    <w:p w:rsidR="00424BF8" w:rsidRDefault="00424BF8">
      <w:r>
        <w:rPr>
          <w:rFonts w:hint="eastAsia"/>
        </w:rPr>
        <w:t>缺点：虽然按模块将包创建，但模块和模块共存与一个工程，每个模块运行都必需将其它模块同时编译、部署，开发效率不高。</w:t>
      </w:r>
    </w:p>
    <w:p w:rsidR="00424BF8" w:rsidRDefault="00424BF8"/>
    <w:p w:rsidR="00424BF8" w:rsidRDefault="00424BF8">
      <w:pPr>
        <w:rPr>
          <w:b/>
        </w:rPr>
      </w:pPr>
      <w:r>
        <w:rPr>
          <w:rFonts w:hint="eastAsia"/>
          <w:b/>
        </w:rPr>
        <w:t>最大的问题：模块之间的依赖没有规范的管理。</w:t>
      </w:r>
    </w:p>
    <w:p w:rsidR="00424BF8" w:rsidRDefault="00424BF8"/>
    <w:p w:rsidR="00424BF8" w:rsidRDefault="00424BF8"/>
    <w:p w:rsidR="00424BF8" w:rsidRDefault="00424BF8">
      <w:pPr>
        <w:pStyle w:val="9"/>
      </w:pPr>
      <w:r>
        <w:rPr>
          <w:rFonts w:hint="eastAsia"/>
        </w:rPr>
        <w:t>以</w:t>
      </w:r>
      <w:r>
        <w:t>maven</w:t>
      </w:r>
      <w:r>
        <w:rPr>
          <w:rFonts w:hint="eastAsia"/>
        </w:rPr>
        <w:t>作为架构进行模块划分</w:t>
      </w:r>
    </w:p>
    <w:p w:rsidR="00424BF8" w:rsidRDefault="00424BF8"/>
    <w:p w:rsidR="00424BF8" w:rsidRDefault="00424BF8">
      <w:r>
        <w:t>Maven</w:t>
      </w:r>
      <w:r>
        <w:rPr>
          <w:rFonts w:hint="eastAsia"/>
        </w:rPr>
        <w:t>是一个优秀的项目管理工具，提高项目管理效率。</w:t>
      </w:r>
    </w:p>
    <w:p w:rsidR="00424BF8" w:rsidRDefault="00424BF8"/>
    <w:p w:rsidR="00424BF8" w:rsidRDefault="00424BF8">
      <w:r>
        <w:rPr>
          <w:rFonts w:hint="eastAsia"/>
        </w:rPr>
        <w:t>使用</w:t>
      </w:r>
      <w:r>
        <w:t>maven</w:t>
      </w:r>
      <w:r>
        <w:rPr>
          <w:rFonts w:hint="eastAsia"/>
        </w:rPr>
        <w:t>将模块工程化开发，将每个模块创建为一个</w:t>
      </w:r>
      <w:r>
        <w:t>maven</w:t>
      </w:r>
      <w:r>
        <w:rPr>
          <w:rFonts w:hint="eastAsia"/>
        </w:rPr>
        <w:t>工程。</w:t>
      </w:r>
    </w:p>
    <w:p w:rsidR="00424BF8" w:rsidRDefault="00424BF8"/>
    <w:p w:rsidR="00424BF8" w:rsidRDefault="00424BF8">
      <w:r>
        <w:rPr>
          <w:noProof/>
        </w:rPr>
        <w:pict>
          <v:shape id="Quad Arrow 1078" o:spid="_x0000_s1075" type="#_x0000_t202" style="position:absolute;left:0;text-align:left;margin-left:19.05pt;margin-top:15.2pt;width:162.45pt;height:59.35pt;z-index:251673600" o:preferrelative="t">
            <v:stroke miterlimit="2"/>
            <v:textbox>
              <w:txbxContent>
                <w:p w:rsidR="00424BF8" w:rsidRDefault="00424BF8">
                  <w:r>
                    <w:t>Maven</w:t>
                  </w:r>
                  <w:r>
                    <w:rPr>
                      <w:rFonts w:hint="eastAsia"/>
                      <w:b/>
                    </w:rPr>
                    <w:t>工程</w:t>
                  </w:r>
                  <w:r>
                    <w:rPr>
                      <w:rFonts w:hint="eastAsia"/>
                    </w:rPr>
                    <w:t>（系统管理）</w:t>
                  </w:r>
                </w:p>
                <w:p w:rsidR="00424BF8" w:rsidRDefault="00424BF8">
                  <w:r>
                    <w:t xml:space="preserve">Yycg.sys   </w:t>
                  </w:r>
                </w:p>
                <w:p w:rsidR="00424BF8" w:rsidRDefault="00424BF8">
                  <w:r>
                    <w:t xml:space="preserve">    Action</w:t>
                  </w:r>
                  <w:r>
                    <w:rPr>
                      <w:rFonts w:hint="eastAsia"/>
                    </w:rPr>
                    <w:t>、</w:t>
                  </w:r>
                  <w:r>
                    <w:t xml:space="preserve">service </w:t>
                  </w:r>
                  <w:r>
                    <w:rPr>
                      <w:rFonts w:hint="eastAsia"/>
                    </w:rPr>
                    <w:t>、</w:t>
                  </w:r>
                  <w:r>
                    <w:t>dao</w:t>
                  </w:r>
                </w:p>
              </w:txbxContent>
            </v:textbox>
          </v:shape>
        </w:pict>
      </w:r>
    </w:p>
    <w:p w:rsidR="00424BF8" w:rsidRDefault="00424BF8"/>
    <w:p w:rsidR="00424BF8" w:rsidRDefault="00424BF8">
      <w:r>
        <w:rPr>
          <w:noProof/>
        </w:rPr>
        <w:pict>
          <v:shape id="Straight Connector 1081" o:spid="_x0000_s1076" type="#_x0000_t32" style="position:absolute;left:0;text-align:left;margin-left:189.6pt;margin-top:3.6pt;width:89.85pt;height:15.55pt;flip:y;z-index:251676672" o:connectortype="straight" o:preferrelative="t">
            <v:stroke endarrow="block" miterlimit="2"/>
          </v:shape>
        </w:pict>
      </w:r>
    </w:p>
    <w:p w:rsidR="00424BF8" w:rsidRDefault="00424BF8"/>
    <w:p w:rsidR="00424BF8" w:rsidRDefault="00424BF8"/>
    <w:p w:rsidR="00424BF8" w:rsidRDefault="00424BF8">
      <w:r>
        <w:rPr>
          <w:noProof/>
        </w:rPr>
        <w:pict>
          <v:shape id="Straight Connector 1083" o:spid="_x0000_s1077" type="#_x0000_t32" style="position:absolute;left:0;text-align:left;margin-left:193.05pt;margin-top:0;width:86.4pt;height:66.25pt;flip:y;z-index:251678720" o:connectortype="straight" o:preferrelative="t">
            <v:stroke endarrow="block" miterlimit="2"/>
          </v:shape>
        </w:pict>
      </w:r>
      <w:r>
        <w:rPr>
          <w:noProof/>
        </w:rPr>
        <w:pict>
          <v:shape id="Straight Connector 1082" o:spid="_x0000_s1078" type="#_x0000_t32" style="position:absolute;left:0;text-align:left;margin-left:132pt;margin-top:6.9pt;width:6.9pt;height:33.4pt;z-index:251677696" o:connectortype="straight" o:preferrelative="t">
            <v:stroke endarrow="block" miterlimit="2"/>
          </v:shape>
        </w:pict>
      </w:r>
    </w:p>
    <w:p w:rsidR="00424BF8" w:rsidRDefault="00424BF8"/>
    <w:p w:rsidR="00424BF8" w:rsidRDefault="00424BF8">
      <w:r>
        <w:rPr>
          <w:noProof/>
        </w:rPr>
        <w:pict>
          <v:shape id="Quad Arrow 1080" o:spid="_x0000_s1079" type="#_x0000_t202" style="position:absolute;left:0;text-align:left;margin-left:297.8pt;margin-top:-94pt;width:162.45pt;height:47.9pt;z-index:251675648" o:preferrelative="t">
            <v:stroke miterlimit="2"/>
            <v:textbox>
              <w:txbxContent>
                <w:p w:rsidR="00424BF8" w:rsidRDefault="00424BF8">
                  <w:r>
                    <w:t>Maven</w:t>
                  </w:r>
                  <w:r>
                    <w:rPr>
                      <w:rFonts w:hint="eastAsia"/>
                      <w:b/>
                    </w:rPr>
                    <w:t>工程</w:t>
                  </w:r>
                  <w:r>
                    <w:rPr>
                      <w:rFonts w:hint="eastAsia"/>
                    </w:rPr>
                    <w:t>（采购单管理）</w:t>
                  </w:r>
                </w:p>
                <w:p w:rsidR="00424BF8" w:rsidRDefault="00424BF8">
                  <w:r>
                    <w:t xml:space="preserve">Yycg.cgd  </w:t>
                  </w:r>
                </w:p>
              </w:txbxContent>
            </v:textbox>
          </v:shape>
        </w:pict>
      </w:r>
    </w:p>
    <w:p w:rsidR="00424BF8" w:rsidRDefault="00424BF8">
      <w:r>
        <w:rPr>
          <w:noProof/>
        </w:rPr>
        <w:pict>
          <v:shape id="Quad Arrow 1079" o:spid="_x0000_s1080" type="#_x0000_t202" style="position:absolute;left:0;text-align:left;margin-left:23.1pt;margin-top:-.15pt;width:162.45pt;height:47.85pt;z-index:251674624" o:preferrelative="t">
            <v:stroke miterlimit="2"/>
            <v:textbox>
              <w:txbxContent>
                <w:p w:rsidR="00424BF8" w:rsidRDefault="00424BF8">
                  <w:r>
                    <w:t>Maven</w:t>
                  </w:r>
                  <w:r>
                    <w:rPr>
                      <w:rFonts w:hint="eastAsia"/>
                      <w:b/>
                    </w:rPr>
                    <w:t>工程</w:t>
                  </w:r>
                  <w:r>
                    <w:rPr>
                      <w:rFonts w:hint="eastAsia"/>
                    </w:rPr>
                    <w:t>（用户管理）</w:t>
                  </w:r>
                </w:p>
                <w:p w:rsidR="00424BF8" w:rsidRDefault="00424BF8">
                  <w:r>
                    <w:t xml:space="preserve">Yycg.user  </w:t>
                  </w:r>
                </w:p>
              </w:txbxContent>
            </v:textbox>
          </v:shape>
        </w:pict>
      </w:r>
    </w:p>
    <w:p w:rsidR="00424BF8" w:rsidRDefault="00424BF8"/>
    <w:p w:rsidR="00424BF8" w:rsidRDefault="00424BF8"/>
    <w:p w:rsidR="00424BF8" w:rsidRDefault="00424BF8"/>
    <w:p w:rsidR="00424BF8" w:rsidRDefault="00424BF8"/>
    <w:p w:rsidR="00424BF8" w:rsidRDefault="00424BF8">
      <w:r>
        <w:t>Maven</w:t>
      </w:r>
      <w:r>
        <w:rPr>
          <w:rFonts w:hint="eastAsia"/>
        </w:rPr>
        <w:t>提供规范的依赖管理，依赖方将被依赖方的</w:t>
      </w:r>
      <w:r>
        <w:t>GAV</w:t>
      </w:r>
      <w:r>
        <w:rPr>
          <w:rFonts w:hint="eastAsia"/>
        </w:rPr>
        <w:t>三坐标。（依赖于某个系统的</w:t>
      </w:r>
      <w:r>
        <w:t>jar</w:t>
      </w:r>
      <w:r>
        <w:rPr>
          <w:rFonts w:hint="eastAsia"/>
        </w:rPr>
        <w:t>包）</w:t>
      </w:r>
    </w:p>
    <w:p w:rsidR="00424BF8" w:rsidRDefault="00424BF8"/>
    <w:p w:rsidR="00424BF8" w:rsidRDefault="00424BF8">
      <w:r>
        <w:rPr>
          <w:rFonts w:hint="eastAsia"/>
        </w:rPr>
        <w:t>将模块的</w:t>
      </w:r>
      <w:r>
        <w:t>jar</w:t>
      </w:r>
      <w:r>
        <w:rPr>
          <w:rFonts w:hint="eastAsia"/>
        </w:rPr>
        <w:t>发布到仓库之前</w:t>
      </w:r>
      <w:r>
        <w:t xml:space="preserve"> </w:t>
      </w:r>
      <w:r>
        <w:rPr>
          <w:rFonts w:hint="eastAsia"/>
        </w:rPr>
        <w:t>，</w:t>
      </w:r>
      <w:r>
        <w:t>maven</w:t>
      </w:r>
      <w:r>
        <w:rPr>
          <w:rFonts w:hint="eastAsia"/>
        </w:rPr>
        <w:t>会执行编译、测试</w:t>
      </w:r>
      <w:r>
        <w:t xml:space="preserve"> </w:t>
      </w:r>
      <w:r>
        <w:rPr>
          <w:rFonts w:hint="eastAsia"/>
        </w:rPr>
        <w:t>，通过后将</w:t>
      </w:r>
      <w:r>
        <w:t>jar</w:t>
      </w:r>
      <w:r>
        <w:rPr>
          <w:rFonts w:hint="eastAsia"/>
        </w:rPr>
        <w:t>发布到仓库，解决了一些编译的错误。</w:t>
      </w:r>
    </w:p>
    <w:p w:rsidR="00424BF8" w:rsidRDefault="00424BF8">
      <w:r>
        <w:rPr>
          <w:rFonts w:hint="eastAsia"/>
        </w:rPr>
        <w:t>如果将测试做的完善，运行阶段错误基本也可以避免。</w:t>
      </w:r>
    </w:p>
    <w:p w:rsidR="00424BF8" w:rsidRDefault="00424BF8"/>
    <w:p w:rsidR="00424BF8" w:rsidRDefault="00424BF8"/>
    <w:p w:rsidR="00424BF8" w:rsidRDefault="00424BF8">
      <w:r>
        <w:rPr>
          <w:rFonts w:hint="eastAsia"/>
        </w:rPr>
        <w:t>优点：每个模块单独创建不同的工程，单个模块运行无需编译其它代码，开发效率提高。模块之间采用</w:t>
      </w:r>
      <w:r>
        <w:t>maven</w:t>
      </w:r>
      <w:r>
        <w:rPr>
          <w:rFonts w:hint="eastAsia"/>
        </w:rPr>
        <w:t>依赖管理，只要配置好模块之间的依赖，由</w:t>
      </w:r>
      <w:r>
        <w:t>maven</w:t>
      </w:r>
      <w:r>
        <w:rPr>
          <w:rFonts w:hint="eastAsia"/>
        </w:rPr>
        <w:t>进行管理。</w:t>
      </w:r>
    </w:p>
    <w:p w:rsidR="00424BF8" w:rsidRDefault="00424BF8">
      <w:r>
        <w:rPr>
          <w:rFonts w:hint="eastAsia"/>
        </w:rPr>
        <w:t>按照</w:t>
      </w:r>
      <w:r>
        <w:t>maven</w:t>
      </w:r>
      <w:r>
        <w:rPr>
          <w:rFonts w:hint="eastAsia"/>
        </w:rPr>
        <w:t>规范运行整个系统达到一步构建，方便系统部署、测试、运行。</w:t>
      </w:r>
    </w:p>
    <w:p w:rsidR="00424BF8" w:rsidRDefault="00424BF8"/>
    <w:p w:rsidR="00424BF8" w:rsidRDefault="00424BF8">
      <w:r>
        <w:rPr>
          <w:rFonts w:hint="eastAsia"/>
        </w:rPr>
        <w:t>缺点：由于将模块分开多个工程，对于人力不够的小公司，如果采用此模式开发反而会降低开发效率，一个人同时维护多个工程肯定比维护一个工程耗费经历。所以对于小项目不建议采用此模式开发。</w:t>
      </w:r>
    </w:p>
    <w:p w:rsidR="00424BF8" w:rsidRDefault="00424BF8"/>
    <w:p w:rsidR="00424BF8" w:rsidRDefault="00424BF8"/>
    <w:p w:rsidR="00424BF8" w:rsidRDefault="00424BF8"/>
    <w:p w:rsidR="00424BF8" w:rsidRDefault="00424BF8">
      <w:pPr>
        <w:pStyle w:val="Heading2"/>
      </w:pPr>
      <w:r>
        <w:rPr>
          <w:rFonts w:hint="eastAsia"/>
        </w:rPr>
        <w:t>系统架构</w:t>
      </w:r>
    </w:p>
    <w:p w:rsidR="00424BF8" w:rsidRDefault="00424BF8">
      <w:r>
        <w:rPr>
          <w:rFonts w:hint="eastAsia"/>
        </w:rPr>
        <w:t>本系统采用</w:t>
      </w:r>
      <w:r>
        <w:t>maven</w:t>
      </w:r>
      <w:r>
        <w:rPr>
          <w:rFonts w:hint="eastAsia"/>
        </w:rPr>
        <w:t>进行模块划分。</w:t>
      </w:r>
    </w:p>
    <w:p w:rsidR="00424BF8" w:rsidRDefault="00424BF8"/>
    <w:p w:rsidR="00424BF8" w:rsidRDefault="00424BF8">
      <w:r>
        <w:rPr>
          <w:rFonts w:hint="eastAsia"/>
        </w:rPr>
        <w:t>本系统技术架构：</w:t>
      </w:r>
      <w:r>
        <w:t>springmvc</w:t>
      </w:r>
      <w:smartTag w:uri="urn:schemas-microsoft-com:office:smarttags" w:element="chsdate">
        <w:smartTagPr>
          <w:attr w:name="IsROCDate" w:val="False"/>
          <w:attr w:name="IsLunarDate" w:val="False"/>
          <w:attr w:name="Day" w:val="30"/>
          <w:attr w:name="Month" w:val="12"/>
          <w:attr w:name="Year" w:val="1899"/>
        </w:smartTagPr>
        <w:r>
          <w:t>3.1.4</w:t>
        </w:r>
      </w:smartTag>
      <w:r>
        <w:t>+mybatis3.2.3+oracle</w:t>
      </w:r>
    </w:p>
    <w:p w:rsidR="00424BF8" w:rsidRDefault="00424BF8"/>
    <w:p w:rsidR="00424BF8" w:rsidRDefault="00424BF8">
      <w:pPr>
        <w:pStyle w:val="9"/>
      </w:pPr>
      <w:r>
        <w:rPr>
          <w:rFonts w:hint="eastAsia"/>
        </w:rPr>
        <w:t>技术架构模块</w:t>
      </w:r>
    </w:p>
    <w:p w:rsidR="00424BF8" w:rsidRDefault="00424BF8">
      <w:r>
        <w:rPr>
          <w:rFonts w:hint="eastAsia"/>
        </w:rPr>
        <w:t>包括：</w:t>
      </w:r>
      <w:r>
        <w:t>springmvc</w:t>
      </w:r>
      <w:smartTag w:uri="urn:schemas-microsoft-com:office:smarttags" w:element="chsdate">
        <w:smartTagPr>
          <w:attr w:name="IsROCDate" w:val="False"/>
          <w:attr w:name="IsLunarDate" w:val="False"/>
          <w:attr w:name="Day" w:val="30"/>
          <w:attr w:name="Month" w:val="12"/>
          <w:attr w:name="Year" w:val="1899"/>
        </w:smartTagPr>
        <w:r>
          <w:t>3.1.4</w:t>
        </w:r>
      </w:smartTag>
      <w:r>
        <w:t>+mybatis3.2.3</w:t>
      </w:r>
      <w:r>
        <w:rPr>
          <w:rFonts w:hint="eastAsia"/>
        </w:rPr>
        <w:t>的</w:t>
      </w:r>
      <w:r>
        <w:t>jar</w:t>
      </w:r>
      <w:r>
        <w:rPr>
          <w:rFonts w:hint="eastAsia"/>
        </w:rPr>
        <w:t>包</w:t>
      </w:r>
    </w:p>
    <w:p w:rsidR="00424BF8" w:rsidRDefault="00424BF8">
      <w:r>
        <w:rPr>
          <w:rFonts w:hint="eastAsia"/>
        </w:rPr>
        <w:t>不需要开发。</w:t>
      </w:r>
    </w:p>
    <w:p w:rsidR="00424BF8" w:rsidRDefault="00424BF8"/>
    <w:p w:rsidR="00424BF8" w:rsidRDefault="00424BF8"/>
    <w:p w:rsidR="00424BF8" w:rsidRDefault="00424BF8">
      <w:pPr>
        <w:pStyle w:val="9"/>
      </w:pPr>
      <w:r>
        <w:rPr>
          <w:rFonts w:hint="eastAsia"/>
        </w:rPr>
        <w:t>系统主工程模块</w:t>
      </w:r>
    </w:p>
    <w:p w:rsidR="00424BF8" w:rsidRDefault="00424BF8"/>
    <w:p w:rsidR="00424BF8" w:rsidRDefault="00424BF8">
      <w:pPr>
        <w:pStyle w:val="Heading6"/>
        <w:numPr>
          <w:ilvl w:val="5"/>
          <w:numId w:val="0"/>
        </w:numPr>
        <w:ind w:left="3260"/>
      </w:pPr>
      <w:r>
        <w:t>Base</w:t>
      </w:r>
      <w:r>
        <w:rPr>
          <w:rFonts w:hint="eastAsia"/>
        </w:rPr>
        <w:t>系统基础模块</w:t>
      </w:r>
    </w:p>
    <w:p w:rsidR="00424BF8" w:rsidRDefault="00424BF8"/>
    <w:p w:rsidR="00424BF8" w:rsidRDefault="00424BF8">
      <w:r>
        <w:rPr>
          <w:rFonts w:hint="eastAsia"/>
        </w:rPr>
        <w:t>包括：系统管理功能，其它业务功能依赖于该</w:t>
      </w:r>
      <w:r>
        <w:t>base</w:t>
      </w:r>
      <w:r>
        <w:rPr>
          <w:rFonts w:hint="eastAsia"/>
        </w:rPr>
        <w:t>模块</w:t>
      </w:r>
    </w:p>
    <w:p w:rsidR="00424BF8" w:rsidRDefault="00424BF8">
      <w:r>
        <w:t>base</w:t>
      </w:r>
      <w:r>
        <w:rPr>
          <w:rFonts w:hint="eastAsia"/>
        </w:rPr>
        <w:t>模块依赖技术架构模块</w:t>
      </w:r>
    </w:p>
    <w:p w:rsidR="00424BF8" w:rsidRDefault="00424BF8"/>
    <w:p w:rsidR="00424BF8" w:rsidRDefault="00424BF8"/>
    <w:p w:rsidR="00424BF8" w:rsidRDefault="00424BF8">
      <w:pPr>
        <w:pStyle w:val="Heading6"/>
        <w:numPr>
          <w:ilvl w:val="5"/>
          <w:numId w:val="0"/>
        </w:numPr>
        <w:ind w:left="3260"/>
      </w:pPr>
      <w:r>
        <w:t>business</w:t>
      </w:r>
      <w:r>
        <w:rPr>
          <w:rFonts w:hint="eastAsia"/>
        </w:rPr>
        <w:t>系统业务模块</w:t>
      </w:r>
    </w:p>
    <w:p w:rsidR="00424BF8" w:rsidRDefault="00424BF8"/>
    <w:p w:rsidR="00424BF8" w:rsidRDefault="00424BF8">
      <w:r>
        <w:t>business</w:t>
      </w:r>
      <w:r>
        <w:rPr>
          <w:rFonts w:hint="eastAsia"/>
        </w:rPr>
        <w:t>业务模块依赖于</w:t>
      </w:r>
      <w:r>
        <w:t>base</w:t>
      </w:r>
      <w:r>
        <w:rPr>
          <w:rFonts w:hint="eastAsia"/>
        </w:rPr>
        <w:t>模块。</w:t>
      </w:r>
    </w:p>
    <w:p w:rsidR="00424BF8" w:rsidRDefault="00424BF8"/>
    <w:p w:rsidR="00424BF8" w:rsidRDefault="00424BF8"/>
    <w:p w:rsidR="00424BF8" w:rsidRDefault="00424BF8">
      <w:pPr>
        <w:pStyle w:val="9"/>
      </w:pPr>
      <w:r>
        <w:rPr>
          <w:rFonts w:hint="eastAsia"/>
        </w:rPr>
        <w:t>常用工具类模块</w:t>
      </w:r>
    </w:p>
    <w:p w:rsidR="00424BF8" w:rsidRDefault="00424BF8"/>
    <w:p w:rsidR="00424BF8" w:rsidRDefault="00424BF8">
      <w:r>
        <w:rPr>
          <w:rFonts w:hint="eastAsia"/>
        </w:rPr>
        <w:t>将常用的工具抽取出来组成一个单独的</w:t>
      </w:r>
      <w:r>
        <w:t>maven</w:t>
      </w:r>
      <w:r>
        <w:rPr>
          <w:rFonts w:hint="eastAsia"/>
        </w:rPr>
        <w:t>工程。</w:t>
      </w:r>
    </w:p>
    <w:p w:rsidR="00424BF8" w:rsidRDefault="00424BF8">
      <w:r>
        <w:t>Base</w:t>
      </w:r>
      <w:r>
        <w:rPr>
          <w:rFonts w:hint="eastAsia"/>
        </w:rPr>
        <w:t>模块依赖工具模块。</w:t>
      </w:r>
    </w:p>
    <w:p w:rsidR="00424BF8" w:rsidRDefault="00424BF8"/>
    <w:p w:rsidR="00424BF8" w:rsidRDefault="00424BF8"/>
    <w:p w:rsidR="00424BF8" w:rsidRDefault="00424BF8"/>
    <w:p w:rsidR="00424BF8" w:rsidRDefault="00424BF8">
      <w:pPr>
        <w:pStyle w:val="9"/>
      </w:pPr>
      <w:r>
        <w:rPr>
          <w:rFonts w:hint="eastAsia"/>
        </w:rPr>
        <w:t>架构图：</w:t>
      </w:r>
    </w:p>
    <w:p w:rsidR="00424BF8" w:rsidRDefault="00424BF8">
      <w:r>
        <w:rPr>
          <w:noProof/>
        </w:rPr>
        <w:pict>
          <v:shape id="Quad Arrow 1085" o:spid="_x0000_s1081" type="#_x0000_t202" style="position:absolute;left:0;text-align:left;margin-left:116.4pt;margin-top:9.15pt;width:236.2pt;height:57pt;z-index:251680768" o:preferrelative="t">
            <v:stroke miterlimit="2"/>
            <v:textbox>
              <w:txbxContent>
                <w:p w:rsidR="00424BF8" w:rsidRDefault="00424BF8">
                  <w:r>
                    <w:t>Business</w:t>
                  </w:r>
                  <w:r>
                    <w:rPr>
                      <w:rFonts w:hint="eastAsia"/>
                    </w:rPr>
                    <w:t>业务模块</w:t>
                  </w:r>
                </w:p>
              </w:txbxContent>
            </v:textbox>
          </v:shape>
        </w:pict>
      </w:r>
      <w:r>
        <w:rPr>
          <w:noProof/>
        </w:rPr>
        <w:pict>
          <v:shape id="Quad Arrow 1087" o:spid="_x0000_s1082" type="#_x0000_t202" style="position:absolute;left:0;text-align:left;margin-left:24.25pt;margin-top:9.15pt;width:44.35pt;height:142.85pt;z-index:251682816" o:preferrelative="t">
            <v:stroke miterlimit="2"/>
            <v:textbox>
              <w:txbxContent>
                <w:p w:rsidR="00424BF8" w:rsidRDefault="00424BF8">
                  <w:r>
                    <w:t>Utils</w:t>
                  </w:r>
                  <w:r>
                    <w:rPr>
                      <w:rFonts w:hint="eastAsia"/>
                    </w:rPr>
                    <w:t>工具模块</w:t>
                  </w:r>
                </w:p>
              </w:txbxContent>
            </v:textbox>
          </v:shape>
        </w:pict>
      </w:r>
    </w:p>
    <w:p w:rsidR="00424BF8" w:rsidRDefault="00424BF8"/>
    <w:p w:rsidR="00424BF8" w:rsidRDefault="00424BF8"/>
    <w:p w:rsidR="00424BF8" w:rsidRDefault="00424BF8"/>
    <w:p w:rsidR="00424BF8" w:rsidRDefault="00424BF8"/>
    <w:p w:rsidR="00424BF8" w:rsidRDefault="00424BF8"/>
    <w:p w:rsidR="00424BF8" w:rsidRDefault="00424BF8">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90" o:spid="_x0000_s1083" type="#_x0000_t13" style="position:absolute;left:0;text-align:left;margin-left:82.45pt;margin-top:6.55pt;width:33.95pt;height:38.25pt;flip:x;z-index:251685888" o:preferrelative="t">
            <v:stroke miterlimit="2"/>
          </v:shape>
        </w:pict>
      </w:r>
      <w:r>
        <w:rPr>
          <w:noProof/>
        </w:rPr>
        <w:pict>
          <v:shape id="Quad Arrow 1084" o:spid="_x0000_s1084" type="#_x0000_t202" style="position:absolute;left:0;text-align:left;margin-left:123.3pt;margin-top:6.55pt;width:236.2pt;height:43.8pt;z-index:251679744" o:preferrelative="t">
            <v:stroke miterlimit="2"/>
            <v:textbox>
              <w:txbxContent>
                <w:p w:rsidR="00424BF8" w:rsidRDefault="00424BF8">
                  <w:r>
                    <w:t>Base</w:t>
                  </w:r>
                  <w:r>
                    <w:rPr>
                      <w:rFonts w:hint="eastAsia"/>
                    </w:rPr>
                    <w:t>系统基础模块</w:t>
                  </w:r>
                </w:p>
              </w:txbxContent>
            </v:textbox>
          </v:shape>
        </w:pict>
      </w:r>
    </w:p>
    <w:p w:rsidR="00424BF8" w:rsidRDefault="00424BF8"/>
    <w:p w:rsidR="00424BF8" w:rsidRDefault="00424BF8"/>
    <w:p w:rsidR="00424BF8" w:rsidRDefault="00424BF8">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89" o:spid="_x0000_s1085" type="#_x0000_t67" style="position:absolute;left:0;text-align:left;margin-left:191.85pt;margin-top:-70.75pt;width:38.25pt;height:30.55pt;z-index:251684864" o:preferrelative="t">
            <v:stroke miterlimit="2"/>
            <v:textbox style="layout-flow:vertical-ideographic"/>
          </v:shape>
        </w:pict>
      </w:r>
      <w:r>
        <w:rPr>
          <w:noProof/>
        </w:rPr>
        <w:pict>
          <v:shape id="Down Arrow 1088" o:spid="_x0000_s1086" type="#_x0000_t67" style="position:absolute;left:0;text-align:left;margin-left:188.95pt;margin-top:3.55pt;width:38.25pt;height:30.5pt;z-index:251683840" o:preferrelative="t">
            <v:stroke miterlimit="2"/>
            <v:textbox style="layout-flow:vertical-ideographic"/>
          </v:shape>
        </w:pict>
      </w:r>
    </w:p>
    <w:p w:rsidR="00424BF8" w:rsidRDefault="00424BF8"/>
    <w:p w:rsidR="00424BF8" w:rsidRDefault="00424BF8">
      <w:r>
        <w:rPr>
          <w:noProof/>
        </w:rPr>
        <w:pict>
          <v:shape id="Quad Arrow 1086" o:spid="_x0000_s1087" type="#_x0000_t202" style="position:absolute;left:0;text-align:left;margin-left:32.3pt;margin-top:2.3pt;width:327.2pt;height:34.55pt;z-index:251681792" o:preferrelative="t">
            <v:stroke miterlimit="2"/>
            <v:textbox>
              <w:txbxContent>
                <w:p w:rsidR="00424BF8" w:rsidRDefault="00424BF8">
                  <w:r>
                    <w:rPr>
                      <w:rFonts w:hint="eastAsia"/>
                    </w:rPr>
                    <w:t>技术架构模块</w:t>
                  </w:r>
                </w:p>
              </w:txbxContent>
            </v:textbox>
          </v:shape>
        </w:pict>
      </w:r>
    </w:p>
    <w:p w:rsidR="00424BF8" w:rsidRDefault="00424BF8"/>
    <w:p w:rsidR="00424BF8" w:rsidRDefault="00424BF8"/>
    <w:p w:rsidR="00424BF8" w:rsidRDefault="00424BF8"/>
    <w:p w:rsidR="00424BF8" w:rsidRDefault="00424BF8">
      <w:r>
        <w:rPr>
          <w:rFonts w:hint="eastAsia"/>
        </w:rPr>
        <w:t>系统架构及开发规范参考：</w:t>
      </w:r>
    </w:p>
    <w:p w:rsidR="00424BF8" w:rsidRDefault="00424BF8">
      <w:r>
        <w:pict>
          <v:shape id="图片 86" o:spid="_x0000_i1051" type="#_x0000_t75" style="width:189.75pt;height:17.25pt">
            <v:imagedata r:id="rId32" o:title=""/>
          </v:shape>
        </w:pict>
      </w:r>
    </w:p>
    <w:p w:rsidR="00424BF8" w:rsidRDefault="00424BF8"/>
    <w:p w:rsidR="00424BF8" w:rsidRDefault="00424BF8"/>
    <w:p w:rsidR="00424BF8" w:rsidRDefault="00424BF8">
      <w:r>
        <w:rPr>
          <w:rFonts w:hint="eastAsia"/>
        </w:rPr>
        <w:t>为了方便学习，将</w:t>
      </w:r>
      <w:r>
        <w:t>base</w:t>
      </w:r>
      <w:r>
        <w:rPr>
          <w:rFonts w:hint="eastAsia"/>
        </w:rPr>
        <w:t>和</w:t>
      </w:r>
      <w:r>
        <w:t>business</w:t>
      </w:r>
      <w:r>
        <w:rPr>
          <w:rFonts w:hint="eastAsia"/>
        </w:rPr>
        <w:t>合并为一个工程。</w:t>
      </w:r>
    </w:p>
    <w:p w:rsidR="00424BF8" w:rsidRDefault="00424BF8"/>
    <w:p w:rsidR="00424BF8" w:rsidRDefault="00424BF8">
      <w:r>
        <w:pict>
          <v:shape id="图片 89" o:spid="_x0000_i1052" type="#_x0000_t75" style="width:372.75pt;height:178.5pt">
            <v:imagedata r:id="rId33" o:title=""/>
          </v:shape>
        </w:pict>
      </w:r>
    </w:p>
    <w:p w:rsidR="00424BF8" w:rsidRDefault="00424BF8"/>
    <w:p w:rsidR="00424BF8" w:rsidRDefault="00424BF8"/>
    <w:p w:rsidR="00424BF8" w:rsidRDefault="00424BF8">
      <w:r>
        <w:rPr>
          <w:rFonts w:hint="eastAsia"/>
        </w:rPr>
        <w:t>最终要构建三个</w:t>
      </w:r>
      <w:r>
        <w:t>maven</w:t>
      </w:r>
      <w:r>
        <w:rPr>
          <w:rFonts w:hint="eastAsia"/>
        </w:rPr>
        <w:t>工程：</w:t>
      </w:r>
    </w:p>
    <w:p w:rsidR="00424BF8" w:rsidRDefault="00424BF8"/>
    <w:p w:rsidR="00424BF8" w:rsidRDefault="00424BF8">
      <w:r>
        <w:rPr>
          <w:rFonts w:hint="eastAsia"/>
        </w:rPr>
        <w:t>系统主工程模块：</w:t>
      </w:r>
      <w:r>
        <w:t>yycgproject</w:t>
      </w:r>
    </w:p>
    <w:p w:rsidR="00424BF8" w:rsidRDefault="00424BF8"/>
    <w:p w:rsidR="00424BF8" w:rsidRDefault="00424BF8">
      <w:r>
        <w:rPr>
          <w:rFonts w:hint="eastAsia"/>
        </w:rPr>
        <w:t>系统工具类模块：</w:t>
      </w:r>
      <w:r>
        <w:t>yycgutil</w:t>
      </w:r>
    </w:p>
    <w:p w:rsidR="00424BF8" w:rsidRDefault="00424BF8"/>
    <w:p w:rsidR="00424BF8" w:rsidRDefault="00424BF8">
      <w:r>
        <w:rPr>
          <w:rFonts w:hint="eastAsia"/>
        </w:rPr>
        <w:t>技术架构模块：</w:t>
      </w:r>
      <w:r>
        <w:t>springmybatis</w:t>
      </w:r>
    </w:p>
    <w:p w:rsidR="00424BF8" w:rsidRDefault="00424BF8"/>
    <w:p w:rsidR="00424BF8" w:rsidRDefault="00424BF8"/>
    <w:p w:rsidR="00424BF8" w:rsidRDefault="00424BF8"/>
    <w:p w:rsidR="00424BF8" w:rsidRDefault="00424BF8"/>
    <w:p w:rsidR="00424BF8" w:rsidRDefault="00424BF8">
      <w:pPr>
        <w:pStyle w:val="Heading1"/>
      </w:pPr>
      <w:r>
        <w:t>Maven</w:t>
      </w:r>
      <w:r>
        <w:rPr>
          <w:rFonts w:hint="eastAsia"/>
        </w:rPr>
        <w:t>环境配置</w:t>
      </w:r>
    </w:p>
    <w:p w:rsidR="00424BF8" w:rsidRDefault="00424BF8"/>
    <w:p w:rsidR="00424BF8" w:rsidRDefault="00424BF8">
      <w:r>
        <w:t>Maven</w:t>
      </w:r>
      <w:r>
        <w:rPr>
          <w:rFonts w:hint="eastAsia"/>
        </w:rPr>
        <w:t>使用：</w:t>
      </w:r>
      <w:smartTag w:uri="urn:schemas-microsoft-com:office:smarttags" w:element="chsdate">
        <w:smartTagPr>
          <w:attr w:name="IsROCDate" w:val="False"/>
          <w:attr w:name="IsLunarDate" w:val="False"/>
          <w:attr w:name="Day" w:val="30"/>
          <w:attr w:name="Month" w:val="12"/>
          <w:attr w:name="Year" w:val="1899"/>
        </w:smartTagPr>
        <w:r>
          <w:t>3.2.1</w:t>
        </w:r>
      </w:smartTag>
    </w:p>
    <w:p w:rsidR="00424BF8" w:rsidRDefault="00424BF8"/>
    <w:p w:rsidR="00424BF8" w:rsidRDefault="00424BF8">
      <w:pPr>
        <w:pStyle w:val="Heading2"/>
      </w:pPr>
      <w:r>
        <w:rPr>
          <w:rFonts w:hint="eastAsia"/>
        </w:rPr>
        <w:t>命令行执行</w:t>
      </w:r>
    </w:p>
    <w:p w:rsidR="00424BF8" w:rsidRDefault="00424BF8"/>
    <w:p w:rsidR="00424BF8" w:rsidRDefault="00424BF8">
      <w:r>
        <w:t>Maven</w:t>
      </w:r>
      <w:r>
        <w:rPr>
          <w:rFonts w:hint="eastAsia"/>
        </w:rPr>
        <w:t>运行，先找用户配置，再找全局配置。</w:t>
      </w:r>
    </w:p>
    <w:p w:rsidR="00424BF8" w:rsidRDefault="00424BF8"/>
    <w:p w:rsidR="00424BF8" w:rsidRDefault="00424BF8">
      <w:r>
        <w:t>Maven</w:t>
      </w:r>
      <w:r>
        <w:rPr>
          <w:rFonts w:hint="eastAsia"/>
        </w:rPr>
        <w:t>用户配置：</w:t>
      </w:r>
    </w:p>
    <w:p w:rsidR="00424BF8" w:rsidRDefault="00424BF8">
      <w:r>
        <w:rPr>
          <w:rFonts w:hint="eastAsia"/>
        </w:rPr>
        <w:t>在</w:t>
      </w:r>
    </w:p>
    <w:p w:rsidR="00424BF8" w:rsidRDefault="00424BF8">
      <w:r>
        <w:pict>
          <v:shape id="图片 95" o:spid="_x0000_i1053" type="#_x0000_t75" style="width:233.25pt;height:30pt">
            <v:imagedata r:id="rId34" o:title=""/>
          </v:shape>
        </w:pict>
      </w:r>
    </w:p>
    <w:p w:rsidR="00424BF8" w:rsidRDefault="00424BF8">
      <w:r>
        <w:rPr>
          <w:rFonts w:hint="eastAsia"/>
        </w:rPr>
        <w:t>有一个</w:t>
      </w:r>
      <w:r>
        <w:t>setting.xml</w:t>
      </w:r>
    </w:p>
    <w:p w:rsidR="00424BF8" w:rsidRDefault="00424BF8"/>
    <w:p w:rsidR="00424BF8" w:rsidRDefault="00424BF8"/>
    <w:p w:rsidR="00424BF8" w:rsidRDefault="00424BF8">
      <w:r>
        <w:t>Maven</w:t>
      </w:r>
      <w:r>
        <w:rPr>
          <w:rFonts w:hint="eastAsia"/>
        </w:rPr>
        <w:t>全局配置：</w:t>
      </w:r>
    </w:p>
    <w:p w:rsidR="00424BF8" w:rsidRDefault="00424BF8">
      <w:pPr>
        <w:ind w:firstLine="405"/>
      </w:pPr>
      <w:r>
        <w:rPr>
          <w:rFonts w:hint="eastAsia"/>
        </w:rPr>
        <w:t>在</w:t>
      </w:r>
      <w:r>
        <w:t>maven</w:t>
      </w:r>
      <w:r>
        <w:rPr>
          <w:rFonts w:hint="eastAsia"/>
        </w:rPr>
        <w:t>安装目录</w:t>
      </w:r>
      <w:r>
        <w:t xml:space="preserve"> </w:t>
      </w:r>
      <w:r>
        <w:rPr>
          <w:rFonts w:hint="eastAsia"/>
        </w:rPr>
        <w:t>中</w:t>
      </w:r>
    </w:p>
    <w:p w:rsidR="00424BF8" w:rsidRDefault="00424BF8">
      <w:pPr>
        <w:ind w:firstLine="405"/>
      </w:pPr>
      <w:r>
        <w:pict>
          <v:shape id="图片 92" o:spid="_x0000_i1054" type="#_x0000_t75" style="width:252pt;height:141pt">
            <v:imagedata r:id="rId35" o:title=""/>
          </v:shape>
        </w:pict>
      </w:r>
    </w:p>
    <w:p w:rsidR="00424BF8" w:rsidRDefault="00424BF8"/>
    <w:p w:rsidR="00424BF8" w:rsidRDefault="00424BF8"/>
    <w:p w:rsidR="00424BF8" w:rsidRDefault="00424BF8"/>
    <w:p w:rsidR="00424BF8" w:rsidRDefault="00424BF8">
      <w:r>
        <w:rPr>
          <w:rFonts w:hint="eastAsia"/>
        </w:rPr>
        <w:t>为了方便操作，建议只使用全局配置，不使用</w:t>
      </w:r>
      <w:r>
        <w:t>.m2</w:t>
      </w:r>
      <w:r>
        <w:rPr>
          <w:rFonts w:hint="eastAsia"/>
        </w:rPr>
        <w:t>下边的</w:t>
      </w:r>
      <w:r>
        <w:t>setting.xml</w:t>
      </w:r>
      <w:r>
        <w:rPr>
          <w:rFonts w:hint="eastAsia"/>
        </w:rPr>
        <w:t>。</w:t>
      </w:r>
    </w:p>
    <w:p w:rsidR="00424BF8" w:rsidRDefault="00424BF8"/>
    <w:p w:rsidR="00424BF8" w:rsidRDefault="00424BF8">
      <w:r>
        <w:rPr>
          <w:rFonts w:hint="eastAsia"/>
        </w:rPr>
        <w:t>在全局</w:t>
      </w:r>
      <w:r>
        <w:t>setting.xml</w:t>
      </w:r>
      <w:r>
        <w:rPr>
          <w:rFonts w:hint="eastAsia"/>
        </w:rPr>
        <w:t>中配置本地仓库：</w:t>
      </w:r>
    </w:p>
    <w:p w:rsidR="00424BF8" w:rsidRDefault="00424BF8">
      <w:r>
        <w:pict>
          <v:shape id="图片 98" o:spid="_x0000_i1055" type="#_x0000_t75" style="width:516pt;height:33.75pt">
            <v:imagedata r:id="rId36" o:title=""/>
          </v:shape>
        </w:pict>
      </w:r>
    </w:p>
    <w:p w:rsidR="00424BF8" w:rsidRDefault="00424BF8"/>
    <w:p w:rsidR="00424BF8" w:rsidRDefault="00424BF8">
      <w:r>
        <w:rPr>
          <w:rFonts w:hint="eastAsia"/>
        </w:rPr>
        <w:t>本地仓库：</w:t>
      </w:r>
    </w:p>
    <w:p w:rsidR="00424BF8" w:rsidRDefault="00424BF8">
      <w:r>
        <w:pict>
          <v:shape id="图片 101" o:spid="_x0000_i1056" type="#_x0000_t75" style="width:180pt;height:18pt">
            <v:imagedata r:id="rId37" o:title=""/>
          </v:shape>
        </w:pict>
      </w:r>
    </w:p>
    <w:p w:rsidR="00424BF8" w:rsidRDefault="00424BF8"/>
    <w:p w:rsidR="00424BF8" w:rsidRDefault="00424BF8">
      <w:r>
        <w:rPr>
          <w:rFonts w:hint="eastAsia"/>
        </w:rPr>
        <w:t>解压：</w:t>
      </w:r>
    </w:p>
    <w:p w:rsidR="00424BF8" w:rsidRDefault="00424BF8">
      <w:r>
        <w:pict>
          <v:shape id="图片 104" o:spid="_x0000_i1057" type="#_x0000_t75" style="width:111pt;height:22.5pt">
            <v:imagedata r:id="rId38" o:title=""/>
          </v:shape>
        </w:pict>
      </w:r>
    </w:p>
    <w:p w:rsidR="00424BF8" w:rsidRDefault="00424BF8"/>
    <w:p w:rsidR="00424BF8" w:rsidRDefault="00424BF8">
      <w:r>
        <w:rPr>
          <w:rFonts w:hint="eastAsia"/>
        </w:rPr>
        <w:t>注意：</w:t>
      </w:r>
    </w:p>
    <w:p w:rsidR="00424BF8" w:rsidRDefault="00424BF8">
      <w:r>
        <w:rPr>
          <w:rFonts w:hint="eastAsia"/>
        </w:rPr>
        <w:t>在命令行执行</w:t>
      </w:r>
      <w:r>
        <w:t>maven</w:t>
      </w:r>
      <w:r>
        <w:rPr>
          <w:rFonts w:hint="eastAsia"/>
        </w:rPr>
        <w:t>命令，只找全局配置。</w:t>
      </w:r>
    </w:p>
    <w:p w:rsidR="00424BF8" w:rsidRDefault="00424BF8"/>
    <w:p w:rsidR="00424BF8" w:rsidRDefault="00424BF8"/>
    <w:p w:rsidR="00424BF8" w:rsidRDefault="00424BF8">
      <w:pPr>
        <w:pStyle w:val="Heading2"/>
      </w:pPr>
      <w:r>
        <w:t>Eclipse</w:t>
      </w:r>
      <w:r>
        <w:rPr>
          <w:rFonts w:hint="eastAsia"/>
        </w:rPr>
        <w:t>执行</w:t>
      </w:r>
    </w:p>
    <w:p w:rsidR="00424BF8" w:rsidRDefault="00424BF8"/>
    <w:p w:rsidR="00424BF8" w:rsidRDefault="00424BF8">
      <w:r>
        <w:rPr>
          <w:rFonts w:hint="eastAsia"/>
        </w:rPr>
        <w:t>只需要配置</w:t>
      </w:r>
      <w:r>
        <w:t>maven</w:t>
      </w:r>
      <w:r>
        <w:rPr>
          <w:rFonts w:hint="eastAsia"/>
        </w:rPr>
        <w:t>用户配置：</w:t>
      </w:r>
    </w:p>
    <w:p w:rsidR="00424BF8" w:rsidRDefault="00424BF8">
      <w:r>
        <w:rPr>
          <w:rFonts w:hint="eastAsia"/>
        </w:rPr>
        <w:t>在本地仓库中创建一个</w:t>
      </w:r>
      <w:r>
        <w:t>setting.xml</w:t>
      </w:r>
      <w:r>
        <w:rPr>
          <w:rFonts w:hint="eastAsia"/>
        </w:rPr>
        <w:t>，此文件就是</w:t>
      </w:r>
      <w:r>
        <w:t>eclipse</w:t>
      </w:r>
      <w:r>
        <w:rPr>
          <w:rFonts w:hint="eastAsia"/>
        </w:rPr>
        <w:t>执行</w:t>
      </w:r>
      <w:r>
        <w:t>maven</w:t>
      </w:r>
      <w:r>
        <w:rPr>
          <w:rFonts w:hint="eastAsia"/>
        </w:rPr>
        <w:t>找</w:t>
      </w:r>
      <w:r>
        <w:t>maven</w:t>
      </w:r>
      <w:r>
        <w:rPr>
          <w:rFonts w:hint="eastAsia"/>
        </w:rPr>
        <w:t>用户配置文件。</w:t>
      </w:r>
    </w:p>
    <w:p w:rsidR="00424BF8" w:rsidRDefault="00424BF8">
      <w:r>
        <w:pict>
          <v:shape id="图片 107" o:spid="_x0000_i1058" type="#_x0000_t75" style="width:384.75pt;height:252.75pt">
            <v:imagedata r:id="rId39" o:title=""/>
          </v:shape>
        </w:pict>
      </w:r>
    </w:p>
    <w:p w:rsidR="00424BF8" w:rsidRDefault="00424BF8"/>
    <w:p w:rsidR="00424BF8" w:rsidRDefault="00424BF8"/>
    <w:p w:rsidR="00424BF8" w:rsidRDefault="00424BF8">
      <w:r>
        <w:rPr>
          <w:rFonts w:hint="eastAsia"/>
        </w:rPr>
        <w:t>如何判断</w:t>
      </w:r>
      <w:r>
        <w:t>maven</w:t>
      </w:r>
      <w:r>
        <w:rPr>
          <w:rFonts w:hint="eastAsia"/>
        </w:rPr>
        <w:t>和</w:t>
      </w:r>
      <w:r>
        <w:t>eclipse</w:t>
      </w:r>
      <w:r>
        <w:rPr>
          <w:rFonts w:hint="eastAsia"/>
        </w:rPr>
        <w:t>整合好？</w:t>
      </w:r>
    </w:p>
    <w:p w:rsidR="00424BF8" w:rsidRDefault="00424BF8">
      <w:r>
        <w:rPr>
          <w:rFonts w:hint="eastAsia"/>
        </w:rPr>
        <w:t>在</w:t>
      </w:r>
      <w:r>
        <w:t>eclipse</w:t>
      </w:r>
      <w:r>
        <w:rPr>
          <w:rFonts w:hint="eastAsia"/>
        </w:rPr>
        <w:t>中打开下边的视图：</w:t>
      </w:r>
    </w:p>
    <w:p w:rsidR="00424BF8" w:rsidRDefault="00424BF8"/>
    <w:p w:rsidR="00424BF8" w:rsidRDefault="00424BF8">
      <w:r>
        <w:pict>
          <v:shape id="图片 110" o:spid="_x0000_i1059" type="#_x0000_t75" style="width:232.5pt;height:134.25pt">
            <v:imagedata r:id="rId40" o:title=""/>
          </v:shape>
        </w:pict>
      </w:r>
    </w:p>
    <w:p w:rsidR="00424BF8" w:rsidRDefault="00424BF8"/>
    <w:p w:rsidR="00424BF8" w:rsidRDefault="00424BF8"/>
    <w:p w:rsidR="00424BF8" w:rsidRDefault="00424BF8">
      <w:r>
        <w:pict>
          <v:shape id="图片 113" o:spid="_x0000_i1060" type="#_x0000_t75" style="width:516.75pt;height:126pt">
            <v:imagedata r:id="rId41" o:title=""/>
          </v:shape>
        </w:pict>
      </w:r>
    </w:p>
    <w:p w:rsidR="00424BF8" w:rsidRDefault="00424BF8"/>
    <w:p w:rsidR="00424BF8" w:rsidRDefault="00424BF8">
      <w:r>
        <w:rPr>
          <w:rFonts w:hint="eastAsia"/>
        </w:rPr>
        <w:t>说明，</w:t>
      </w:r>
      <w:r>
        <w:t>eclipse</w:t>
      </w:r>
      <w:r>
        <w:rPr>
          <w:rFonts w:hint="eastAsia"/>
        </w:rPr>
        <w:t>和</w:t>
      </w:r>
      <w:r>
        <w:t>maven</w:t>
      </w:r>
      <w:r>
        <w:rPr>
          <w:rFonts w:hint="eastAsia"/>
        </w:rPr>
        <w:t>整合完成，可以使用本地仓库中的</w:t>
      </w:r>
      <w:r>
        <w:t>jar</w:t>
      </w:r>
      <w:r>
        <w:rPr>
          <w:rFonts w:hint="eastAsia"/>
        </w:rPr>
        <w:t>包。</w:t>
      </w:r>
    </w:p>
    <w:p w:rsidR="00424BF8" w:rsidRDefault="00424BF8"/>
    <w:p w:rsidR="00424BF8" w:rsidRDefault="00424BF8"/>
    <w:p w:rsidR="00424BF8" w:rsidRDefault="00424BF8">
      <w:pPr>
        <w:pStyle w:val="Heading1"/>
      </w:pPr>
      <w:r>
        <w:rPr>
          <w:rFonts w:hint="eastAsia"/>
        </w:rPr>
        <w:t>系统框架搭建</w:t>
      </w:r>
    </w:p>
    <w:p w:rsidR="00424BF8" w:rsidRDefault="00424BF8"/>
    <w:p w:rsidR="00424BF8" w:rsidRDefault="00424BF8">
      <w:pPr>
        <w:pStyle w:val="Heading2"/>
      </w:pPr>
      <w:r>
        <w:rPr>
          <w:rFonts w:hint="eastAsia"/>
        </w:rPr>
        <w:t>创建技术架构模块</w:t>
      </w:r>
    </w:p>
    <w:p w:rsidR="00424BF8" w:rsidRDefault="00424BF8"/>
    <w:p w:rsidR="00424BF8" w:rsidRDefault="00424BF8">
      <w:r>
        <w:rPr>
          <w:rFonts w:hint="eastAsia"/>
        </w:rPr>
        <w:t>创建一个</w:t>
      </w:r>
      <w:r>
        <w:t>maven</w:t>
      </w:r>
      <w:r>
        <w:rPr>
          <w:rFonts w:hint="eastAsia"/>
        </w:rPr>
        <w:t>工程，在</w:t>
      </w:r>
      <w:r>
        <w:t>pom.xml</w:t>
      </w:r>
      <w:r>
        <w:rPr>
          <w:rFonts w:hint="eastAsia"/>
        </w:rPr>
        <w:t>配置</w:t>
      </w:r>
      <w:r>
        <w:t>springmvc</w:t>
      </w:r>
      <w:smartTag w:uri="urn:schemas-microsoft-com:office:smarttags" w:element="chsdate">
        <w:smartTagPr>
          <w:attr w:name="IsROCDate" w:val="False"/>
          <w:attr w:name="IsLunarDate" w:val="False"/>
          <w:attr w:name="Day" w:val="30"/>
          <w:attr w:name="Month" w:val="12"/>
          <w:attr w:name="Year" w:val="1899"/>
        </w:smartTagPr>
        <w:r>
          <w:t>3.1.4</w:t>
        </w:r>
      </w:smartTag>
      <w:r>
        <w:rPr>
          <w:rFonts w:hint="eastAsia"/>
        </w:rPr>
        <w:t>和</w:t>
      </w:r>
      <w:r>
        <w:t>mybatis3.2.3</w:t>
      </w:r>
      <w:r>
        <w:rPr>
          <w:rFonts w:hint="eastAsia"/>
        </w:rPr>
        <w:t>的依赖</w:t>
      </w:r>
    </w:p>
    <w:p w:rsidR="00424BF8" w:rsidRDefault="00424BF8"/>
    <w:p w:rsidR="00424BF8" w:rsidRDefault="00424BF8">
      <w:r>
        <w:rPr>
          <w:rFonts w:hint="eastAsia"/>
        </w:rPr>
        <w:t>在从</w:t>
      </w:r>
      <w:r>
        <w:t>mybatis</w:t>
      </w:r>
      <w:r>
        <w:rPr>
          <w:rFonts w:hint="eastAsia"/>
        </w:rPr>
        <w:t>官方网站下载</w:t>
      </w:r>
      <w:r>
        <w:t>mybatis</w:t>
      </w:r>
      <w:r>
        <w:rPr>
          <w:rFonts w:hint="eastAsia"/>
        </w:rPr>
        <w:t>的</w:t>
      </w:r>
      <w:r>
        <w:t>jar</w:t>
      </w:r>
      <w:r>
        <w:rPr>
          <w:rFonts w:hint="eastAsia"/>
        </w:rPr>
        <w:t>包。</w:t>
      </w:r>
    </w:p>
    <w:p w:rsidR="00424BF8" w:rsidRDefault="00424BF8"/>
    <w:p w:rsidR="00424BF8" w:rsidRDefault="00424BF8">
      <w:r>
        <w:rPr>
          <w:rFonts w:hint="eastAsia"/>
        </w:rPr>
        <w:t>在</w:t>
      </w:r>
      <w:r>
        <w:t>mybatis</w:t>
      </w:r>
      <w:r>
        <w:rPr>
          <w:rFonts w:hint="eastAsia"/>
        </w:rPr>
        <w:t>目录</w:t>
      </w:r>
      <w:r>
        <w:t xml:space="preserve"> </w:t>
      </w:r>
      <w:r>
        <w:rPr>
          <w:rFonts w:hint="eastAsia"/>
        </w:rPr>
        <w:t>中找到</w:t>
      </w:r>
      <w:r>
        <w:t>pom.xml</w:t>
      </w:r>
      <w:r>
        <w:rPr>
          <w:rFonts w:hint="eastAsia"/>
        </w:rPr>
        <w:t>文件；</w:t>
      </w:r>
    </w:p>
    <w:p w:rsidR="00424BF8" w:rsidRDefault="00424BF8">
      <w:r>
        <w:pict>
          <v:shape id="图片 2" o:spid="_x0000_i1061" type="#_x0000_t75" style="width:336pt;height:146.25pt">
            <v:imagedata r:id="rId42" o:title=""/>
          </v:shape>
        </w:pict>
      </w:r>
    </w:p>
    <w:p w:rsidR="00424BF8" w:rsidRDefault="00424BF8">
      <w:r>
        <w:rPr>
          <w:rFonts w:hint="eastAsia"/>
        </w:rPr>
        <w:t>得到</w:t>
      </w:r>
      <w:r>
        <w:t>mybaits</w:t>
      </w:r>
      <w:r>
        <w:rPr>
          <w:rFonts w:hint="eastAsia"/>
        </w:rPr>
        <w:t>所有依赖的</w:t>
      </w:r>
      <w:r>
        <w:t>jar</w:t>
      </w:r>
      <w:r>
        <w:rPr>
          <w:rFonts w:hint="eastAsia"/>
        </w:rPr>
        <w:t>的</w:t>
      </w:r>
      <w:r>
        <w:t>GAV</w:t>
      </w:r>
      <w:r>
        <w:rPr>
          <w:rFonts w:hint="eastAsia"/>
        </w:rPr>
        <w:t>。</w:t>
      </w:r>
    </w:p>
    <w:p w:rsidR="00424BF8" w:rsidRDefault="00424BF8"/>
    <w:p w:rsidR="00424BF8" w:rsidRDefault="00424BF8"/>
    <w:p w:rsidR="00424BF8" w:rsidRDefault="00424BF8">
      <w:r>
        <w:rPr>
          <w:rFonts w:hint="eastAsia"/>
        </w:rPr>
        <w:t>再找</w:t>
      </w:r>
      <w:r>
        <w:t>mybaits</w:t>
      </w:r>
      <w:r>
        <w:rPr>
          <w:rFonts w:hint="eastAsia"/>
        </w:rPr>
        <w:t>和</w:t>
      </w:r>
      <w:r>
        <w:t>spring</w:t>
      </w:r>
      <w:r>
        <w:rPr>
          <w:rFonts w:hint="eastAsia"/>
        </w:rPr>
        <w:t>整合</w:t>
      </w:r>
      <w:r>
        <w:t>jar</w:t>
      </w:r>
      <w:r>
        <w:rPr>
          <w:rFonts w:hint="eastAsia"/>
        </w:rPr>
        <w:t>包，从</w:t>
      </w:r>
      <w:r>
        <w:t>mybatis</w:t>
      </w:r>
      <w:r>
        <w:rPr>
          <w:rFonts w:hint="eastAsia"/>
        </w:rPr>
        <w:t>官方网站下载</w:t>
      </w:r>
      <w:r>
        <w:t>mybaits</w:t>
      </w:r>
      <w:r>
        <w:rPr>
          <w:rFonts w:hint="eastAsia"/>
        </w:rPr>
        <w:t>和</w:t>
      </w:r>
      <w:r>
        <w:t>spring</w:t>
      </w:r>
      <w:r>
        <w:rPr>
          <w:rFonts w:hint="eastAsia"/>
        </w:rPr>
        <w:t>整合包。</w:t>
      </w:r>
    </w:p>
    <w:p w:rsidR="00424BF8" w:rsidRDefault="00424BF8"/>
    <w:p w:rsidR="00424BF8" w:rsidRDefault="00424BF8">
      <w:r>
        <w:pict>
          <v:shape id="图片 5" o:spid="_x0000_i1062" type="#_x0000_t75" style="width:217.5pt;height:22.5pt">
            <v:imagedata r:id="rId43" o:title=""/>
          </v:shape>
        </w:pict>
      </w:r>
    </w:p>
    <w:p w:rsidR="00424BF8" w:rsidRDefault="00424BF8"/>
    <w:p w:rsidR="00424BF8" w:rsidRDefault="00424BF8">
      <w:r>
        <w:rPr>
          <w:rFonts w:hint="eastAsia"/>
        </w:rPr>
        <w:t>找到</w:t>
      </w:r>
      <w:r>
        <w:t>pom.xml</w:t>
      </w:r>
    </w:p>
    <w:p w:rsidR="00424BF8" w:rsidRDefault="00424BF8"/>
    <w:p w:rsidR="00424BF8" w:rsidRDefault="00424BF8">
      <w:r>
        <w:pict>
          <v:shape id="图片 8" o:spid="_x0000_i1063" type="#_x0000_t75" style="width:505.5pt;height:126pt">
            <v:imagedata r:id="rId44" o:title=""/>
          </v:shape>
        </w:pict>
      </w:r>
    </w:p>
    <w:p w:rsidR="00424BF8" w:rsidRDefault="00424BF8"/>
    <w:p w:rsidR="00424BF8" w:rsidRDefault="00424BF8">
      <w:r>
        <w:rPr>
          <w:rFonts w:hint="eastAsia"/>
        </w:rPr>
        <w:t>在</w:t>
      </w:r>
      <w:r>
        <w:t>pom.xml</w:t>
      </w:r>
      <w:r>
        <w:rPr>
          <w:rFonts w:hint="eastAsia"/>
        </w:rPr>
        <w:t>中发现</w:t>
      </w:r>
      <w:r>
        <w:t>mybatis</w:t>
      </w:r>
      <w:r>
        <w:rPr>
          <w:rFonts w:hint="eastAsia"/>
        </w:rPr>
        <w:t>和</w:t>
      </w:r>
      <w:r>
        <w:t>spring</w:t>
      </w:r>
      <w:smartTag w:uri="urn:schemas-microsoft-com:office:smarttags" w:element="chsdate">
        <w:smartTagPr>
          <w:attr w:name="IsROCDate" w:val="False"/>
          <w:attr w:name="IsLunarDate" w:val="False"/>
          <w:attr w:name="Day" w:val="30"/>
          <w:attr w:name="Month" w:val="12"/>
          <w:attr w:name="Year" w:val="1899"/>
        </w:smartTagPr>
        <w:r>
          <w:t>3.1.4</w:t>
        </w:r>
      </w:smartTag>
      <w:r>
        <w:rPr>
          <w:rFonts w:hint="eastAsia"/>
        </w:rPr>
        <w:t>整合。</w:t>
      </w:r>
    </w:p>
    <w:p w:rsidR="00424BF8" w:rsidRDefault="00424BF8"/>
    <w:p w:rsidR="00424BF8" w:rsidRDefault="00424BF8">
      <w:r>
        <w:rPr>
          <w:rFonts w:hint="eastAsia"/>
        </w:rPr>
        <w:t>只需要将上边找到的两个</w:t>
      </w:r>
      <w:r>
        <w:t>pom.xml</w:t>
      </w:r>
      <w:r>
        <w:rPr>
          <w:rFonts w:hint="eastAsia"/>
        </w:rPr>
        <w:t>内容结合放到本系统技术架构模块</w:t>
      </w:r>
      <w:r>
        <w:t>pom.xml</w:t>
      </w:r>
      <w:r>
        <w:rPr>
          <w:rFonts w:hint="eastAsia"/>
        </w:rPr>
        <w:t>。</w:t>
      </w:r>
    </w:p>
    <w:p w:rsidR="00424BF8" w:rsidRDefault="00424BF8"/>
    <w:p w:rsidR="00424BF8" w:rsidRDefault="00424BF8">
      <w:r>
        <w:rPr>
          <w:rFonts w:hint="eastAsia"/>
        </w:rPr>
        <w:t>确定</w:t>
      </w:r>
      <w:r>
        <w:t>java</w:t>
      </w:r>
      <w:r>
        <w:rPr>
          <w:rFonts w:hint="eastAsia"/>
        </w:rPr>
        <w:t>编译版本：</w:t>
      </w:r>
    </w:p>
    <w:p w:rsidR="00424BF8" w:rsidRDefault="00424BF8">
      <w:r>
        <w:rPr>
          <w:rFonts w:hint="eastAsia"/>
        </w:rPr>
        <w:t>在</w:t>
      </w:r>
      <w:r>
        <w:t>pom.xml</w:t>
      </w:r>
      <w:r>
        <w:rPr>
          <w:rFonts w:hint="eastAsia"/>
        </w:rPr>
        <w:t>文件添加：</w:t>
      </w:r>
    </w:p>
    <w:p w:rsidR="00424BF8" w:rsidRDefault="00424BF8">
      <w:r>
        <w:pict>
          <v:shape id="_x0000_i1064" type="#_x0000_t75" style="width:435pt;height:198.75pt">
            <v:imagedata r:id="rId45" o:title=""/>
          </v:shape>
        </w:pict>
      </w:r>
    </w:p>
    <w:p w:rsidR="00424BF8" w:rsidRDefault="00424BF8"/>
    <w:p w:rsidR="00424BF8" w:rsidRDefault="00424BF8"/>
    <w:p w:rsidR="00424BF8" w:rsidRDefault="00424BF8">
      <w:r>
        <w:rPr>
          <w:rFonts w:hint="eastAsia"/>
        </w:rPr>
        <w:t>右键，工程，</w:t>
      </w:r>
    </w:p>
    <w:p w:rsidR="00424BF8" w:rsidRDefault="00424BF8">
      <w:r>
        <w:pict>
          <v:shape id="_x0000_i1065" type="#_x0000_t75" style="width:455.25pt;height:48.75pt">
            <v:imagedata r:id="rId46" o:title=""/>
          </v:shape>
        </w:pict>
      </w:r>
    </w:p>
    <w:p w:rsidR="00424BF8" w:rsidRDefault="00424BF8"/>
    <w:p w:rsidR="00424BF8" w:rsidRDefault="00424BF8">
      <w:r>
        <w:pict>
          <v:shape id="_x0000_i1066" type="#_x0000_t75" style="width:208.5pt;height:57pt">
            <v:imagedata r:id="rId47" o:title=""/>
          </v:shape>
        </w:pict>
      </w:r>
    </w:p>
    <w:p w:rsidR="00424BF8" w:rsidRDefault="00424BF8"/>
    <w:p w:rsidR="00424BF8" w:rsidRDefault="00424BF8"/>
    <w:p w:rsidR="00424BF8" w:rsidRDefault="00424BF8">
      <w:pPr>
        <w:pStyle w:val="Heading2"/>
      </w:pPr>
      <w:r>
        <w:rPr>
          <w:rFonts w:hint="eastAsia"/>
        </w:rPr>
        <w:t>工具模块</w:t>
      </w:r>
    </w:p>
    <w:p w:rsidR="00424BF8" w:rsidRDefault="00424BF8"/>
    <w:p w:rsidR="00424BF8" w:rsidRDefault="00424BF8">
      <w:r>
        <w:rPr>
          <w:rFonts w:hint="eastAsia"/>
        </w:rPr>
        <w:t>创建一个</w:t>
      </w:r>
      <w:r>
        <w:t>maven</w:t>
      </w:r>
      <w:r>
        <w:rPr>
          <w:rFonts w:hint="eastAsia"/>
        </w:rPr>
        <w:t>工程（</w:t>
      </w:r>
      <w:r>
        <w:t>java</w:t>
      </w:r>
      <w:r>
        <w:rPr>
          <w:rFonts w:hint="eastAsia"/>
        </w:rPr>
        <w:t>工程），</w:t>
      </w:r>
      <w:r>
        <w:t>yycgutil</w:t>
      </w:r>
    </w:p>
    <w:p w:rsidR="00424BF8" w:rsidRDefault="00424BF8"/>
    <w:p w:rsidR="00424BF8" w:rsidRDefault="00424BF8">
      <w:r>
        <w:rPr>
          <w:rFonts w:hint="eastAsia"/>
        </w:rPr>
        <w:t>先将</w:t>
      </w:r>
      <w:r>
        <w:rPr>
          <w:rFonts w:hint="eastAsia"/>
          <w:b/>
        </w:rPr>
        <w:t>工具类</w:t>
      </w:r>
      <w:r>
        <w:rPr>
          <w:rFonts w:hint="eastAsia"/>
        </w:rPr>
        <w:t>拷贝到</w:t>
      </w:r>
      <w:r>
        <w:t>src/main/java</w:t>
      </w:r>
      <w:r>
        <w:rPr>
          <w:rFonts w:hint="eastAsia"/>
        </w:rPr>
        <w:t>中。</w:t>
      </w:r>
    </w:p>
    <w:p w:rsidR="00424BF8" w:rsidRDefault="00424BF8"/>
    <w:p w:rsidR="00424BF8" w:rsidRDefault="00424BF8">
      <w:r>
        <w:rPr>
          <w:rFonts w:hint="eastAsia"/>
        </w:rPr>
        <w:t>在</w:t>
      </w:r>
      <w:r>
        <w:t>pom.xml</w:t>
      </w:r>
      <w:r>
        <w:rPr>
          <w:rFonts w:hint="eastAsia"/>
        </w:rPr>
        <w:t>添加依赖。</w:t>
      </w:r>
    </w:p>
    <w:p w:rsidR="00424BF8" w:rsidRDefault="00424BF8"/>
    <w:p w:rsidR="00424BF8" w:rsidRDefault="00424BF8"/>
    <w:p w:rsidR="00424BF8" w:rsidRDefault="00424BF8">
      <w:pPr>
        <w:pStyle w:val="Heading2"/>
      </w:pPr>
      <w:r>
        <w:rPr>
          <w:rFonts w:hint="eastAsia"/>
        </w:rPr>
        <w:t>主工程模块</w:t>
      </w:r>
      <w:r>
        <w:t>yycgproject</w:t>
      </w:r>
    </w:p>
    <w:p w:rsidR="00424BF8" w:rsidRDefault="00424BF8"/>
    <w:p w:rsidR="00424BF8" w:rsidRDefault="00424BF8">
      <w:r>
        <w:rPr>
          <w:rFonts w:hint="eastAsia"/>
        </w:rPr>
        <w:t>创建一个</w:t>
      </w:r>
      <w:r>
        <w:t>maven</w:t>
      </w:r>
      <w:r>
        <w:rPr>
          <w:rFonts w:hint="eastAsia"/>
        </w:rPr>
        <w:t>工程（</w:t>
      </w:r>
      <w:r>
        <w:t>webapp</w:t>
      </w:r>
      <w:r>
        <w:rPr>
          <w:rFonts w:hint="eastAsia"/>
        </w:rPr>
        <w:t>），包括：</w:t>
      </w:r>
      <w:r>
        <w:t>base(</w:t>
      </w:r>
      <w:r>
        <w:rPr>
          <w:rFonts w:hint="eastAsia"/>
        </w:rPr>
        <w:t>业务基础模块</w:t>
      </w:r>
      <w:r>
        <w:t>)</w:t>
      </w:r>
      <w:r>
        <w:rPr>
          <w:rFonts w:hint="eastAsia"/>
        </w:rPr>
        <w:t>和</w:t>
      </w:r>
      <w:r>
        <w:t>business(</w:t>
      </w:r>
      <w:r>
        <w:rPr>
          <w:rFonts w:hint="eastAsia"/>
        </w:rPr>
        <w:t>业务模块</w:t>
      </w:r>
      <w:r>
        <w:t>)</w:t>
      </w:r>
      <w:r>
        <w:rPr>
          <w:rFonts w:hint="eastAsia"/>
        </w:rPr>
        <w:t>。</w:t>
      </w:r>
    </w:p>
    <w:p w:rsidR="00424BF8" w:rsidRDefault="00424BF8"/>
    <w:p w:rsidR="00424BF8" w:rsidRDefault="00424BF8"/>
    <w:p w:rsidR="00424BF8" w:rsidRDefault="00424BF8">
      <w:pPr>
        <w:pStyle w:val="Heading2"/>
      </w:pPr>
      <w:r>
        <w:rPr>
          <w:rFonts w:hint="eastAsia"/>
        </w:rPr>
        <w:t>聚合模块</w:t>
      </w:r>
      <w:r>
        <w:t>yycgparent</w:t>
      </w:r>
    </w:p>
    <w:p w:rsidR="00424BF8" w:rsidRDefault="00424BF8"/>
    <w:p w:rsidR="00424BF8" w:rsidRDefault="00424BF8">
      <w:r>
        <w:rPr>
          <w:rFonts w:hint="eastAsia"/>
        </w:rPr>
        <w:t>开发在</w:t>
      </w:r>
      <w:r>
        <w:t>eclipse</w:t>
      </w:r>
      <w:r>
        <w:rPr>
          <w:rFonts w:hint="eastAsia"/>
        </w:rPr>
        <w:t>上开发，将开发后的代码提交</w:t>
      </w:r>
      <w:r>
        <w:t>svn</w:t>
      </w:r>
      <w:r>
        <w:rPr>
          <w:rFonts w:hint="eastAsia"/>
        </w:rPr>
        <w:t>。</w:t>
      </w:r>
    </w:p>
    <w:p w:rsidR="00424BF8" w:rsidRDefault="00424BF8">
      <w:r>
        <w:rPr>
          <w:rFonts w:hint="eastAsia"/>
        </w:rPr>
        <w:t>测试从</w:t>
      </w:r>
      <w:r>
        <w:t>svn</w:t>
      </w:r>
      <w:r>
        <w:rPr>
          <w:rFonts w:hint="eastAsia"/>
        </w:rPr>
        <w:t>上得到代码，编译，打成</w:t>
      </w:r>
      <w:r>
        <w:t>war</w:t>
      </w:r>
      <w:r>
        <w:rPr>
          <w:rFonts w:hint="eastAsia"/>
        </w:rPr>
        <w:t>包，将</w:t>
      </w:r>
      <w:r>
        <w:t>war</w:t>
      </w:r>
      <w:r>
        <w:rPr>
          <w:rFonts w:hint="eastAsia"/>
        </w:rPr>
        <w:t>拷贝到测试服务器。</w:t>
      </w:r>
    </w:p>
    <w:p w:rsidR="00424BF8" w:rsidRDefault="00424BF8"/>
    <w:p w:rsidR="00424BF8" w:rsidRDefault="00424BF8"/>
    <w:p w:rsidR="00424BF8" w:rsidRDefault="00424BF8"/>
    <w:p w:rsidR="00424BF8" w:rsidRDefault="00424BF8">
      <w:r>
        <w:rPr>
          <w:noProof/>
        </w:rPr>
        <w:pict>
          <v:shape id="Quad Arrow 1094" o:spid="_x0000_s1088" type="#_x0000_t202" style="position:absolute;left:0;text-align:left;margin-left:269.65pt;margin-top:8.35pt;width:125.6pt;height:37.45pt;z-index:251687936" o:preferrelative="t">
            <v:stroke miterlimit="2"/>
            <v:textbox>
              <w:txbxContent>
                <w:p w:rsidR="00424BF8" w:rsidRDefault="00424BF8">
                  <w:r>
                    <w:t>Yycgproject</w:t>
                  </w:r>
                </w:p>
                <w:p w:rsidR="00424BF8" w:rsidRDefault="00424BF8">
                  <w:r>
                    <w:rPr>
                      <w:rFonts w:hint="eastAsia"/>
                    </w:rPr>
                    <w:t>会打成</w:t>
                  </w:r>
                  <w:r>
                    <w:t>war</w:t>
                  </w:r>
                </w:p>
              </w:txbxContent>
            </v:textbox>
          </v:shape>
        </w:pict>
      </w:r>
      <w:r>
        <w:rPr>
          <w:noProof/>
        </w:rPr>
        <w:pict>
          <v:shape id="Quad Arrow 1093" o:spid="_x0000_s1089" type="#_x0000_t202" style="position:absolute;left:0;text-align:left;margin-left:78.4pt;margin-top:8.35pt;width:125.6pt;height:37.45pt;z-index:251686912" o:preferrelative="t">
            <v:stroke miterlimit="2"/>
            <v:textbox>
              <w:txbxContent>
                <w:p w:rsidR="00424BF8" w:rsidRDefault="00424BF8">
                  <w:r>
                    <w:t>Yycgutil</w:t>
                  </w:r>
                </w:p>
                <w:p w:rsidR="00424BF8" w:rsidRDefault="00424BF8">
                  <w:r>
                    <w:rPr>
                      <w:rFonts w:hint="eastAsia"/>
                    </w:rPr>
                    <w:t>工具模块生成</w:t>
                  </w:r>
                  <w:r>
                    <w:t>jar</w:t>
                  </w:r>
                  <w:r>
                    <w:rPr>
                      <w:rFonts w:hint="eastAsia"/>
                    </w:rPr>
                    <w:t>包</w:t>
                  </w:r>
                </w:p>
              </w:txbxContent>
            </v:textbox>
          </v:shape>
        </w:pict>
      </w:r>
    </w:p>
    <w:p w:rsidR="00424BF8" w:rsidRDefault="00424BF8">
      <w:r>
        <w:rPr>
          <w:noProof/>
        </w:rPr>
        <w:pict>
          <v:shape id="Straight Connector 1095" o:spid="_x0000_s1090" type="#_x0000_t32" style="position:absolute;left:0;text-align:left;margin-left:216.65pt;margin-top:10.65pt;width:36.85pt;height:.05pt;z-index:251688960" o:connectortype="straight" o:preferrelative="t">
            <v:stroke endarrow="block" miterlimit="2"/>
          </v:shape>
        </w:pict>
      </w:r>
    </w:p>
    <w:p w:rsidR="00424BF8" w:rsidRDefault="00424BF8"/>
    <w:p w:rsidR="00424BF8" w:rsidRDefault="00424BF8">
      <w:r>
        <w:rPr>
          <w:noProof/>
        </w:rPr>
        <w:pict>
          <v:shape id="Straight Connector 1098" o:spid="_x0000_s1091" type="#_x0000_t32" style="position:absolute;left:0;text-align:left;margin-left:274.25pt;margin-top:7.65pt;width:44.35pt;height:30.55pt;flip:x;z-index:251692032" o:connectortype="straight" o:preferrelative="t">
            <v:stroke endarrow="block" miterlimit="2"/>
          </v:shape>
        </w:pict>
      </w:r>
      <w:r>
        <w:rPr>
          <w:noProof/>
        </w:rPr>
        <w:pict>
          <v:shape id="Straight Connector 1097" o:spid="_x0000_s1092" type="#_x0000_t32" style="position:absolute;left:0;text-align:left;margin-left:149.85pt;margin-top:4.2pt;width:40.9pt;height:39.75pt;z-index:251691008" o:connectortype="straight" o:preferrelative="t">
            <v:stroke endarrow="block" miterlimit="2"/>
          </v:shape>
        </w:pict>
      </w:r>
    </w:p>
    <w:p w:rsidR="00424BF8" w:rsidRDefault="00424BF8"/>
    <w:p w:rsidR="00424BF8" w:rsidRDefault="00424BF8">
      <w:r>
        <w:rPr>
          <w:noProof/>
        </w:rPr>
        <w:pict>
          <v:shape id="Quad Arrow 1096" o:spid="_x0000_s1093" type="#_x0000_t202" style="position:absolute;left:0;text-align:left;margin-left:145.8pt;margin-top:3.55pt;width:176.8pt;height:54.7pt;z-index:251689984" o:preferrelative="t">
            <v:stroke miterlimit="2"/>
            <v:textbox>
              <w:txbxContent>
                <w:p w:rsidR="00424BF8" w:rsidRDefault="00424BF8">
                  <w:r>
                    <w:rPr>
                      <w:rFonts w:hint="eastAsia"/>
                    </w:rPr>
                    <w:t>聚合工程</w:t>
                  </w:r>
                </w:p>
                <w:p w:rsidR="00424BF8" w:rsidRDefault="00424BF8">
                  <w:r>
                    <w:rPr>
                      <w:rFonts w:hint="eastAsia"/>
                    </w:rPr>
                    <w:t>将各各工程模块聚合，</w:t>
                  </w:r>
                  <w:r>
                    <w:rPr>
                      <w:b/>
                    </w:rPr>
                    <w:t>maven</w:t>
                  </w:r>
                  <w:r>
                    <w:rPr>
                      <w:rFonts w:hint="eastAsia"/>
                      <w:b/>
                    </w:rPr>
                    <w:t>自动识别模块之间的依赖</w:t>
                  </w:r>
                  <w:r>
                    <w:rPr>
                      <w:rFonts w:hint="eastAsia"/>
                    </w:rPr>
                    <w:t>。</w:t>
                  </w:r>
                </w:p>
              </w:txbxContent>
            </v:textbox>
          </v:shape>
        </w:pict>
      </w:r>
    </w:p>
    <w:p w:rsidR="00424BF8" w:rsidRDefault="00424BF8"/>
    <w:p w:rsidR="00424BF8" w:rsidRDefault="00424BF8"/>
    <w:p w:rsidR="00424BF8" w:rsidRDefault="00424BF8"/>
    <w:p w:rsidR="00424BF8" w:rsidRDefault="00424BF8"/>
    <w:p w:rsidR="00424BF8" w:rsidRDefault="00424BF8">
      <w:r>
        <w:rPr>
          <w:rFonts w:hint="eastAsia"/>
        </w:rPr>
        <w:t>测试人员将各各模块从</w:t>
      </w:r>
      <w:r>
        <w:t>svn</w:t>
      </w:r>
      <w:r>
        <w:rPr>
          <w:rFonts w:hint="eastAsia"/>
        </w:rPr>
        <w:t>上得下，只需要在聚合工程目录</w:t>
      </w:r>
      <w:r>
        <w:t xml:space="preserve"> </w:t>
      </w:r>
      <w:r>
        <w:rPr>
          <w:rFonts w:hint="eastAsia"/>
        </w:rPr>
        <w:t>中，运行</w:t>
      </w:r>
      <w:r>
        <w:t>maven</w:t>
      </w:r>
      <w:r>
        <w:rPr>
          <w:rFonts w:hint="eastAsia"/>
        </w:rPr>
        <w:t>命令，将各各工程聚合，</w:t>
      </w:r>
      <w:r>
        <w:rPr>
          <w:rFonts w:hint="eastAsia"/>
          <w:b/>
        </w:rPr>
        <w:t>生成</w:t>
      </w:r>
      <w:r>
        <w:rPr>
          <w:b/>
        </w:rPr>
        <w:t>war</w:t>
      </w:r>
      <w:r>
        <w:rPr>
          <w:rFonts w:hint="eastAsia"/>
          <w:b/>
        </w:rPr>
        <w:t>包</w:t>
      </w:r>
      <w:r>
        <w:rPr>
          <w:rFonts w:hint="eastAsia"/>
        </w:rPr>
        <w:t>。</w:t>
      </w:r>
    </w:p>
    <w:p w:rsidR="00424BF8" w:rsidRDefault="00424BF8"/>
    <w:p w:rsidR="00424BF8" w:rsidRDefault="00424BF8">
      <w:r>
        <w:rPr>
          <w:rFonts w:hint="eastAsia"/>
        </w:rPr>
        <w:t>创建聚合工程：</w:t>
      </w:r>
      <w:r>
        <w:t>yycgparent</w:t>
      </w:r>
    </w:p>
    <w:p w:rsidR="00424BF8" w:rsidRDefault="00424BF8"/>
    <w:p w:rsidR="00424BF8" w:rsidRDefault="00424BF8">
      <w:r>
        <w:rPr>
          <w:rFonts w:hint="eastAsia"/>
        </w:rPr>
        <w:t>负责：将各各工程模块聚合</w:t>
      </w:r>
    </w:p>
    <w:p w:rsidR="00424BF8" w:rsidRDefault="00424BF8">
      <w:r>
        <w:rPr>
          <w:rFonts w:hint="eastAsia"/>
        </w:rPr>
        <w:t>不需要开发。</w:t>
      </w:r>
    </w:p>
    <w:p w:rsidR="00424BF8" w:rsidRDefault="00424BF8"/>
    <w:p w:rsidR="00424BF8" w:rsidRDefault="00424BF8">
      <w:r>
        <w:rPr>
          <w:rFonts w:hint="eastAsia"/>
        </w:rPr>
        <w:t>创建</w:t>
      </w:r>
      <w:r>
        <w:t>maven</w:t>
      </w:r>
      <w:r>
        <w:rPr>
          <w:rFonts w:hint="eastAsia"/>
        </w:rPr>
        <w:t>工程，修改</w:t>
      </w:r>
      <w:r>
        <w:t>pom.xml</w:t>
      </w:r>
      <w:r>
        <w:rPr>
          <w:rFonts w:hint="eastAsia"/>
        </w:rPr>
        <w:t>文件：</w:t>
      </w:r>
    </w:p>
    <w:p w:rsidR="00424BF8" w:rsidRDefault="00424BF8">
      <w:r>
        <w:pict>
          <v:shape id="图片 20" o:spid="_x0000_i1067" type="#_x0000_t75" style="width:302.25pt;height:74.25pt">
            <v:imagedata r:id="rId48" o:title=""/>
          </v:shape>
        </w:pict>
      </w:r>
    </w:p>
    <w:p w:rsidR="00424BF8" w:rsidRDefault="00424BF8"/>
    <w:p w:rsidR="00424BF8" w:rsidRDefault="00424BF8"/>
    <w:p w:rsidR="00424BF8" w:rsidRDefault="00424BF8">
      <w:r>
        <w:rPr>
          <w:rFonts w:hint="eastAsia"/>
        </w:rPr>
        <w:t>加入各各模块：</w:t>
      </w:r>
    </w:p>
    <w:p w:rsidR="00424BF8" w:rsidRDefault="00424BF8"/>
    <w:p w:rsidR="00424BF8" w:rsidRDefault="00424BF8">
      <w:r>
        <w:pict>
          <v:shape id="_x0000_i1068" type="#_x0000_t75" style="width:357.75pt;height:98.25pt">
            <v:imagedata r:id="rId49" o:title=""/>
          </v:shape>
        </w:pict>
      </w:r>
    </w:p>
    <w:p w:rsidR="00424BF8" w:rsidRDefault="00424BF8"/>
    <w:p w:rsidR="00424BF8" w:rsidRDefault="00424BF8">
      <w:r>
        <w:rPr>
          <w:rFonts w:hint="eastAsia"/>
        </w:rPr>
        <w:t>需要在各各子工程模块，添加父模结点，让子模块继承父模块：</w:t>
      </w:r>
    </w:p>
    <w:p w:rsidR="00424BF8" w:rsidRDefault="00424BF8">
      <w:r>
        <w:rPr>
          <w:rFonts w:hint="eastAsia"/>
        </w:rPr>
        <w:t>在</w:t>
      </w:r>
      <w:r>
        <w:t>yycgproject</w:t>
      </w:r>
      <w:r>
        <w:rPr>
          <w:rFonts w:hint="eastAsia"/>
        </w:rPr>
        <w:t>的</w:t>
      </w:r>
      <w:r>
        <w:t>pom.xml</w:t>
      </w:r>
      <w:r>
        <w:rPr>
          <w:rFonts w:hint="eastAsia"/>
        </w:rPr>
        <w:t>中，添加：</w:t>
      </w:r>
    </w:p>
    <w:p w:rsidR="00424BF8" w:rsidRDefault="00424BF8">
      <w:r>
        <w:pict>
          <v:shape id="_x0000_i1069" type="#_x0000_t75" style="width:350.25pt;height:170.25pt">
            <v:imagedata r:id="rId50" o:title=""/>
          </v:shape>
        </w:pict>
      </w:r>
    </w:p>
    <w:p w:rsidR="00424BF8" w:rsidRDefault="00424BF8"/>
    <w:p w:rsidR="00424BF8" w:rsidRDefault="00424BF8"/>
    <w:p w:rsidR="00424BF8" w:rsidRDefault="00424BF8">
      <w:r>
        <w:t xml:space="preserve"> </w:t>
      </w:r>
      <w:r>
        <w:rPr>
          <w:rFonts w:hint="eastAsia"/>
        </w:rPr>
        <w:t>其它模块</w:t>
      </w:r>
      <w:r>
        <w:t>yycgutil,springmybatis</w:t>
      </w:r>
      <w:r>
        <w:rPr>
          <w:rFonts w:hint="eastAsia"/>
        </w:rPr>
        <w:t>同上。</w:t>
      </w:r>
    </w:p>
    <w:p w:rsidR="00424BF8" w:rsidRDefault="00424BF8"/>
    <w:p w:rsidR="00424BF8" w:rsidRDefault="00424BF8"/>
    <w:p w:rsidR="00424BF8" w:rsidRDefault="00424BF8">
      <w:r>
        <w:rPr>
          <w:rFonts w:hint="eastAsia"/>
        </w:rPr>
        <w:t>需要自动生成</w:t>
      </w:r>
      <w:r>
        <w:t xml:space="preserve"> war</w:t>
      </w:r>
      <w:r>
        <w:rPr>
          <w:rFonts w:hint="eastAsia"/>
        </w:rPr>
        <w:t>包，需要在</w:t>
      </w:r>
      <w:r>
        <w:t>yycgproject</w:t>
      </w:r>
      <w:r>
        <w:rPr>
          <w:rFonts w:hint="eastAsia"/>
        </w:rPr>
        <w:t>的</w:t>
      </w:r>
      <w:r>
        <w:t>pom.xml</w:t>
      </w:r>
      <w:r>
        <w:rPr>
          <w:rFonts w:hint="eastAsia"/>
        </w:rPr>
        <w:t>添加生成</w:t>
      </w:r>
      <w:r>
        <w:t>war</w:t>
      </w:r>
      <w:r>
        <w:rPr>
          <w:rFonts w:hint="eastAsia"/>
        </w:rPr>
        <w:t>的插件。</w:t>
      </w:r>
    </w:p>
    <w:p w:rsidR="00424BF8" w:rsidRDefault="00424BF8"/>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war</w:t>
      </w:r>
      <w:r>
        <w:rPr>
          <w:rFonts w:ascii="Consolas" w:hAnsi="Consolas" w:cs="Consolas" w:hint="eastAsia"/>
          <w:color w:val="3F5FBF"/>
          <w:kern w:val="0"/>
          <w:sz w:val="24"/>
          <w:szCs w:val="24"/>
        </w:rPr>
        <w:t>包生成插件</w:t>
      </w:r>
      <w:r>
        <w:rPr>
          <w:rFonts w:ascii="Consolas" w:hAnsi="Consolas" w:cs="Consolas"/>
          <w:color w:val="3F5FBF"/>
          <w:kern w:val="0"/>
          <w:sz w:val="24"/>
          <w:szCs w:val="24"/>
        </w:rPr>
        <w:t xml:space="preserve"> --&gt;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plugin</w:t>
      </w:r>
      <w:r>
        <w:rPr>
          <w:rFonts w:ascii="Consolas" w:hAnsi="Consolas" w:cs="Consolas"/>
          <w:color w:val="008080"/>
          <w:kern w:val="0"/>
          <w:sz w:val="24"/>
          <w:szCs w:val="24"/>
        </w:rPr>
        <w:t>&gt;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org.apache.maven.plugins</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maven</w:t>
      </w:r>
      <w:r>
        <w:rPr>
          <w:rFonts w:ascii="Consolas" w:hAnsi="Consolas" w:cs="Consolas"/>
          <w:color w:val="000000"/>
          <w:kern w:val="0"/>
          <w:sz w:val="24"/>
          <w:szCs w:val="24"/>
        </w:rPr>
        <w:t>-war-</w:t>
      </w:r>
      <w:r>
        <w:rPr>
          <w:rFonts w:ascii="Consolas" w:hAnsi="Consolas" w:cs="Consolas"/>
          <w:color w:val="000000"/>
          <w:kern w:val="0"/>
          <w:sz w:val="24"/>
          <w:szCs w:val="24"/>
          <w:u w:val="single"/>
        </w:rPr>
        <w:t>plugin</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2.4</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warSourceDirectory</w:t>
      </w:r>
      <w:r>
        <w:rPr>
          <w:rFonts w:ascii="Consolas" w:hAnsi="Consolas" w:cs="Consolas"/>
          <w:color w:val="008080"/>
          <w:kern w:val="0"/>
          <w:sz w:val="24"/>
          <w:szCs w:val="24"/>
        </w:rPr>
        <w:t>&gt;</w:t>
      </w:r>
      <w:r>
        <w:rPr>
          <w:rFonts w:ascii="Consolas" w:hAnsi="Consolas" w:cs="Consolas"/>
          <w:color w:val="000000"/>
          <w:kern w:val="0"/>
          <w:sz w:val="24"/>
          <w:szCs w:val="24"/>
        </w:rPr>
        <w:t>src/main/webapp</w:t>
      </w:r>
      <w:r>
        <w:rPr>
          <w:rFonts w:ascii="Consolas" w:hAnsi="Consolas" w:cs="Consolas"/>
          <w:color w:val="008080"/>
          <w:kern w:val="0"/>
          <w:sz w:val="24"/>
          <w:szCs w:val="24"/>
        </w:rPr>
        <w:t>&lt;/</w:t>
      </w:r>
      <w:r>
        <w:rPr>
          <w:rFonts w:ascii="Consolas" w:hAnsi="Consolas" w:cs="Consolas"/>
          <w:color w:val="3F7F7F"/>
          <w:kern w:val="0"/>
          <w:sz w:val="24"/>
          <w:szCs w:val="24"/>
        </w:rPr>
        <w:t>warSourceDirectory</w:t>
      </w:r>
      <w:r>
        <w:rPr>
          <w:rFonts w:ascii="Consolas" w:hAnsi="Consolas" w:cs="Consolas"/>
          <w:color w:val="008080"/>
          <w:kern w:val="0"/>
          <w:sz w:val="24"/>
          <w:szCs w:val="24"/>
        </w:rPr>
        <w:t>&gt;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plugin</w:t>
      </w:r>
      <w:r>
        <w:rPr>
          <w:rFonts w:ascii="Consolas" w:hAnsi="Consolas" w:cs="Consolas"/>
          <w:color w:val="008080"/>
          <w:kern w:val="0"/>
          <w:sz w:val="24"/>
          <w:szCs w:val="24"/>
        </w:rPr>
        <w:t>&gt;</w:t>
      </w:r>
    </w:p>
    <w:p w:rsidR="00424BF8" w:rsidRDefault="00424BF8"/>
    <w:p w:rsidR="00424BF8" w:rsidRDefault="00424BF8"/>
    <w:p w:rsidR="00424BF8" w:rsidRDefault="00424BF8">
      <w:r>
        <w:rPr>
          <w:rFonts w:hint="eastAsia"/>
        </w:rPr>
        <w:t>为了生成</w:t>
      </w:r>
      <w:r>
        <w:t>war</w:t>
      </w:r>
      <w:r>
        <w:rPr>
          <w:rFonts w:hint="eastAsia"/>
        </w:rPr>
        <w:t>包之后，自动启动</w:t>
      </w:r>
      <w:r>
        <w:t>tomcat</w:t>
      </w:r>
      <w:r>
        <w:rPr>
          <w:rFonts w:hint="eastAsia"/>
        </w:rPr>
        <w:t>运行（达到一步构建，执行一个命令：编译、测试、打包、运行。。）</w:t>
      </w:r>
    </w:p>
    <w:p w:rsidR="00424BF8" w:rsidRDefault="00424BF8"/>
    <w:p w:rsidR="00424BF8" w:rsidRDefault="00424BF8">
      <w:r>
        <w:rPr>
          <w:rFonts w:hint="eastAsia"/>
        </w:rPr>
        <w:t>注意：下边要配置正确的</w:t>
      </w:r>
      <w:r>
        <w:t>tomcat</w:t>
      </w:r>
      <w:r>
        <w:rPr>
          <w:rFonts w:hint="eastAsia"/>
        </w:rPr>
        <w:t>的目录</w:t>
      </w:r>
      <w:r>
        <w:t xml:space="preserve"> </w:t>
      </w:r>
      <w:r>
        <w:rPr>
          <w:rFonts w:hint="eastAsia"/>
        </w:rPr>
        <w: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u w:val="single"/>
        </w:rPr>
        <w:t>tomcat</w:t>
      </w:r>
      <w:r>
        <w:rPr>
          <w:rFonts w:ascii="Consolas" w:hAnsi="Consolas" w:cs="Consolas" w:hint="eastAsia"/>
          <w:color w:val="3F5FBF"/>
          <w:kern w:val="0"/>
          <w:sz w:val="24"/>
          <w:szCs w:val="24"/>
        </w:rPr>
        <w:t>运行插件</w:t>
      </w:r>
      <w:r>
        <w:rPr>
          <w:rFonts w:ascii="Consolas" w:hAnsi="Consolas" w:cs="Consolas"/>
          <w:color w:val="3F5FBF"/>
          <w:kern w:val="0"/>
          <w:sz w:val="24"/>
          <w:szCs w:val="24"/>
        </w:rPr>
        <w:t xml:space="preserve"> --&gt;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plugin</w:t>
      </w:r>
      <w:r>
        <w:rPr>
          <w:rFonts w:ascii="Consolas" w:hAnsi="Consolas" w:cs="Consolas"/>
          <w:color w:val="008080"/>
          <w:kern w:val="0"/>
          <w:sz w:val="24"/>
          <w:szCs w:val="24"/>
        </w:rPr>
        <w:t>&gt;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org.codehaus.cargo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cargo-maven2-</w:t>
      </w:r>
      <w:r>
        <w:rPr>
          <w:rFonts w:ascii="Consolas" w:hAnsi="Consolas" w:cs="Consolas"/>
          <w:color w:val="000000"/>
          <w:kern w:val="0"/>
          <w:sz w:val="24"/>
          <w:szCs w:val="24"/>
          <w:u w:val="single"/>
        </w:rPr>
        <w:t>plugin</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smartTag w:uri="urn:schemas-microsoft-com:office:smarttags" w:element="chsdate">
        <w:smartTagPr>
          <w:attr w:name="IsROCDate" w:val="False"/>
          <w:attr w:name="IsLunarDate" w:val="False"/>
          <w:attr w:name="Day" w:val="30"/>
          <w:attr w:name="Month" w:val="12"/>
          <w:attr w:name="Year" w:val="1899"/>
        </w:smartTagPr>
        <w:r>
          <w:rPr>
            <w:rFonts w:ascii="Consolas" w:hAnsi="Consolas" w:cs="Consolas"/>
            <w:color w:val="000000"/>
            <w:kern w:val="0"/>
            <w:sz w:val="24"/>
            <w:szCs w:val="24"/>
          </w:rPr>
          <w:t>1.2.3</w:t>
        </w:r>
      </w:smartTag>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container</w:t>
      </w:r>
      <w:r>
        <w:rPr>
          <w:rFonts w:ascii="Consolas" w:hAnsi="Consolas" w:cs="Consolas"/>
          <w:color w:val="008080"/>
          <w:kern w:val="0"/>
          <w:sz w:val="24"/>
          <w:szCs w:val="24"/>
        </w:rPr>
        <w:t>&gt;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containerId</w:t>
      </w:r>
      <w:r>
        <w:rPr>
          <w:rFonts w:ascii="Consolas" w:hAnsi="Consolas" w:cs="Consolas"/>
          <w:color w:val="008080"/>
          <w:kern w:val="0"/>
          <w:sz w:val="24"/>
          <w:szCs w:val="24"/>
        </w:rPr>
        <w:t>&gt;</w:t>
      </w:r>
      <w:r>
        <w:rPr>
          <w:rFonts w:ascii="Consolas" w:hAnsi="Consolas" w:cs="Consolas"/>
          <w:color w:val="000000"/>
          <w:kern w:val="0"/>
          <w:sz w:val="24"/>
          <w:szCs w:val="24"/>
        </w:rPr>
        <w:t>tomcat7x</w:t>
      </w:r>
      <w:r>
        <w:rPr>
          <w:rFonts w:ascii="Consolas" w:hAnsi="Consolas" w:cs="Consolas"/>
          <w:color w:val="008080"/>
          <w:kern w:val="0"/>
          <w:sz w:val="24"/>
          <w:szCs w:val="24"/>
        </w:rPr>
        <w:t>&lt;/</w:t>
      </w:r>
      <w:r>
        <w:rPr>
          <w:rFonts w:ascii="Consolas" w:hAnsi="Consolas" w:cs="Consolas"/>
          <w:color w:val="3F7F7F"/>
          <w:kern w:val="0"/>
          <w:sz w:val="24"/>
          <w:szCs w:val="24"/>
        </w:rPr>
        <w:t>containerId</w:t>
      </w:r>
      <w:r>
        <w:rPr>
          <w:rFonts w:ascii="Consolas" w:hAnsi="Consolas" w:cs="Consolas"/>
          <w:color w:val="008080"/>
          <w:kern w:val="0"/>
          <w:sz w:val="24"/>
          <w:szCs w:val="24"/>
        </w:rPr>
        <w:t>&gt;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home</w:t>
      </w:r>
      <w:r>
        <w:rPr>
          <w:rFonts w:ascii="Consolas" w:hAnsi="Consolas" w:cs="Consolas"/>
          <w:color w:val="008080"/>
          <w:kern w:val="0"/>
          <w:sz w:val="24"/>
          <w:szCs w:val="24"/>
        </w:rPr>
        <w:t>&gt;</w:t>
      </w:r>
      <w:r>
        <w:rPr>
          <w:rFonts w:ascii="Consolas" w:hAnsi="Consolas" w:cs="Consolas"/>
          <w:color w:val="FF0000"/>
          <w:kern w:val="0"/>
          <w:sz w:val="24"/>
          <w:szCs w:val="24"/>
        </w:rPr>
        <w:t>e:/apache-tomcat-</w:t>
      </w:r>
      <w:smartTag w:uri="urn:schemas-microsoft-com:office:smarttags" w:element="chsdate">
        <w:smartTagPr>
          <w:attr w:name="IsROCDate" w:val="False"/>
          <w:attr w:name="IsLunarDate" w:val="False"/>
          <w:attr w:name="Day" w:val="30"/>
          <w:attr w:name="Month" w:val="12"/>
          <w:attr w:name="Year" w:val="1899"/>
        </w:smartTagPr>
        <w:r>
          <w:rPr>
            <w:rFonts w:ascii="Consolas" w:hAnsi="Consolas" w:cs="Consolas"/>
            <w:color w:val="FF0000"/>
            <w:kern w:val="0"/>
            <w:sz w:val="24"/>
            <w:szCs w:val="24"/>
          </w:rPr>
          <w:t>7.0.52</w:t>
        </w:r>
      </w:smartTag>
      <w:r>
        <w:rPr>
          <w:rFonts w:ascii="Consolas" w:hAnsi="Consolas" w:cs="Consolas"/>
          <w:color w:val="008080"/>
          <w:kern w:val="0"/>
          <w:sz w:val="24"/>
          <w:szCs w:val="24"/>
        </w:rPr>
        <w:t>&lt;/</w:t>
      </w:r>
      <w:r>
        <w:rPr>
          <w:rFonts w:ascii="Consolas" w:hAnsi="Consolas" w:cs="Consolas"/>
          <w:color w:val="3F7F7F"/>
          <w:kern w:val="0"/>
          <w:sz w:val="24"/>
          <w:szCs w:val="24"/>
        </w:rPr>
        <w:t>home</w:t>
      </w:r>
      <w:r>
        <w:rPr>
          <w:rFonts w:ascii="Consolas" w:hAnsi="Consolas" w:cs="Consolas"/>
          <w:color w:val="008080"/>
          <w:kern w:val="0"/>
          <w:sz w:val="24"/>
          <w:szCs w:val="24"/>
        </w:rPr>
        <w:t>&gt;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container</w:t>
      </w:r>
      <w:r>
        <w:rPr>
          <w:rFonts w:ascii="Consolas" w:hAnsi="Consolas" w:cs="Consolas"/>
          <w:color w:val="008080"/>
          <w:kern w:val="0"/>
          <w:sz w:val="24"/>
          <w:szCs w:val="24"/>
        </w:rPr>
        <w:t>&gt;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type</w:t>
      </w:r>
      <w:r>
        <w:rPr>
          <w:rFonts w:ascii="Consolas" w:hAnsi="Consolas" w:cs="Consolas"/>
          <w:color w:val="008080"/>
          <w:kern w:val="0"/>
          <w:sz w:val="24"/>
          <w:szCs w:val="24"/>
        </w:rPr>
        <w:t>&gt;</w:t>
      </w:r>
      <w:r>
        <w:rPr>
          <w:rFonts w:ascii="Consolas" w:hAnsi="Consolas" w:cs="Consolas"/>
          <w:color w:val="000000"/>
          <w:kern w:val="0"/>
          <w:sz w:val="24"/>
          <w:szCs w:val="24"/>
        </w:rPr>
        <w:t>existing</w:t>
      </w:r>
      <w:r>
        <w:rPr>
          <w:rFonts w:ascii="Consolas" w:hAnsi="Consolas" w:cs="Consolas"/>
          <w:color w:val="008080"/>
          <w:kern w:val="0"/>
          <w:sz w:val="24"/>
          <w:szCs w:val="24"/>
        </w:rPr>
        <w:t>&lt;/</w:t>
      </w:r>
      <w:r>
        <w:rPr>
          <w:rFonts w:ascii="Consolas" w:hAnsi="Consolas" w:cs="Consolas"/>
          <w:color w:val="3F7F7F"/>
          <w:kern w:val="0"/>
          <w:sz w:val="24"/>
          <w:szCs w:val="24"/>
        </w:rPr>
        <w:t>type</w:t>
      </w:r>
      <w:r>
        <w:rPr>
          <w:rFonts w:ascii="Consolas" w:hAnsi="Consolas" w:cs="Consolas"/>
          <w:color w:val="008080"/>
          <w:kern w:val="0"/>
          <w:sz w:val="24"/>
          <w:szCs w:val="24"/>
        </w:rPr>
        <w:t>&gt;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home</w:t>
      </w:r>
      <w:r>
        <w:rPr>
          <w:rFonts w:ascii="Consolas" w:hAnsi="Consolas" w:cs="Consolas"/>
          <w:color w:val="008080"/>
          <w:kern w:val="0"/>
          <w:sz w:val="24"/>
          <w:szCs w:val="24"/>
        </w:rPr>
        <w:t>&gt;</w:t>
      </w:r>
      <w:r>
        <w:rPr>
          <w:rFonts w:ascii="Consolas" w:hAnsi="Consolas" w:cs="Consolas"/>
          <w:color w:val="FF0000"/>
          <w:kern w:val="0"/>
          <w:sz w:val="24"/>
          <w:szCs w:val="24"/>
        </w:rPr>
        <w:t>e:/apache-tomcat-</w:t>
      </w:r>
      <w:smartTag w:uri="urn:schemas-microsoft-com:office:smarttags" w:element="chsdate">
        <w:smartTagPr>
          <w:attr w:name="IsROCDate" w:val="False"/>
          <w:attr w:name="IsLunarDate" w:val="False"/>
          <w:attr w:name="Day" w:val="30"/>
          <w:attr w:name="Month" w:val="12"/>
          <w:attr w:name="Year" w:val="1899"/>
        </w:smartTagPr>
        <w:r>
          <w:rPr>
            <w:rFonts w:ascii="Consolas" w:hAnsi="Consolas" w:cs="Consolas"/>
            <w:color w:val="FF0000"/>
            <w:kern w:val="0"/>
            <w:sz w:val="24"/>
            <w:szCs w:val="24"/>
          </w:rPr>
          <w:t>7.0.52</w:t>
        </w:r>
      </w:smartTag>
      <w:r>
        <w:rPr>
          <w:rFonts w:ascii="Consolas" w:hAnsi="Consolas" w:cs="Consolas"/>
          <w:color w:val="008080"/>
          <w:kern w:val="0"/>
          <w:sz w:val="24"/>
          <w:szCs w:val="24"/>
        </w:rPr>
        <w:t>&lt;/</w:t>
      </w:r>
      <w:r>
        <w:rPr>
          <w:rFonts w:ascii="Consolas" w:hAnsi="Consolas" w:cs="Consolas"/>
          <w:color w:val="3F7F7F"/>
          <w:kern w:val="0"/>
          <w:sz w:val="24"/>
          <w:szCs w:val="24"/>
        </w:rPr>
        <w:t>home</w:t>
      </w:r>
      <w:r>
        <w:rPr>
          <w:rFonts w:ascii="Consolas" w:hAnsi="Consolas" w:cs="Consolas"/>
          <w:color w:val="008080"/>
          <w:kern w:val="0"/>
          <w:sz w:val="24"/>
          <w:szCs w:val="24"/>
        </w:rPr>
        <w:t>&gt;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executions</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execution</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color w:val="008080"/>
          <w:kern w:val="0"/>
          <w:sz w:val="24"/>
          <w:szCs w:val="24"/>
        </w:rPr>
        <w:t>&gt;</w:t>
      </w:r>
      <w:r>
        <w:rPr>
          <w:rFonts w:ascii="Consolas" w:hAnsi="Consolas" w:cs="Consolas"/>
          <w:color w:val="000000"/>
          <w:kern w:val="0"/>
          <w:sz w:val="24"/>
          <w:szCs w:val="24"/>
        </w:rPr>
        <w:t>cargo-run</w:t>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phase</w:t>
      </w:r>
      <w:r>
        <w:rPr>
          <w:rFonts w:ascii="Consolas" w:hAnsi="Consolas" w:cs="Consolas"/>
          <w:color w:val="008080"/>
          <w:kern w:val="0"/>
          <w:sz w:val="24"/>
          <w:szCs w:val="24"/>
        </w:rPr>
        <w:t>&gt;</w:t>
      </w:r>
      <w:r>
        <w:rPr>
          <w:rFonts w:ascii="Consolas" w:hAnsi="Consolas" w:cs="Consolas"/>
          <w:color w:val="000000"/>
          <w:kern w:val="0"/>
          <w:sz w:val="24"/>
          <w:szCs w:val="24"/>
        </w:rPr>
        <w:t>install</w:t>
      </w:r>
      <w:r>
        <w:rPr>
          <w:rFonts w:ascii="Consolas" w:hAnsi="Consolas" w:cs="Consolas"/>
          <w:color w:val="008080"/>
          <w:kern w:val="0"/>
          <w:sz w:val="24"/>
          <w:szCs w:val="24"/>
        </w:rPr>
        <w:t>&lt;/</w:t>
      </w:r>
      <w:r>
        <w:rPr>
          <w:rFonts w:ascii="Consolas" w:hAnsi="Consolas" w:cs="Consolas"/>
          <w:color w:val="3F7F7F"/>
          <w:kern w:val="0"/>
          <w:sz w:val="24"/>
          <w:szCs w:val="24"/>
        </w:rPr>
        <w:t>phase</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goals</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goal</w:t>
      </w:r>
      <w:r>
        <w:rPr>
          <w:rFonts w:ascii="Consolas" w:hAnsi="Consolas" w:cs="Consolas"/>
          <w:color w:val="008080"/>
          <w:kern w:val="0"/>
          <w:sz w:val="24"/>
          <w:szCs w:val="24"/>
        </w:rPr>
        <w:t>&gt;</w:t>
      </w:r>
      <w:r>
        <w:rPr>
          <w:rFonts w:ascii="Consolas" w:hAnsi="Consolas" w:cs="Consolas"/>
          <w:color w:val="000000"/>
          <w:kern w:val="0"/>
          <w:sz w:val="24"/>
          <w:szCs w:val="24"/>
        </w:rPr>
        <w:t>run</w:t>
      </w:r>
      <w:r>
        <w:rPr>
          <w:rFonts w:ascii="Consolas" w:hAnsi="Consolas" w:cs="Consolas"/>
          <w:color w:val="008080"/>
          <w:kern w:val="0"/>
          <w:sz w:val="24"/>
          <w:szCs w:val="24"/>
        </w:rPr>
        <w:t>&lt;/</w:t>
      </w:r>
      <w:r>
        <w:rPr>
          <w:rFonts w:ascii="Consolas" w:hAnsi="Consolas" w:cs="Consolas"/>
          <w:color w:val="3F7F7F"/>
          <w:kern w:val="0"/>
          <w:sz w:val="24"/>
          <w:szCs w:val="24"/>
        </w:rPr>
        <w:t>goal</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goals</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execution</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executions</w:t>
      </w:r>
      <w:r>
        <w:rPr>
          <w:rFonts w:ascii="Consolas" w:hAnsi="Consolas" w:cs="Consolas"/>
          <w:color w:val="008080"/>
          <w:kern w:val="0"/>
          <w:sz w:val="24"/>
          <w:szCs w:val="24"/>
        </w:rPr>
        <w:t>&gt;</w:t>
      </w:r>
    </w:p>
    <w:p w:rsidR="00424BF8" w:rsidRDefault="00424BF8">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plugin</w:t>
      </w:r>
      <w:r>
        <w:rPr>
          <w:rFonts w:ascii="Consolas" w:hAnsi="Consolas" w:cs="Consolas"/>
          <w:color w:val="008080"/>
          <w:kern w:val="0"/>
          <w:sz w:val="24"/>
          <w:szCs w:val="24"/>
        </w:rPr>
        <w:t>&gt;</w:t>
      </w:r>
    </w:p>
    <w:p w:rsidR="00424BF8" w:rsidRDefault="00424BF8"/>
    <w:p w:rsidR="00424BF8" w:rsidRDefault="00424BF8"/>
    <w:p w:rsidR="00424BF8" w:rsidRDefault="00424BF8">
      <w:r>
        <w:rPr>
          <w:rFonts w:hint="eastAsia"/>
        </w:rPr>
        <w:t>在</w:t>
      </w:r>
      <w:r>
        <w:t>cmd</w:t>
      </w:r>
      <w:r>
        <w:rPr>
          <w:rFonts w:hint="eastAsia"/>
        </w:rPr>
        <w:t>命令行执行工程聚合，达到一步构建。</w:t>
      </w:r>
    </w:p>
    <w:p w:rsidR="00424BF8" w:rsidRDefault="00424BF8"/>
    <w:p w:rsidR="00424BF8" w:rsidRDefault="00424BF8">
      <w:r>
        <w:t>cmd</w:t>
      </w:r>
      <w:r>
        <w:rPr>
          <w:rFonts w:hint="eastAsia"/>
        </w:rPr>
        <w:t>进入</w:t>
      </w:r>
      <w:r>
        <w:t>yycgparent</w:t>
      </w:r>
      <w:r>
        <w:rPr>
          <w:rFonts w:hint="eastAsia"/>
        </w:rPr>
        <w:t>，</w:t>
      </w:r>
    </w:p>
    <w:p w:rsidR="00424BF8" w:rsidRDefault="00424BF8">
      <w:r>
        <w:pict>
          <v:shape id="_x0000_i1070" type="#_x0000_t75" style="width:297.75pt;height:130.5pt">
            <v:imagedata r:id="rId51" o:title=""/>
          </v:shape>
        </w:pict>
      </w:r>
    </w:p>
    <w:p w:rsidR="00424BF8" w:rsidRDefault="00424BF8"/>
    <w:p w:rsidR="00424BF8" w:rsidRDefault="00424BF8"/>
    <w:p w:rsidR="00424BF8" w:rsidRDefault="00424BF8">
      <w:r>
        <w:rPr>
          <w:rFonts w:hint="eastAsia"/>
        </w:rPr>
        <w:t>在</w:t>
      </w:r>
      <w:r>
        <w:t>cmd</w:t>
      </w:r>
      <w:r>
        <w:rPr>
          <w:rFonts w:hint="eastAsia"/>
        </w:rPr>
        <w:t>下运行</w:t>
      </w:r>
      <w:r>
        <w:t>mvn install</w:t>
      </w:r>
      <w:r>
        <w:rPr>
          <w:rFonts w:hint="eastAsia"/>
        </w:rPr>
        <w:t>。</w:t>
      </w:r>
    </w:p>
    <w:p w:rsidR="00424BF8" w:rsidRDefault="00424BF8"/>
    <w:p w:rsidR="00424BF8" w:rsidRDefault="00424BF8"/>
    <w:p w:rsidR="00424BF8" w:rsidRDefault="00424BF8"/>
    <w:p w:rsidR="00424BF8" w:rsidRDefault="00424BF8">
      <w:r>
        <w:pict>
          <v:shape id="_x0000_i1071" type="#_x0000_t75" style="width:345.75pt;height:222.75pt">
            <v:imagedata r:id="rId52" o:title=""/>
          </v:shape>
        </w:pict>
      </w:r>
    </w:p>
    <w:p w:rsidR="00424BF8" w:rsidRDefault="00424BF8"/>
    <w:p w:rsidR="00424BF8" w:rsidRDefault="00424BF8">
      <w:r>
        <w:t>Cmd</w:t>
      </w:r>
      <w:r>
        <w:rPr>
          <w:rFonts w:hint="eastAsia"/>
        </w:rPr>
        <w:t>运行</w:t>
      </w:r>
      <w:r>
        <w:t>mvn</w:t>
      </w:r>
      <w:r>
        <w:rPr>
          <w:rFonts w:hint="eastAsia"/>
        </w:rPr>
        <w:t>命令，先找用户</w:t>
      </w:r>
      <w:r>
        <w:t>setting.xml</w:t>
      </w:r>
      <w:r>
        <w:rPr>
          <w:rFonts w:hint="eastAsia"/>
        </w:rPr>
        <w:t>（建议删除了），再去找</w:t>
      </w:r>
      <w:r>
        <w:t>maven</w:t>
      </w:r>
      <w:r>
        <w:rPr>
          <w:rFonts w:hint="eastAsia"/>
        </w:rPr>
        <w:t>安装目录</w:t>
      </w:r>
      <w:r>
        <w:t xml:space="preserve"> </w:t>
      </w:r>
      <w:r>
        <w:rPr>
          <w:rFonts w:hint="eastAsia"/>
        </w:rPr>
        <w:t>中的</w:t>
      </w:r>
      <w:r>
        <w:t>conf</w:t>
      </w:r>
      <w:r>
        <w:rPr>
          <w:rFonts w:hint="eastAsia"/>
        </w:rPr>
        <w:t>下的</w:t>
      </w:r>
      <w:r>
        <w:t>setting.xml</w:t>
      </w:r>
      <w:r>
        <w:rPr>
          <w:rFonts w:hint="eastAsia"/>
        </w:rPr>
        <w:t>（全局配置，一定要配置本地仓库）。</w:t>
      </w:r>
    </w:p>
    <w:p w:rsidR="00424BF8" w:rsidRDefault="00424BF8"/>
    <w:p w:rsidR="00424BF8" w:rsidRDefault="00424BF8">
      <w:r>
        <w:rPr>
          <w:rFonts w:hint="eastAsia"/>
        </w:rPr>
        <w:t>运行</w:t>
      </w:r>
      <w:r>
        <w:t>mvn install</w:t>
      </w:r>
      <w:r>
        <w:rPr>
          <w:rFonts w:hint="eastAsia"/>
        </w:rPr>
        <w:t>之后</w:t>
      </w:r>
      <w:r>
        <w:t xml:space="preserve"> </w:t>
      </w:r>
      <w:r>
        <w:rPr>
          <w:rFonts w:hint="eastAsia"/>
        </w:rPr>
        <w:t>，检查本地仓库，是否三个工程</w:t>
      </w:r>
      <w:r>
        <w:t>jar</w:t>
      </w:r>
      <w:r>
        <w:rPr>
          <w:rFonts w:hint="eastAsia"/>
        </w:rPr>
        <w:t>发布到本地仓库。</w:t>
      </w:r>
    </w:p>
    <w:p w:rsidR="00424BF8" w:rsidRDefault="00424BF8"/>
    <w:p w:rsidR="00424BF8" w:rsidRDefault="00424BF8">
      <w:pPr>
        <w:pStyle w:val="Heading1"/>
      </w:pPr>
      <w:r>
        <w:rPr>
          <w:rFonts w:hint="eastAsia"/>
        </w:rPr>
        <w:t>主工程模块</w:t>
      </w:r>
      <w:r>
        <w:t>yycgproject</w:t>
      </w:r>
      <w:r>
        <w:rPr>
          <w:rFonts w:hint="eastAsia"/>
        </w:rPr>
        <w:t>三层构建</w:t>
      </w:r>
    </w:p>
    <w:p w:rsidR="00424BF8" w:rsidRDefault="00424BF8">
      <w:r>
        <w:rPr>
          <w:rFonts w:hint="eastAsia"/>
        </w:rPr>
        <w:t>基础架构：</w:t>
      </w:r>
      <w:r>
        <w:t>Springmvc+mybaits</w:t>
      </w:r>
    </w:p>
    <w:p w:rsidR="00424BF8" w:rsidRDefault="00424BF8"/>
    <w:p w:rsidR="00424BF8" w:rsidRDefault="00424BF8">
      <w:pPr>
        <w:pStyle w:val="Heading2"/>
      </w:pPr>
      <w:r>
        <w:t>Base</w:t>
      </w:r>
      <w:r>
        <w:rPr>
          <w:rFonts w:hint="eastAsia"/>
        </w:rPr>
        <w:t>：业务基础模块</w:t>
      </w:r>
    </w:p>
    <w:p w:rsidR="00424BF8" w:rsidRDefault="00424BF8">
      <w:r>
        <w:rPr>
          <w:rFonts w:hint="eastAsia"/>
        </w:rPr>
        <w:t>主要就是系统管理功能</w:t>
      </w:r>
    </w:p>
    <w:p w:rsidR="00424BF8" w:rsidRDefault="00424BF8"/>
    <w:p w:rsidR="00424BF8" w:rsidRDefault="00424BF8"/>
    <w:p w:rsidR="00424BF8" w:rsidRDefault="00424BF8">
      <w:pPr>
        <w:pStyle w:val="9"/>
      </w:pPr>
      <w:r>
        <w:rPr>
          <w:rFonts w:hint="eastAsia"/>
        </w:rPr>
        <w:t>配置文件</w:t>
      </w:r>
    </w:p>
    <w:p w:rsidR="00424BF8" w:rsidRDefault="00424BF8">
      <w:r>
        <w:t>Log4j.properties—</w:t>
      </w:r>
      <w:r>
        <w:rPr>
          <w:rFonts w:hint="eastAsia"/>
        </w:rPr>
        <w:t>》日志配置文件</w:t>
      </w:r>
    </w:p>
    <w:p w:rsidR="00424BF8" w:rsidRDefault="00424BF8">
      <w:r>
        <w:t>Db.properties----</w:t>
      </w:r>
      <w:r>
        <w:rPr>
          <w:rFonts w:hint="eastAsia"/>
        </w:rPr>
        <w:t>》连接数据库</w:t>
      </w:r>
    </w:p>
    <w:p w:rsidR="00424BF8" w:rsidRDefault="00424BF8">
      <w:r>
        <w:rPr>
          <w:rFonts w:hint="eastAsia"/>
        </w:rPr>
        <w:t>配置连接数据库的参数</w:t>
      </w:r>
    </w:p>
    <w:p w:rsidR="00424BF8" w:rsidRDefault="00424BF8">
      <w:r>
        <w:t>Mybatis/SqlMapConfig.xml---</w:t>
      </w:r>
      <w:r>
        <w:rPr>
          <w:rFonts w:hint="eastAsia"/>
        </w:rPr>
        <w:t>》</w:t>
      </w:r>
      <w:r>
        <w:t xml:space="preserve"> mybatis</w:t>
      </w:r>
      <w:r>
        <w:rPr>
          <w:rFonts w:hint="eastAsia"/>
        </w:rPr>
        <w:t>的核心配置文件</w:t>
      </w:r>
    </w:p>
    <w:p w:rsidR="00424BF8" w:rsidRDefault="00424BF8">
      <w:r>
        <w:t>Mybatis</w:t>
      </w:r>
      <w:r>
        <w:rPr>
          <w:rFonts w:hint="eastAsia"/>
        </w:rPr>
        <w:t>配置项</w:t>
      </w:r>
    </w:p>
    <w:p w:rsidR="00424BF8" w:rsidRDefault="00424BF8">
      <w:r>
        <w:t>Spring/applicationContext.xml  -</w:t>
      </w:r>
      <w:r>
        <w:rPr>
          <w:szCs w:val="20"/>
        </w:rPr>
        <w:sym w:font="Wingdings" w:char="F0E0"/>
      </w:r>
      <w:r>
        <w:t>spring</w:t>
      </w:r>
      <w:r>
        <w:rPr>
          <w:rFonts w:hint="eastAsia"/>
        </w:rPr>
        <w:t>的核心配置文件</w:t>
      </w:r>
    </w:p>
    <w:p w:rsidR="00424BF8" w:rsidRDefault="00424BF8">
      <w:r>
        <w:rPr>
          <w:rFonts w:hint="eastAsia"/>
        </w:rPr>
        <w:t>配置公用的内容：数据源、事务管理</w:t>
      </w:r>
    </w:p>
    <w:p w:rsidR="00424BF8" w:rsidRDefault="00424BF8">
      <w:r>
        <w:t xml:space="preserve">Spring/applicationContext- base-dao.xml   </w:t>
      </w:r>
      <w:r>
        <w:rPr>
          <w:szCs w:val="20"/>
        </w:rPr>
        <w:sym w:font="Wingdings" w:char="F0E0"/>
      </w:r>
      <w:r>
        <w:rPr>
          <w:rFonts w:hint="eastAsia"/>
        </w:rPr>
        <w:t>配置</w:t>
      </w:r>
      <w:r>
        <w:t>dao</w:t>
      </w:r>
    </w:p>
    <w:p w:rsidR="00424BF8" w:rsidRDefault="00424BF8">
      <w:r>
        <w:rPr>
          <w:rFonts w:hint="eastAsia"/>
        </w:rPr>
        <w:t>配置</w:t>
      </w:r>
      <w:r>
        <w:t>SqlSessionFactory</w:t>
      </w:r>
      <w:r>
        <w:rPr>
          <w:rFonts w:hint="eastAsia"/>
        </w:rPr>
        <w:t>，</w:t>
      </w:r>
      <w:r>
        <w:t>dao</w:t>
      </w:r>
      <w:r>
        <w:rPr>
          <w:rFonts w:hint="eastAsia"/>
        </w:rPr>
        <w:t>（</w:t>
      </w:r>
      <w:r>
        <w:t>mapper</w:t>
      </w:r>
      <w:r>
        <w:rPr>
          <w:rFonts w:hint="eastAsia"/>
        </w:rPr>
        <w:t>）</w:t>
      </w:r>
    </w:p>
    <w:p w:rsidR="00424BF8" w:rsidRDefault="00424BF8"/>
    <w:p w:rsidR="00424BF8" w:rsidRDefault="00424BF8">
      <w:r>
        <w:t>Spring/applicationContext-base-service.xml -</w:t>
      </w:r>
      <w:r>
        <w:rPr>
          <w:szCs w:val="20"/>
        </w:rPr>
        <w:sym w:font="Wingdings" w:char="F0E0"/>
      </w:r>
      <w:r>
        <w:rPr>
          <w:rFonts w:hint="eastAsia"/>
        </w:rPr>
        <w:t>配置</w:t>
      </w:r>
      <w:r>
        <w:t>service</w:t>
      </w:r>
    </w:p>
    <w:p w:rsidR="00424BF8" w:rsidRDefault="00424BF8">
      <w:r>
        <w:rPr>
          <w:rFonts w:hint="eastAsia"/>
        </w:rPr>
        <w:t>配置业务接口</w:t>
      </w:r>
    </w:p>
    <w:p w:rsidR="00424BF8" w:rsidRDefault="00424BF8">
      <w:r>
        <w:t>Spring/Springmvc.xml---</w:t>
      </w:r>
      <w:r>
        <w:rPr>
          <w:rFonts w:hint="eastAsia"/>
        </w:rPr>
        <w:t>》配置</w:t>
      </w:r>
      <w:r>
        <w:t>springmvc</w:t>
      </w:r>
    </w:p>
    <w:p w:rsidR="00424BF8" w:rsidRDefault="00424BF8">
      <w:r>
        <w:t xml:space="preserve">  </w:t>
      </w:r>
      <w:r>
        <w:rPr>
          <w:rFonts w:hint="eastAsia"/>
        </w:rPr>
        <w:t>处理器映射器</w:t>
      </w:r>
    </w:p>
    <w:p w:rsidR="00424BF8" w:rsidRDefault="00424BF8">
      <w:r>
        <w:t xml:space="preserve">  </w:t>
      </w:r>
      <w:r>
        <w:rPr>
          <w:rFonts w:hint="eastAsia"/>
        </w:rPr>
        <w:t>处理器适配器</w:t>
      </w:r>
    </w:p>
    <w:p w:rsidR="00424BF8" w:rsidRDefault="00424BF8">
      <w:r>
        <w:t xml:space="preserve">  </w:t>
      </w:r>
      <w:r>
        <w:rPr>
          <w:rFonts w:hint="eastAsia"/>
        </w:rPr>
        <w:t>视图解析器</w:t>
      </w:r>
    </w:p>
    <w:p w:rsidR="00424BF8" w:rsidRDefault="00424BF8">
      <w:r>
        <w:t xml:space="preserve">   </w:t>
      </w:r>
      <w:r>
        <w:rPr>
          <w:rFonts w:hint="eastAsia"/>
        </w:rPr>
        <w:t>拦截器</w:t>
      </w:r>
    </w:p>
    <w:p w:rsidR="00424BF8" w:rsidRDefault="00424BF8">
      <w:r>
        <w:t xml:space="preserve">   ….</w:t>
      </w:r>
    </w:p>
    <w:p w:rsidR="00424BF8" w:rsidRDefault="00424BF8"/>
    <w:p w:rsidR="00424BF8" w:rsidRDefault="00424BF8">
      <w:r>
        <w:pict>
          <v:shape id="_x0000_i1072" type="#_x0000_t75" style="width:228pt;height:145.5pt">
            <v:imagedata r:id="rId53" o:title=""/>
          </v:shape>
        </w:pict>
      </w:r>
    </w:p>
    <w:p w:rsidR="00424BF8" w:rsidRDefault="00424BF8">
      <w:pPr>
        <w:pStyle w:val="9"/>
      </w:pPr>
      <w:r>
        <w:rPr>
          <w:rFonts w:hint="eastAsia"/>
        </w:rPr>
        <w:t>整合</w:t>
      </w:r>
      <w:r>
        <w:t>Dao</w:t>
      </w:r>
      <w:r>
        <w:rPr>
          <w:rFonts w:hint="eastAsia"/>
        </w:rPr>
        <w:t>：</w:t>
      </w:r>
    </w:p>
    <w:p w:rsidR="00424BF8" w:rsidRDefault="00424BF8"/>
    <w:p w:rsidR="00424BF8" w:rsidRDefault="00424BF8">
      <w:r>
        <w:rPr>
          <w:rFonts w:hint="eastAsia"/>
        </w:rPr>
        <w:t>达到目标：将</w:t>
      </w:r>
      <w:r>
        <w:t>spring</w:t>
      </w:r>
      <w:r>
        <w:rPr>
          <w:rFonts w:hint="eastAsia"/>
        </w:rPr>
        <w:t>和</w:t>
      </w:r>
      <w:r>
        <w:t>mybatis</w:t>
      </w:r>
      <w:r>
        <w:rPr>
          <w:rFonts w:hint="eastAsia"/>
        </w:rPr>
        <w:t>整合，将</w:t>
      </w:r>
      <w:r>
        <w:t>spring</w:t>
      </w:r>
      <w:r>
        <w:rPr>
          <w:rFonts w:hint="eastAsia"/>
        </w:rPr>
        <w:t>管理</w:t>
      </w:r>
      <w:r>
        <w:t>dao</w:t>
      </w:r>
      <w:r>
        <w:rPr>
          <w:rFonts w:hint="eastAsia"/>
        </w:rPr>
        <w:t>接口。</w:t>
      </w:r>
    </w:p>
    <w:p w:rsidR="00424BF8" w:rsidRDefault="00424BF8">
      <w:r>
        <w:rPr>
          <w:rFonts w:hint="eastAsia"/>
        </w:rPr>
        <w:t>让</w:t>
      </w:r>
      <w:r>
        <w:t>spring</w:t>
      </w:r>
      <w:r>
        <w:rPr>
          <w:rFonts w:hint="eastAsia"/>
        </w:rPr>
        <w:t>对</w:t>
      </w:r>
      <w:r>
        <w:t>SqlSessionFactory</w:t>
      </w:r>
      <w:r>
        <w:rPr>
          <w:rFonts w:hint="eastAsia"/>
        </w:rPr>
        <w:t>管理，再由</w:t>
      </w:r>
      <w:r>
        <w:t>SqlSessionFactory</w:t>
      </w:r>
      <w:r>
        <w:rPr>
          <w:rFonts w:hint="eastAsia"/>
        </w:rPr>
        <w:t>自动生成</w:t>
      </w:r>
      <w:r>
        <w:t>sqlSession</w:t>
      </w:r>
      <w:r>
        <w:rPr>
          <w:rFonts w:hint="eastAsia"/>
        </w:rPr>
        <w:t>，</w:t>
      </w:r>
      <w:r>
        <w:t>SqlSession</w:t>
      </w:r>
      <w:r>
        <w:rPr>
          <w:rFonts w:hint="eastAsia"/>
        </w:rPr>
        <w:t>就是</w:t>
      </w:r>
      <w:r>
        <w:t>dao</w:t>
      </w:r>
      <w:r>
        <w:rPr>
          <w:rFonts w:hint="eastAsia"/>
        </w:rPr>
        <w:t>接口中要用的。</w:t>
      </w:r>
    </w:p>
    <w:p w:rsidR="00424BF8" w:rsidRDefault="00424BF8"/>
    <w:p w:rsidR="00424BF8" w:rsidRDefault="00424BF8"/>
    <w:p w:rsidR="00424BF8" w:rsidRDefault="00424BF8">
      <w:r>
        <w:rPr>
          <w:rFonts w:hint="eastAsia"/>
        </w:rPr>
        <w:t>配置：</w:t>
      </w:r>
      <w:r>
        <w:t>applicationContext.xml</w:t>
      </w:r>
    </w:p>
    <w:p w:rsidR="00424BF8" w:rsidRDefault="00424BF8">
      <w:r>
        <w:pict>
          <v:shape id="_x0000_i1073" type="#_x0000_t75" style="width:487.5pt;height:201pt">
            <v:imagedata r:id="rId54" o:title=""/>
          </v:shape>
        </w:pict>
      </w:r>
    </w:p>
    <w:p w:rsidR="00424BF8" w:rsidRDefault="00424BF8"/>
    <w:p w:rsidR="00424BF8" w:rsidRDefault="00424BF8">
      <w:r>
        <w:rPr>
          <w:rFonts w:hint="eastAsia"/>
        </w:rPr>
        <w:t>配置</w:t>
      </w:r>
      <w:r>
        <w:t>applicationContext-dao.xml</w:t>
      </w:r>
    </w:p>
    <w:p w:rsidR="00424BF8" w:rsidRDefault="00424BF8">
      <w:r>
        <w:pict>
          <v:shape id="_x0000_i1074" type="#_x0000_t75" style="width:513pt;height:120pt">
            <v:imagedata r:id="rId55" o:title=""/>
          </v:shape>
        </w:pict>
      </w:r>
    </w:p>
    <w:p w:rsidR="00424BF8" w:rsidRDefault="00424BF8"/>
    <w:p w:rsidR="00424BF8" w:rsidRDefault="00424BF8"/>
    <w:p w:rsidR="00424BF8" w:rsidRDefault="00424BF8">
      <w:pPr>
        <w:pStyle w:val="Heading5"/>
      </w:pPr>
      <w:r>
        <w:t>Spring</w:t>
      </w:r>
      <w:r>
        <w:rPr>
          <w:rFonts w:hint="eastAsia"/>
        </w:rPr>
        <w:t>和</w:t>
      </w:r>
      <w:r>
        <w:t>mybatis</w:t>
      </w:r>
      <w:r>
        <w:rPr>
          <w:rFonts w:hint="eastAsia"/>
        </w:rPr>
        <w:t>整合</w:t>
      </w:r>
      <w:r>
        <w:t>,dao</w:t>
      </w:r>
      <w:r>
        <w:rPr>
          <w:rFonts w:hint="eastAsia"/>
        </w:rPr>
        <w:t>开发方法</w:t>
      </w:r>
      <w:r>
        <w:t>1</w:t>
      </w:r>
      <w:r>
        <w:rPr>
          <w:rFonts w:hint="eastAsia"/>
        </w:rPr>
        <w:t>：</w:t>
      </w:r>
    </w:p>
    <w:p w:rsidR="00424BF8" w:rsidRDefault="00424BF8"/>
    <w:p w:rsidR="00424BF8" w:rsidRDefault="00424BF8">
      <w:r>
        <w:rPr>
          <w:rFonts w:hint="eastAsia"/>
        </w:rPr>
        <w:t>程序员创建</w:t>
      </w:r>
      <w:r>
        <w:t>dao</w:t>
      </w:r>
      <w:r>
        <w:rPr>
          <w:rFonts w:hint="eastAsia"/>
        </w:rPr>
        <w:t>接口及</w:t>
      </w:r>
      <w:r>
        <w:t>dao</w:t>
      </w:r>
      <w:r>
        <w:rPr>
          <w:rFonts w:hint="eastAsia"/>
        </w:rPr>
        <w:t>接口的实现类，</w:t>
      </w:r>
    </w:p>
    <w:p w:rsidR="00424BF8" w:rsidRDefault="00424BF8"/>
    <w:p w:rsidR="00424BF8" w:rsidRDefault="00424BF8">
      <w:r>
        <w:t>Dao</w:t>
      </w:r>
      <w:r>
        <w:rPr>
          <w:rFonts w:hint="eastAsia"/>
        </w:rPr>
        <w:t>接口实现类继承</w:t>
      </w:r>
      <w:r>
        <w:t>SqlSessionDaoSupport</w:t>
      </w:r>
    </w:p>
    <w:p w:rsidR="00424BF8" w:rsidRDefault="00424BF8">
      <w:r>
        <w:rPr>
          <w:rFonts w:hint="eastAsia"/>
        </w:rPr>
        <w:t>在</w:t>
      </w:r>
      <w:r>
        <w:t>spring</w:t>
      </w:r>
      <w:r>
        <w:rPr>
          <w:rFonts w:hint="eastAsia"/>
        </w:rPr>
        <w:t>容器中配置</w:t>
      </w:r>
      <w:r>
        <w:t>dao</w:t>
      </w:r>
      <w:r>
        <w:rPr>
          <w:rFonts w:hint="eastAsia"/>
        </w:rPr>
        <w:t>接口，并将</w:t>
      </w:r>
      <w:r>
        <w:t>SqlSessionFactory</w:t>
      </w:r>
      <w:r>
        <w:rPr>
          <w:rFonts w:hint="eastAsia"/>
        </w:rPr>
        <w:t>注入到</w:t>
      </w:r>
      <w:r>
        <w:t>dao</w:t>
      </w:r>
      <w:r>
        <w:rPr>
          <w:rFonts w:hint="eastAsia"/>
        </w:rPr>
        <w:t>接口实现中，</w:t>
      </w:r>
    </w:p>
    <w:p w:rsidR="00424BF8" w:rsidRDefault="00424BF8">
      <w:r>
        <w:rPr>
          <w:rFonts w:hint="eastAsia"/>
        </w:rPr>
        <w:t>在</w:t>
      </w:r>
      <w:r>
        <w:t>dao</w:t>
      </w:r>
      <w:r>
        <w:rPr>
          <w:rFonts w:hint="eastAsia"/>
        </w:rPr>
        <w:t>接口方法中调用</w:t>
      </w:r>
      <w:r>
        <w:t>this.getSqlSession()</w:t>
      </w:r>
      <w:r>
        <w:rPr>
          <w:rFonts w:hint="eastAsia"/>
        </w:rPr>
        <w:t>获取</w:t>
      </w:r>
      <w:r>
        <w:t>SqlSession</w:t>
      </w:r>
      <w:r>
        <w:rPr>
          <w:rFonts w:hint="eastAsia"/>
        </w:rPr>
        <w:t>。</w:t>
      </w:r>
    </w:p>
    <w:p w:rsidR="00424BF8" w:rsidRDefault="00424BF8"/>
    <w:p w:rsidR="00424BF8" w:rsidRDefault="00424BF8"/>
    <w:p w:rsidR="00424BF8" w:rsidRDefault="00424BF8">
      <w:pPr>
        <w:pStyle w:val="Heading5"/>
      </w:pPr>
      <w:r>
        <w:t>Mapper</w:t>
      </w:r>
      <w:r>
        <w:rPr>
          <w:rFonts w:hint="eastAsia"/>
        </w:rPr>
        <w:t>动态代理方法：</w:t>
      </w:r>
    </w:p>
    <w:p w:rsidR="00424BF8" w:rsidRDefault="00424BF8"/>
    <w:p w:rsidR="00424BF8" w:rsidRDefault="00424BF8">
      <w:r>
        <w:rPr>
          <w:rFonts w:hint="eastAsia"/>
        </w:rPr>
        <w:t>程序员只需要编写</w:t>
      </w:r>
      <w:r>
        <w:t>mapper</w:t>
      </w:r>
      <w:r>
        <w:rPr>
          <w:rFonts w:hint="eastAsia"/>
        </w:rPr>
        <w:t>接口</w:t>
      </w:r>
      <w:r>
        <w:t>(</w:t>
      </w:r>
      <w:r>
        <w:rPr>
          <w:rFonts w:hint="eastAsia"/>
        </w:rPr>
        <w:t>相当于</w:t>
      </w:r>
      <w:r>
        <w:t>dao</w:t>
      </w:r>
      <w:r>
        <w:rPr>
          <w:rFonts w:hint="eastAsia"/>
        </w:rPr>
        <w:t>接口</w:t>
      </w:r>
      <w:r>
        <w:t>)</w:t>
      </w:r>
      <w:r>
        <w:rPr>
          <w:rFonts w:hint="eastAsia"/>
        </w:rPr>
        <w:t>，不需要编写</w:t>
      </w:r>
      <w:r>
        <w:t xml:space="preserve"> mapper</w:t>
      </w:r>
      <w:r>
        <w:rPr>
          <w:rFonts w:hint="eastAsia"/>
        </w:rPr>
        <w:t>接口的实现类，</w:t>
      </w:r>
      <w:r>
        <w:t>mybatis</w:t>
      </w:r>
      <w:r>
        <w:rPr>
          <w:rFonts w:hint="eastAsia"/>
        </w:rPr>
        <w:t>提供根据</w:t>
      </w:r>
      <w:r>
        <w:t>mapper</w:t>
      </w:r>
      <w:r>
        <w:rPr>
          <w:rFonts w:hint="eastAsia"/>
        </w:rPr>
        <w:t>接口和</w:t>
      </w:r>
      <w:r>
        <w:t>mapper.xml</w:t>
      </w:r>
      <w:r>
        <w:rPr>
          <w:rFonts w:hint="eastAsia"/>
        </w:rPr>
        <w:t>（映射文件）生成</w:t>
      </w:r>
      <w:r>
        <w:t>mapper</w:t>
      </w:r>
      <w:r>
        <w:rPr>
          <w:rFonts w:hint="eastAsia"/>
        </w:rPr>
        <w:t>接口动态代理对象</w:t>
      </w:r>
      <w:r>
        <w:t>(mapper</w:t>
      </w:r>
      <w:r>
        <w:rPr>
          <w:rFonts w:hint="eastAsia"/>
        </w:rPr>
        <w:t>接口的实现</w:t>
      </w:r>
      <w:r>
        <w:t>)</w:t>
      </w:r>
      <w:r>
        <w:rPr>
          <w:rFonts w:hint="eastAsia"/>
        </w:rPr>
        <w:t>。</w:t>
      </w:r>
    </w:p>
    <w:p w:rsidR="00424BF8" w:rsidRDefault="00424BF8"/>
    <w:p w:rsidR="00424BF8" w:rsidRDefault="00424BF8">
      <w:pPr>
        <w:rPr>
          <w:b/>
        </w:rPr>
      </w:pPr>
      <w:r>
        <w:rPr>
          <w:rFonts w:hint="eastAsia"/>
          <w:b/>
        </w:rPr>
        <w:t>具备什么规则生成</w:t>
      </w:r>
      <w:r>
        <w:rPr>
          <w:b/>
        </w:rPr>
        <w:t>mapper</w:t>
      </w:r>
      <w:r>
        <w:rPr>
          <w:rFonts w:hint="eastAsia"/>
          <w:b/>
        </w:rPr>
        <w:t>代理对象：</w:t>
      </w:r>
    </w:p>
    <w:p w:rsidR="00424BF8" w:rsidRDefault="00424BF8">
      <w:r>
        <w:t>Mapper.xml</w:t>
      </w:r>
      <w:r>
        <w:rPr>
          <w:rFonts w:hint="eastAsia"/>
        </w:rPr>
        <w:t>中的</w:t>
      </w:r>
      <w:r>
        <w:t>namespace</w:t>
      </w:r>
      <w:r>
        <w:rPr>
          <w:rFonts w:hint="eastAsia"/>
        </w:rPr>
        <w:t>等于</w:t>
      </w:r>
      <w:r>
        <w:t>mapper</w:t>
      </w:r>
      <w:r>
        <w:rPr>
          <w:rFonts w:hint="eastAsia"/>
        </w:rPr>
        <w:t>接口的地址。</w:t>
      </w:r>
    </w:p>
    <w:p w:rsidR="00424BF8" w:rsidRDefault="00424BF8">
      <w:r>
        <w:t>Mapper.xml</w:t>
      </w:r>
      <w:r>
        <w:rPr>
          <w:rFonts w:hint="eastAsia"/>
        </w:rPr>
        <w:t>中定义的</w:t>
      </w:r>
      <w:r>
        <w:t>sql</w:t>
      </w:r>
      <w:r>
        <w:rPr>
          <w:rFonts w:hint="eastAsia"/>
        </w:rPr>
        <w:t>的</w:t>
      </w:r>
      <w:r>
        <w:t>id</w:t>
      </w:r>
      <w:r>
        <w:rPr>
          <w:rFonts w:hint="eastAsia"/>
        </w:rPr>
        <w:t>（</w:t>
      </w:r>
      <w:r>
        <w:t>mapped statement</w:t>
      </w:r>
      <w:r>
        <w:rPr>
          <w:rFonts w:hint="eastAsia"/>
        </w:rPr>
        <w:t>的</w:t>
      </w:r>
      <w:r>
        <w:t>id</w:t>
      </w:r>
      <w:r>
        <w:rPr>
          <w:rFonts w:hint="eastAsia"/>
        </w:rPr>
        <w:t>）等于</w:t>
      </w:r>
      <w:r>
        <w:t>mapper.java</w:t>
      </w:r>
      <w:r>
        <w:rPr>
          <w:rFonts w:hint="eastAsia"/>
        </w:rPr>
        <w:t>中方法名</w:t>
      </w:r>
    </w:p>
    <w:p w:rsidR="00424BF8" w:rsidRDefault="00424BF8">
      <w:r>
        <w:t>Mapper.xml</w:t>
      </w:r>
      <w:r>
        <w:rPr>
          <w:rFonts w:hint="eastAsia"/>
        </w:rPr>
        <w:t>中定义的</w:t>
      </w:r>
      <w:r>
        <w:t>statement</w:t>
      </w:r>
      <w:r>
        <w:rPr>
          <w:rFonts w:hint="eastAsia"/>
        </w:rPr>
        <w:t>的</w:t>
      </w:r>
      <w:r>
        <w:t>parametertype</w:t>
      </w:r>
      <w:r>
        <w:rPr>
          <w:rFonts w:hint="eastAsia"/>
        </w:rPr>
        <w:t>等于</w:t>
      </w:r>
      <w:r>
        <w:t>mapper.java</w:t>
      </w:r>
      <w:r>
        <w:rPr>
          <w:rFonts w:hint="eastAsia"/>
        </w:rPr>
        <w:t>中方法的形参类型。</w:t>
      </w:r>
    </w:p>
    <w:p w:rsidR="00424BF8" w:rsidRDefault="00424BF8">
      <w:r>
        <w:t>Mapper.xml</w:t>
      </w:r>
      <w:r>
        <w:rPr>
          <w:rFonts w:hint="eastAsia"/>
        </w:rPr>
        <w:t>中定义的</w:t>
      </w:r>
      <w:r>
        <w:t>statement</w:t>
      </w:r>
      <w:r>
        <w:rPr>
          <w:rFonts w:hint="eastAsia"/>
        </w:rPr>
        <w:t>的</w:t>
      </w:r>
      <w:r>
        <w:t>resultType</w:t>
      </w:r>
      <w:r>
        <w:rPr>
          <w:rFonts w:hint="eastAsia"/>
        </w:rPr>
        <w:t>等于</w:t>
      </w:r>
      <w:r>
        <w:t>mapper.java</w:t>
      </w:r>
      <w:r>
        <w:rPr>
          <w:rFonts w:hint="eastAsia"/>
        </w:rPr>
        <w:t>中方法的返回值类型。</w:t>
      </w:r>
    </w:p>
    <w:p w:rsidR="00424BF8" w:rsidRDefault="00424BF8"/>
    <w:p w:rsidR="00424BF8" w:rsidRDefault="00424BF8">
      <w:r>
        <w:rPr>
          <w:rFonts w:hint="eastAsia"/>
        </w:rPr>
        <w:t>开发两个文件：</w:t>
      </w:r>
      <w:r>
        <w:t>mapper.java</w:t>
      </w:r>
      <w:r>
        <w:rPr>
          <w:rFonts w:hint="eastAsia"/>
        </w:rPr>
        <w:t>和</w:t>
      </w:r>
      <w:r>
        <w:t>mapper.xml</w:t>
      </w:r>
    </w:p>
    <w:p w:rsidR="00424BF8" w:rsidRDefault="00424BF8"/>
    <w:p w:rsidR="00424BF8" w:rsidRDefault="00424BF8">
      <w:pPr>
        <w:pStyle w:val="ListParagraph1"/>
        <w:numPr>
          <w:ilvl w:val="0"/>
          <w:numId w:val="3"/>
        </w:numPr>
        <w:ind w:firstLineChars="0"/>
        <w:rPr>
          <w:b/>
        </w:rPr>
      </w:pPr>
      <w:r>
        <w:rPr>
          <w:rFonts w:hint="eastAsia"/>
          <w:b/>
        </w:rPr>
        <w:t>方式</w:t>
      </w:r>
      <w:r>
        <w:rPr>
          <w:b/>
        </w:rPr>
        <w:t>1</w:t>
      </w:r>
      <w:r>
        <w:rPr>
          <w:rFonts w:hint="eastAsia"/>
          <w:b/>
        </w:rPr>
        <w:t>：使用</w:t>
      </w:r>
      <w:r>
        <w:rPr>
          <w:b/>
        </w:rPr>
        <w:t>MapperFactoryBean</w:t>
      </w:r>
    </w:p>
    <w:p w:rsidR="00424BF8" w:rsidRDefault="00424BF8"/>
    <w:p w:rsidR="00424BF8" w:rsidRDefault="00424BF8">
      <w:r>
        <w:rPr>
          <w:rFonts w:hint="eastAsia"/>
        </w:rPr>
        <w:t>编写</w:t>
      </w:r>
      <w:r>
        <w:t>mapper.xml</w:t>
      </w:r>
      <w:r>
        <w:rPr>
          <w:rFonts w:hint="eastAsia"/>
        </w:rPr>
        <w: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SysuserMapperCustom</w:t>
      </w:r>
      <w:r>
        <w:rPr>
          <w:rFonts w:ascii="Consolas" w:hAnsi="Consolas" w:cs="Consolas" w:hint="eastAsia"/>
          <w:color w:val="3F5FBF"/>
          <w:kern w:val="0"/>
          <w:sz w:val="24"/>
          <w:szCs w:val="24"/>
        </w:rPr>
        <w:t>就是</w:t>
      </w:r>
      <w:r>
        <w:rPr>
          <w:rFonts w:ascii="Consolas" w:hAnsi="Consolas" w:cs="Consolas"/>
          <w:color w:val="3F5FBF"/>
          <w:kern w:val="0"/>
          <w:sz w:val="24"/>
          <w:szCs w:val="24"/>
          <w:u w:val="single"/>
        </w:rPr>
        <w:t>mapper</w:t>
      </w:r>
      <w:r>
        <w:rPr>
          <w:rFonts w:ascii="Consolas" w:hAnsi="Consolas" w:cs="Consolas" w:hint="eastAsia"/>
          <w:color w:val="3F5FBF"/>
          <w:kern w:val="0"/>
          <w:sz w:val="24"/>
          <w:szCs w:val="24"/>
        </w:rPr>
        <w:t>接口</w:t>
      </w:r>
      <w:r>
        <w:rPr>
          <w:rFonts w:ascii="Consolas" w:hAnsi="Consolas" w:cs="Consolas"/>
          <w:color w:val="3F5FBF"/>
          <w:kern w:val="0"/>
          <w:sz w:val="24"/>
          <w:szCs w:val="24"/>
        </w:rPr>
        <w:t xml:space="preserve"> --&gt;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mapper</w:t>
      </w:r>
      <w:r>
        <w:rPr>
          <w:rFonts w:ascii="Consolas" w:hAnsi="Consolas" w:cs="Consolas"/>
          <w:kern w:val="0"/>
          <w:sz w:val="24"/>
          <w:szCs w:val="24"/>
        </w:rPr>
        <w:t xml:space="preserve"> </w:t>
      </w:r>
      <w:r>
        <w:rPr>
          <w:rFonts w:ascii="Consolas" w:hAnsi="Consolas" w:cs="Consolas"/>
          <w:color w:val="7F007F"/>
          <w:kern w:val="0"/>
          <w:sz w:val="24"/>
          <w:szCs w:val="24"/>
        </w:rPr>
        <w:t>namespace</w:t>
      </w:r>
      <w:r>
        <w:rPr>
          <w:rFonts w:ascii="Consolas" w:hAnsi="Consolas" w:cs="Consolas"/>
          <w:color w:val="000000"/>
          <w:kern w:val="0"/>
          <w:sz w:val="24"/>
          <w:szCs w:val="24"/>
        </w:rPr>
        <w:t>=</w:t>
      </w:r>
      <w:r>
        <w:rPr>
          <w:rFonts w:ascii="Consolas" w:hAnsi="Consolas" w:cs="Consolas"/>
          <w:i/>
          <w:iCs/>
          <w:color w:val="2A00FF"/>
          <w:kern w:val="0"/>
          <w:sz w:val="24"/>
          <w:szCs w:val="24"/>
        </w:rPr>
        <w:t>"yycg.base.dao.mapper.SysuserMapperCustom"</w:t>
      </w:r>
      <w:r>
        <w:rPr>
          <w:rFonts w:ascii="Consolas" w:hAnsi="Consolas" w:cs="Consolas"/>
          <w:color w:val="008080"/>
          <w:kern w:val="0"/>
          <w:sz w:val="24"/>
          <w:szCs w:val="24"/>
        </w:rPr>
        <w:t>&gt;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hint="eastAsia"/>
          <w:color w:val="3F5FBF"/>
          <w:kern w:val="0"/>
          <w:sz w:val="24"/>
          <w:szCs w:val="24"/>
        </w:rPr>
        <w:t>根据</w:t>
      </w:r>
      <w:r>
        <w:rPr>
          <w:rFonts w:ascii="Consolas" w:hAnsi="Consolas" w:cs="Consolas"/>
          <w:color w:val="3F5FBF"/>
          <w:kern w:val="0"/>
          <w:sz w:val="24"/>
          <w:szCs w:val="24"/>
        </w:rPr>
        <w:t>id</w:t>
      </w:r>
      <w:r>
        <w:rPr>
          <w:rFonts w:ascii="Consolas" w:hAnsi="Consolas" w:cs="Consolas" w:hint="eastAsia"/>
          <w:color w:val="3F5FBF"/>
          <w:kern w:val="0"/>
          <w:sz w:val="24"/>
          <w:szCs w:val="24"/>
        </w:rPr>
        <w:t>查询用户信息</w:t>
      </w:r>
      <w:r>
        <w:rPr>
          <w:rFonts w:ascii="Consolas" w:hAnsi="Consolas" w:cs="Consolas"/>
          <w:color w:val="3F5FBF"/>
          <w:kern w:val="0"/>
          <w:sz w:val="24"/>
          <w:szCs w:val="24"/>
        </w:rPr>
        <w:t xml:space="preserve"> --&gt;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select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"findSysuserById"</w:t>
      </w:r>
      <w:r>
        <w:rPr>
          <w:rFonts w:ascii="Consolas" w:hAnsi="Consolas" w:cs="Consolas"/>
          <w:kern w:val="0"/>
          <w:sz w:val="24"/>
          <w:szCs w:val="24"/>
        </w:rPr>
        <w:t xml:space="preserve"> </w:t>
      </w:r>
      <w:r>
        <w:rPr>
          <w:rFonts w:ascii="Consolas" w:hAnsi="Consolas" w:cs="Consolas"/>
          <w:color w:val="7F007F"/>
          <w:kern w:val="0"/>
          <w:sz w:val="24"/>
          <w:szCs w:val="24"/>
        </w:rPr>
        <w:t>parameterType</w:t>
      </w:r>
      <w:r>
        <w:rPr>
          <w:rFonts w:ascii="Consolas" w:hAnsi="Consolas" w:cs="Consolas"/>
          <w:color w:val="000000"/>
          <w:kern w:val="0"/>
          <w:sz w:val="24"/>
          <w:szCs w:val="24"/>
        </w:rPr>
        <w:t>=</w:t>
      </w:r>
      <w:r>
        <w:rPr>
          <w:rFonts w:ascii="Consolas" w:hAnsi="Consolas" w:cs="Consolas"/>
          <w:i/>
          <w:iCs/>
          <w:color w:val="2A00FF"/>
          <w:kern w:val="0"/>
          <w:sz w:val="24"/>
          <w:szCs w:val="24"/>
        </w:rPr>
        <w:t>"string"</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resultType</w:t>
      </w:r>
      <w:r>
        <w:rPr>
          <w:rFonts w:ascii="Consolas" w:hAnsi="Consolas" w:cs="Consolas"/>
          <w:color w:val="000000"/>
          <w:kern w:val="0"/>
          <w:sz w:val="24"/>
          <w:szCs w:val="24"/>
        </w:rPr>
        <w:t>=</w:t>
      </w:r>
      <w:r>
        <w:rPr>
          <w:rFonts w:ascii="Consolas" w:hAnsi="Consolas" w:cs="Consolas"/>
          <w:i/>
          <w:iCs/>
          <w:color w:val="2A00FF"/>
          <w:kern w:val="0"/>
          <w:sz w:val="24"/>
          <w:szCs w:val="24"/>
        </w:rPr>
        <w:t>"yycg.base.pojo.po.Sysuser"</w:t>
      </w:r>
      <w:r>
        <w:rPr>
          <w:rFonts w:ascii="Consolas" w:hAnsi="Consolas" w:cs="Consolas"/>
          <w:color w:val="008080"/>
          <w:kern w:val="0"/>
          <w:sz w:val="24"/>
          <w:szCs w:val="24"/>
        </w:rPr>
        <w:t>&gt;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select * from </w:t>
      </w:r>
      <w:r>
        <w:rPr>
          <w:rFonts w:ascii="Consolas" w:hAnsi="Consolas" w:cs="Consolas"/>
          <w:color w:val="000000"/>
          <w:kern w:val="0"/>
          <w:sz w:val="24"/>
          <w:szCs w:val="24"/>
          <w:u w:val="single"/>
        </w:rPr>
        <w:t>sysuser</w:t>
      </w:r>
      <w:r>
        <w:rPr>
          <w:rFonts w:ascii="Consolas" w:hAnsi="Consolas" w:cs="Consolas"/>
          <w:color w:val="000000"/>
          <w:kern w:val="0"/>
          <w:sz w:val="24"/>
          <w:szCs w:val="24"/>
        </w:rPr>
        <w:t xml:space="preserve"> where id = #{id}</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select</w:t>
      </w:r>
      <w:r>
        <w:rPr>
          <w:rFonts w:ascii="Consolas" w:hAnsi="Consolas" w:cs="Consolas"/>
          <w:color w:val="008080"/>
          <w:kern w:val="0"/>
          <w:sz w:val="24"/>
          <w:szCs w:val="24"/>
        </w:rPr>
        <w:t>&gt;</w:t>
      </w:r>
    </w:p>
    <w:p w:rsidR="00424BF8" w:rsidRDefault="00424BF8">
      <w:pPr>
        <w:rPr>
          <w:rFonts w:ascii="Consolas" w:hAnsi="Consolas" w:cs="Consolas"/>
          <w:color w:val="00808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mapper</w:t>
      </w:r>
      <w:r>
        <w:rPr>
          <w:rFonts w:ascii="Consolas" w:hAnsi="Consolas" w:cs="Consolas"/>
          <w:color w:val="008080"/>
          <w:kern w:val="0"/>
          <w:sz w:val="24"/>
          <w:szCs w:val="24"/>
        </w:rPr>
        <w:t>&gt;</w:t>
      </w:r>
    </w:p>
    <w:p w:rsidR="00424BF8" w:rsidRDefault="00424BF8">
      <w:pPr>
        <w:rPr>
          <w:rFonts w:ascii="Consolas" w:hAnsi="Consolas" w:cs="Consolas"/>
          <w:color w:val="008080"/>
          <w:kern w:val="0"/>
          <w:sz w:val="24"/>
          <w:szCs w:val="24"/>
        </w:rPr>
      </w:pPr>
    </w:p>
    <w:p w:rsidR="00424BF8" w:rsidRDefault="00424BF8">
      <w:r>
        <w:rPr>
          <w:rFonts w:hint="eastAsia"/>
        </w:rPr>
        <w:t>编写</w:t>
      </w:r>
      <w:r>
        <w:t>mapper.java</w:t>
      </w:r>
      <w:r>
        <w:rPr>
          <w:rFonts w:hint="eastAsia"/>
        </w:rPr>
        <w:t>，</w:t>
      </w:r>
    </w:p>
    <w:p w:rsidR="00424BF8" w:rsidRDefault="00424BF8"/>
    <w:p w:rsidR="00424BF8" w:rsidRDefault="00424BF8">
      <w:r>
        <w:pict>
          <v:shape id="_x0000_i1075" type="#_x0000_t75" style="width:437.25pt;height:1in">
            <v:imagedata r:id="rId56" o:title=""/>
          </v:shape>
        </w:pict>
      </w:r>
    </w:p>
    <w:p w:rsidR="00424BF8" w:rsidRDefault="00424BF8"/>
    <w:p w:rsidR="00424BF8" w:rsidRDefault="00424BF8">
      <w:r>
        <w:rPr>
          <w:rFonts w:hint="eastAsia"/>
        </w:rPr>
        <w:t>在</w:t>
      </w:r>
      <w:r>
        <w:t>spring</w:t>
      </w:r>
      <w:r>
        <w:rPr>
          <w:rFonts w:hint="eastAsia"/>
        </w:rPr>
        <w:t>容器中进行配置</w:t>
      </w:r>
      <w:r>
        <w:t>mapper</w:t>
      </w:r>
      <w:r>
        <w:rPr>
          <w:rFonts w:hint="eastAsia"/>
        </w:rPr>
        <w:t>：</w:t>
      </w:r>
    </w:p>
    <w:p w:rsidR="00424BF8" w:rsidRDefault="00424BF8"/>
    <w:p w:rsidR="00424BF8" w:rsidRDefault="00424BF8">
      <w:pPr>
        <w:rPr>
          <w:b/>
        </w:rPr>
      </w:pPr>
      <w:r>
        <w:rPr>
          <w:rFonts w:hint="eastAsia"/>
        </w:rPr>
        <w:t>使用</w:t>
      </w:r>
      <w:r>
        <w:rPr>
          <w:b/>
        </w:rPr>
        <w:t>MapperFactoryBean</w:t>
      </w:r>
      <w:r>
        <w:rPr>
          <w:rFonts w:hint="eastAsia"/>
          <w:b/>
        </w:rPr>
        <w:t>，根据</w:t>
      </w:r>
      <w:r>
        <w:rPr>
          <w:b/>
        </w:rPr>
        <w:t>mapper</w:t>
      </w:r>
      <w:r>
        <w:rPr>
          <w:rFonts w:hint="eastAsia"/>
          <w:b/>
        </w:rPr>
        <w:t>接口生成代理对象。</w:t>
      </w:r>
    </w:p>
    <w:p w:rsidR="00424BF8" w:rsidRDefault="00424BF8">
      <w:pPr>
        <w:rPr>
          <w:b/>
        </w:rPr>
      </w:pPr>
    </w:p>
    <w:p w:rsidR="00424BF8" w:rsidRDefault="00424BF8">
      <w:r>
        <w:pict>
          <v:shape id="_x0000_i1076" type="#_x0000_t75" style="width:513.75pt;height:136.5pt">
            <v:imagedata r:id="rId57" o:title=""/>
          </v:shape>
        </w:pict>
      </w:r>
    </w:p>
    <w:p w:rsidR="00424BF8" w:rsidRDefault="00424BF8"/>
    <w:p w:rsidR="00424BF8" w:rsidRDefault="00424BF8">
      <w:r>
        <w:rPr>
          <w:rFonts w:hint="eastAsia"/>
        </w:rPr>
        <w:t>注意：</w:t>
      </w:r>
      <w:r>
        <w:t>mapper.xml</w:t>
      </w:r>
      <w:r>
        <w:rPr>
          <w:rFonts w:hint="eastAsia"/>
        </w:rPr>
        <w:t>和</w:t>
      </w:r>
      <w:r>
        <w:t>mapper.java</w:t>
      </w:r>
      <w:r>
        <w:rPr>
          <w:rFonts w:hint="eastAsia"/>
        </w:rPr>
        <w:t>同名且在一个目录</w:t>
      </w:r>
      <w:r>
        <w:t xml:space="preserve"> </w:t>
      </w:r>
      <w:r>
        <w:rPr>
          <w:rFonts w:hint="eastAsia"/>
        </w:rPr>
        <w:t>，不需要在</w:t>
      </w:r>
      <w:r>
        <w:t>SqlMapConfig.xml</w:t>
      </w:r>
      <w:r>
        <w:rPr>
          <w:rFonts w:hint="eastAsia"/>
        </w:rPr>
        <w:t>中加载</w:t>
      </w:r>
      <w:r>
        <w:t>mapper</w:t>
      </w:r>
      <w:r>
        <w:rPr>
          <w:rFonts w:hint="eastAsia"/>
        </w:rPr>
        <w:t>文件。</w:t>
      </w:r>
    </w:p>
    <w:p w:rsidR="00424BF8" w:rsidRDefault="00424BF8"/>
    <w:p w:rsidR="00424BF8" w:rsidRDefault="00424BF8"/>
    <w:p w:rsidR="00424BF8" w:rsidRDefault="00424BF8">
      <w:r>
        <w:rPr>
          <w:rFonts w:hint="eastAsia"/>
        </w:rPr>
        <w:t>测试方法：</w:t>
      </w:r>
    </w:p>
    <w:p w:rsidR="00424BF8" w:rsidRDefault="00424BF8">
      <w:r>
        <w:rPr>
          <w:rFonts w:hint="eastAsia"/>
        </w:rPr>
        <w:t>获得</w:t>
      </w:r>
      <w:r>
        <w:t>spring</w:t>
      </w:r>
      <w:r>
        <w:rPr>
          <w:rFonts w:hint="eastAsia"/>
        </w:rPr>
        <w:t>容器，从容器中得</w:t>
      </w:r>
      <w:r>
        <w:t>sysuserCustomMapper</w:t>
      </w:r>
    </w:p>
    <w:p w:rsidR="00424BF8" w:rsidRDefault="00424BF8"/>
    <w:p w:rsidR="00424BF8" w:rsidRDefault="00424BF8">
      <w:pPr>
        <w:rPr>
          <w:b/>
        </w:rPr>
      </w:pPr>
      <w:r>
        <w:rPr>
          <w:rFonts w:hint="eastAsia"/>
        </w:rPr>
        <w:t>使用</w:t>
      </w:r>
      <w:r>
        <w:rPr>
          <w:b/>
        </w:rPr>
        <w:t>MapperFactoryBean</w:t>
      </w:r>
      <w:r>
        <w:rPr>
          <w:rFonts w:hint="eastAsia"/>
          <w:b/>
        </w:rPr>
        <w:t>需要在</w:t>
      </w:r>
      <w:r>
        <w:rPr>
          <w:b/>
        </w:rPr>
        <w:t>spring</w:t>
      </w:r>
      <w:r>
        <w:rPr>
          <w:rFonts w:hint="eastAsia"/>
          <w:b/>
        </w:rPr>
        <w:t>容器对每个</w:t>
      </w:r>
      <w:r>
        <w:rPr>
          <w:b/>
        </w:rPr>
        <w:t>mapper</w:t>
      </w:r>
      <w:r>
        <w:rPr>
          <w:rFonts w:hint="eastAsia"/>
          <w:b/>
        </w:rPr>
        <w:t>进行配置，麻烦。</w:t>
      </w:r>
    </w:p>
    <w:p w:rsidR="00424BF8" w:rsidRDefault="00424BF8"/>
    <w:p w:rsidR="00424BF8" w:rsidRDefault="00424BF8">
      <w:pPr>
        <w:pStyle w:val="ListParagraph1"/>
        <w:numPr>
          <w:ilvl w:val="0"/>
          <w:numId w:val="3"/>
        </w:numPr>
        <w:ind w:firstLineChars="0"/>
      </w:pPr>
      <w:r>
        <w:rPr>
          <w:rFonts w:hint="eastAsia"/>
        </w:rPr>
        <w:t>方式</w:t>
      </w:r>
      <w:r>
        <w:t>2</w:t>
      </w:r>
      <w:r>
        <w:rPr>
          <w:rFonts w:hint="eastAsia"/>
        </w:rPr>
        <w:t>：使用</w:t>
      </w:r>
      <w:r>
        <w:t>mapper</w:t>
      </w:r>
      <w:r>
        <w:rPr>
          <w:rFonts w:hint="eastAsia"/>
        </w:rPr>
        <w:t>自动扫描器</w:t>
      </w:r>
    </w:p>
    <w:p w:rsidR="00424BF8" w:rsidRDefault="00424BF8"/>
    <w:p w:rsidR="00424BF8" w:rsidRDefault="00424BF8">
      <w:r>
        <w:rPr>
          <w:rFonts w:hint="eastAsia"/>
        </w:rPr>
        <w:t>使用</w:t>
      </w:r>
      <w:r>
        <w:t>mybaits</w:t>
      </w:r>
      <w:r>
        <w:rPr>
          <w:rFonts w:hint="eastAsia"/>
        </w:rPr>
        <w:t>和</w:t>
      </w:r>
      <w:r>
        <w:t>spring</w:t>
      </w:r>
      <w:r>
        <w:rPr>
          <w:rFonts w:hint="eastAsia"/>
        </w:rPr>
        <w:t>整合包中提供的</w:t>
      </w:r>
      <w:r>
        <w:t>mapper</w:t>
      </w:r>
      <w:r>
        <w:rPr>
          <w:rFonts w:hint="eastAsia"/>
        </w:rPr>
        <w:t>扫描器，自动扫描</w:t>
      </w:r>
      <w:r>
        <w:t>mapper</w:t>
      </w:r>
      <w:r>
        <w:rPr>
          <w:rFonts w:hint="eastAsia"/>
        </w:rPr>
        <w:t>，生成动态代理对象，在</w:t>
      </w:r>
      <w:r>
        <w:t>spring</w:t>
      </w:r>
      <w:r>
        <w:rPr>
          <w:rFonts w:hint="eastAsia"/>
        </w:rPr>
        <w:t>容器注册。</w:t>
      </w:r>
    </w:p>
    <w:p w:rsidR="00424BF8" w:rsidRDefault="00424BF8"/>
    <w:p w:rsidR="00424BF8" w:rsidRDefault="00424BF8">
      <w:r>
        <w:pict>
          <v:shape id="_x0000_i1077" type="#_x0000_t75" style="width:220.5pt;height:118.5pt">
            <v:imagedata r:id="rId58" o:title=""/>
          </v:shape>
        </w:pict>
      </w:r>
    </w:p>
    <w:p w:rsidR="00424BF8" w:rsidRDefault="00424BF8"/>
    <w:p w:rsidR="00424BF8" w:rsidRDefault="00424BF8">
      <w:r>
        <w:rPr>
          <w:rFonts w:hint="eastAsia"/>
        </w:rPr>
        <w:t>配置</w:t>
      </w:r>
      <w:r>
        <w:t>mapper</w:t>
      </w:r>
      <w:r>
        <w:rPr>
          <w:rFonts w:hint="eastAsia"/>
        </w:rPr>
        <w:t>自动扫描器</w:t>
      </w:r>
    </w:p>
    <w:p w:rsidR="00424BF8" w:rsidRDefault="00424BF8"/>
    <w:p w:rsidR="00424BF8" w:rsidRDefault="00424BF8">
      <w:r>
        <w:pict>
          <v:shape id="_x0000_i1078" type="#_x0000_t75" style="width:513.75pt;height:126.75pt">
            <v:imagedata r:id="rId59" o:title=""/>
          </v:shape>
        </w:pict>
      </w:r>
    </w:p>
    <w:p w:rsidR="00424BF8" w:rsidRDefault="00424BF8"/>
    <w:p w:rsidR="00424BF8" w:rsidRDefault="00424BF8">
      <w:pPr>
        <w:rPr>
          <w:b/>
        </w:rPr>
      </w:pPr>
      <w:r>
        <w:rPr>
          <w:rFonts w:hint="eastAsia"/>
          <w:b/>
        </w:rPr>
        <w:t>开发两个文件：</w:t>
      </w:r>
      <w:r>
        <w:rPr>
          <w:b/>
        </w:rPr>
        <w:t>mapper.java</w:t>
      </w:r>
      <w:r>
        <w:rPr>
          <w:rFonts w:hint="eastAsia"/>
          <w:b/>
        </w:rPr>
        <w:t>和</w:t>
      </w:r>
      <w:r>
        <w:rPr>
          <w:b/>
        </w:rPr>
        <w:t>mapper.xml</w:t>
      </w:r>
      <w:r>
        <w:rPr>
          <w:rFonts w:hint="eastAsia"/>
          <w:b/>
        </w:rPr>
        <w:t>，注意：</w:t>
      </w:r>
      <w:r>
        <w:rPr>
          <w:b/>
        </w:rPr>
        <w:t>mapper.xml</w:t>
      </w:r>
      <w:r>
        <w:rPr>
          <w:rFonts w:hint="eastAsia"/>
          <w:b/>
        </w:rPr>
        <w:t>和</w:t>
      </w:r>
      <w:r>
        <w:rPr>
          <w:b/>
        </w:rPr>
        <w:t>mapper.java</w:t>
      </w:r>
      <w:r>
        <w:rPr>
          <w:rFonts w:hint="eastAsia"/>
          <w:b/>
        </w:rPr>
        <w:t>同名且在一个目录</w:t>
      </w:r>
    </w:p>
    <w:p w:rsidR="00424BF8" w:rsidRDefault="00424BF8"/>
    <w:p w:rsidR="00424BF8" w:rsidRDefault="00424BF8">
      <w:r>
        <w:rPr>
          <w:rFonts w:hint="eastAsia"/>
        </w:rPr>
        <w:t>测试：</w:t>
      </w:r>
    </w:p>
    <w:p w:rsidR="00424BF8" w:rsidRDefault="00424BF8">
      <w:r>
        <w:rPr>
          <w:rFonts w:hint="eastAsia"/>
        </w:rPr>
        <w:t>获得</w:t>
      </w:r>
      <w:r>
        <w:t>spring</w:t>
      </w:r>
      <w:r>
        <w:rPr>
          <w:rFonts w:hint="eastAsia"/>
        </w:rPr>
        <w:t>容器，从容器中得</w:t>
      </w:r>
      <w:r>
        <w:rPr>
          <w:rFonts w:ascii="Consolas" w:hAnsi="Consolas" w:cs="Consolas"/>
          <w:color w:val="000000"/>
          <w:kern w:val="0"/>
          <w:sz w:val="24"/>
          <w:szCs w:val="24"/>
          <w:highlight w:val="lightGray"/>
        </w:rPr>
        <w:t>SysuserCustomMapper</w:t>
      </w:r>
    </w:p>
    <w:p w:rsidR="00424BF8" w:rsidRDefault="00424BF8"/>
    <w:p w:rsidR="00424BF8" w:rsidRDefault="00424BF8">
      <w:r>
        <w:rPr>
          <w:rFonts w:hint="eastAsia"/>
        </w:rPr>
        <w:t>本系统采用扫描器方法创建</w:t>
      </w:r>
      <w:r>
        <w:t>mapper</w:t>
      </w:r>
      <w:r>
        <w:rPr>
          <w:rFonts w:hint="eastAsia"/>
        </w:rPr>
        <w:t>对象。</w:t>
      </w:r>
    </w:p>
    <w:p w:rsidR="00424BF8" w:rsidRDefault="00424BF8"/>
    <w:p w:rsidR="00424BF8" w:rsidRDefault="00424BF8"/>
    <w:p w:rsidR="00424BF8" w:rsidRDefault="00424BF8">
      <w:pPr>
        <w:pStyle w:val="9"/>
      </w:pPr>
      <w:r>
        <w:t>Mybatis</w:t>
      </w:r>
      <w:r>
        <w:rPr>
          <w:rFonts w:hint="eastAsia"/>
        </w:rPr>
        <w:t>逆向工程</w:t>
      </w:r>
    </w:p>
    <w:p w:rsidR="00424BF8" w:rsidRDefault="00424BF8"/>
    <w:p w:rsidR="00424BF8" w:rsidRDefault="00424BF8">
      <w:r>
        <w:t>Mybaits</w:t>
      </w:r>
      <w:r>
        <w:rPr>
          <w:rFonts w:hint="eastAsia"/>
        </w:rPr>
        <w:t>官方提供逆向工程，根据数据库表结构生成</w:t>
      </w:r>
      <w:r>
        <w:t>mapper.xml</w:t>
      </w:r>
      <w:r>
        <w:rPr>
          <w:rFonts w:hint="eastAsia"/>
        </w:rPr>
        <w:t>和</w:t>
      </w:r>
      <w:r>
        <w:t>mapper.java</w:t>
      </w:r>
      <w:r>
        <w:rPr>
          <w:rFonts w:hint="eastAsia"/>
        </w:rPr>
        <w:t>及</w:t>
      </w:r>
      <w:r>
        <w:t>po</w:t>
      </w:r>
      <w:r>
        <w:rPr>
          <w:rFonts w:hint="eastAsia"/>
        </w:rPr>
        <w:t>类。</w:t>
      </w:r>
    </w:p>
    <w:p w:rsidR="00424BF8" w:rsidRDefault="00424BF8">
      <w:r>
        <w:rPr>
          <w:rFonts w:hint="eastAsia"/>
        </w:rPr>
        <w:t>生成的</w:t>
      </w:r>
      <w:r>
        <w:t>mapper</w:t>
      </w:r>
      <w:r>
        <w:rPr>
          <w:rFonts w:hint="eastAsia"/>
        </w:rPr>
        <w:t>具备了单表的增、删、改、查的功能。</w:t>
      </w:r>
    </w:p>
    <w:p w:rsidR="00424BF8" w:rsidRDefault="00424BF8"/>
    <w:p w:rsidR="00424BF8" w:rsidRDefault="00424BF8">
      <w:r>
        <w:pict>
          <v:shape id="_x0000_i1079" type="#_x0000_t75" style="width:183pt;height:33.75pt">
            <v:imagedata r:id="rId60" o:title=""/>
          </v:shape>
        </w:pict>
      </w:r>
    </w:p>
    <w:p w:rsidR="00424BF8" w:rsidRDefault="00424BF8"/>
    <w:p w:rsidR="00424BF8" w:rsidRDefault="00424BF8"/>
    <w:p w:rsidR="00424BF8" w:rsidRDefault="00424BF8">
      <w:r>
        <w:rPr>
          <w:rFonts w:hint="eastAsia"/>
        </w:rPr>
        <w:t>使用方式：</w:t>
      </w:r>
    </w:p>
    <w:p w:rsidR="00424BF8" w:rsidRDefault="00424BF8">
      <w:r>
        <w:pict>
          <v:shape id="_x0000_i1080" type="#_x0000_t75" style="width:309.75pt;height:138.75pt">
            <v:imagedata r:id="rId61" o:title=""/>
          </v:shape>
        </w:pict>
      </w:r>
    </w:p>
    <w:p w:rsidR="00424BF8" w:rsidRDefault="00424BF8"/>
    <w:p w:rsidR="00424BF8" w:rsidRDefault="00424BF8">
      <w:r>
        <w:rPr>
          <w:rFonts w:hint="eastAsia"/>
        </w:rPr>
        <w:t>使用</w:t>
      </w:r>
      <w:r>
        <w:t>java</w:t>
      </w:r>
      <w:r>
        <w:rPr>
          <w:rFonts w:hint="eastAsia"/>
        </w:rPr>
        <w:t>程序</w:t>
      </w:r>
      <w:r>
        <w:t>+xml</w:t>
      </w:r>
      <w:r>
        <w:rPr>
          <w:rFonts w:hint="eastAsia"/>
        </w:rPr>
        <w:t>配置执行逆向工程。</w:t>
      </w:r>
    </w:p>
    <w:p w:rsidR="00424BF8" w:rsidRDefault="00424BF8"/>
    <w:p w:rsidR="00424BF8" w:rsidRDefault="00424BF8">
      <w:r>
        <w:rPr>
          <w:rFonts w:hint="eastAsia"/>
        </w:rPr>
        <w:t>参考工程：</w:t>
      </w:r>
    </w:p>
    <w:p w:rsidR="00424BF8" w:rsidRDefault="00424BF8">
      <w:r>
        <w:pict>
          <v:shape id="_x0000_i1081" type="#_x0000_t75" style="width:161.25pt;height:118.5pt">
            <v:imagedata r:id="rId62" o:title=""/>
          </v:shape>
        </w:pict>
      </w:r>
    </w:p>
    <w:p w:rsidR="00424BF8" w:rsidRDefault="00424BF8"/>
    <w:p w:rsidR="00424BF8" w:rsidRDefault="00424BF8">
      <w:r>
        <w:rPr>
          <w:rFonts w:hint="eastAsia"/>
        </w:rPr>
        <w:t>在</w:t>
      </w:r>
      <w:r>
        <w:t xml:space="preserve"> generatorConfig.xml</w:t>
      </w:r>
      <w:r>
        <w:rPr>
          <w:rFonts w:hint="eastAsia"/>
        </w:rPr>
        <w:t>配置生成规则</w:t>
      </w:r>
    </w:p>
    <w:p w:rsidR="00424BF8" w:rsidRDefault="00424BF8"/>
    <w:p w:rsidR="00424BF8" w:rsidRDefault="00424BF8">
      <w:r>
        <w:rPr>
          <w:rFonts w:hint="eastAsia"/>
        </w:rPr>
        <w:t>执行</w:t>
      </w:r>
      <w:r>
        <w:t>GeneratorSqlmap.java</w:t>
      </w:r>
    </w:p>
    <w:p w:rsidR="00424BF8" w:rsidRDefault="00424BF8"/>
    <w:p w:rsidR="00424BF8" w:rsidRDefault="00424BF8">
      <w:r>
        <w:rPr>
          <w:rFonts w:hint="eastAsia"/>
        </w:rPr>
        <w:t>关于</w:t>
      </w:r>
      <w:r>
        <w:t>mapper.xml</w:t>
      </w:r>
      <w:r>
        <w:rPr>
          <w:rFonts w:hint="eastAsia"/>
        </w:rPr>
        <w:t>中生成内容重复问题：</w:t>
      </w:r>
    </w:p>
    <w:p w:rsidR="00424BF8" w:rsidRDefault="00424BF8"/>
    <w:p w:rsidR="00424BF8" w:rsidRDefault="00424BF8">
      <w:r>
        <w:rPr>
          <w:rFonts w:hint="eastAsia"/>
        </w:rPr>
        <w:t>通过</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dba_objects</w:t>
      </w:r>
      <w:r>
        <w:rPr>
          <w:rFonts w:ascii="Courier New" w:hAnsi="Courier New" w:cs="Courier New" w:hint="eastAsia"/>
          <w:color w:val="000080"/>
          <w:kern w:val="0"/>
          <w:sz w:val="20"/>
          <w:szCs w:val="20"/>
        </w:rPr>
        <w:t>查询对象的</w:t>
      </w:r>
      <w:r>
        <w:t>schema</w:t>
      </w:r>
    </w:p>
    <w:p w:rsidR="00424BF8" w:rsidRDefault="00424BF8">
      <w:r>
        <w:pict>
          <v:shape id="_x0000_i1082" type="#_x0000_t75" style="width:480.75pt;height:111pt">
            <v:imagedata r:id="rId63" o:title=""/>
          </v:shape>
        </w:pict>
      </w:r>
    </w:p>
    <w:p w:rsidR="00424BF8" w:rsidRDefault="00424BF8">
      <w:r>
        <w:rPr>
          <w:rFonts w:hint="eastAsia"/>
        </w:rPr>
        <w:t>由于该</w:t>
      </w:r>
      <w:r>
        <w:t>sysuser</w:t>
      </w:r>
      <w:r>
        <w:rPr>
          <w:rFonts w:hint="eastAsia"/>
        </w:rPr>
        <w:t>表有两个</w:t>
      </w:r>
      <w:r>
        <w:t>schema</w:t>
      </w:r>
      <w:r>
        <w:rPr>
          <w:rFonts w:hint="eastAsia"/>
        </w:rPr>
        <w:t>，生成</w:t>
      </w:r>
      <w:r>
        <w:t>mapper.xml</w:t>
      </w:r>
      <w:r>
        <w:rPr>
          <w:rFonts w:hint="eastAsia"/>
        </w:rPr>
        <w:t>中内容就重复了。</w:t>
      </w:r>
    </w:p>
    <w:p w:rsidR="00424BF8" w:rsidRDefault="00424BF8"/>
    <w:p w:rsidR="00424BF8" w:rsidRDefault="00424BF8">
      <w:r>
        <w:rPr>
          <w:rFonts w:hint="eastAsia"/>
        </w:rPr>
        <w:t>解决方法：</w:t>
      </w:r>
    </w:p>
    <w:p w:rsidR="00424BF8" w:rsidRDefault="00424BF8">
      <w:r>
        <w:rPr>
          <w:rFonts w:hint="eastAsia"/>
        </w:rPr>
        <w:t>如果在生成配置文件中指定</w:t>
      </w:r>
      <w:r>
        <w:t>schema</w:t>
      </w:r>
      <w:r>
        <w:rPr>
          <w:rFonts w:hint="eastAsia"/>
        </w:rPr>
        <w:t>，</w:t>
      </w:r>
    </w:p>
    <w:p w:rsidR="00424BF8" w:rsidRDefault="00424BF8">
      <w:r>
        <w:pict>
          <v:shape id="_x0000_i1083" type="#_x0000_t75" style="width:352.5pt;height:33.75pt">
            <v:imagedata r:id="rId64" o:title=""/>
          </v:shape>
        </w:pict>
      </w:r>
    </w:p>
    <w:p w:rsidR="00424BF8" w:rsidRDefault="00424BF8">
      <w:r>
        <w:rPr>
          <w:rFonts w:hint="eastAsia"/>
        </w:rPr>
        <w:t>生成</w:t>
      </w:r>
      <w:r>
        <w:t>mapper.xml</w:t>
      </w:r>
      <w:r>
        <w:rPr>
          <w:rFonts w:hint="eastAsia"/>
        </w:rPr>
        <w:t>，在表名的前边将用户的</w:t>
      </w:r>
      <w:r>
        <w:t>id</w:t>
      </w:r>
      <w:r>
        <w:rPr>
          <w:rFonts w:hint="eastAsia"/>
        </w:rPr>
        <w:t>硬编码。系统不利于维护的。</w:t>
      </w:r>
    </w:p>
    <w:p w:rsidR="00424BF8" w:rsidRDefault="00424BF8"/>
    <w:p w:rsidR="00424BF8" w:rsidRDefault="00424BF8">
      <w:pPr>
        <w:rPr>
          <w:b/>
        </w:rPr>
      </w:pPr>
      <w:r>
        <w:rPr>
          <w:rFonts w:hint="eastAsia"/>
          <w:b/>
        </w:rPr>
        <w:t>建议：如果在不影响其它用户的前提下，在数据库只保留该表的一个</w:t>
      </w:r>
      <w:r>
        <w:rPr>
          <w:b/>
        </w:rPr>
        <w:t>schema</w:t>
      </w:r>
      <w:r>
        <w:rPr>
          <w:rFonts w:hint="eastAsia"/>
          <w:b/>
        </w:rPr>
        <w:t>。</w:t>
      </w:r>
    </w:p>
    <w:p w:rsidR="00424BF8" w:rsidRDefault="00424BF8">
      <w:pPr>
        <w:rPr>
          <w:b/>
        </w:rPr>
      </w:pPr>
    </w:p>
    <w:p w:rsidR="00424BF8" w:rsidRDefault="00424BF8">
      <w:pPr>
        <w:rPr>
          <w:b/>
        </w:rPr>
      </w:pPr>
      <w:r>
        <w:rPr>
          <w:b/>
        </w:rPr>
        <w:t>Mapper.xml</w:t>
      </w:r>
      <w:r>
        <w:rPr>
          <w:rFonts w:hint="eastAsia"/>
          <w:b/>
        </w:rPr>
        <w:t>重新生成时，建议删除后再生成，否则在</w:t>
      </w:r>
      <w:r>
        <w:rPr>
          <w:b/>
        </w:rPr>
        <w:t>mapper.xml</w:t>
      </w:r>
      <w:r>
        <w:rPr>
          <w:rFonts w:hint="eastAsia"/>
          <w:b/>
        </w:rPr>
        <w:t>中追加内容，导致</w:t>
      </w:r>
      <w:r>
        <w:rPr>
          <w:b/>
        </w:rPr>
        <w:t>mapper.xml</w:t>
      </w:r>
      <w:r>
        <w:rPr>
          <w:rFonts w:hint="eastAsia"/>
          <w:b/>
        </w:rPr>
        <w:t>中内容重复。</w:t>
      </w:r>
    </w:p>
    <w:p w:rsidR="00424BF8" w:rsidRDefault="00424BF8"/>
    <w:p w:rsidR="00424BF8" w:rsidRDefault="00424BF8"/>
    <w:p w:rsidR="00424BF8" w:rsidRDefault="00424BF8">
      <w:pPr>
        <w:pStyle w:val="9"/>
      </w:pPr>
      <w:r>
        <w:rPr>
          <w:rFonts w:hint="eastAsia"/>
        </w:rPr>
        <w:t>逆向工程</w:t>
      </w:r>
      <w:r>
        <w:t>mapper</w:t>
      </w:r>
      <w:r>
        <w:rPr>
          <w:rFonts w:hint="eastAsia"/>
        </w:rPr>
        <w:t>的使用</w:t>
      </w:r>
    </w:p>
    <w:p w:rsidR="00424BF8" w:rsidRDefault="00424BF8"/>
    <w:p w:rsidR="00424BF8" w:rsidRDefault="00424BF8">
      <w:r>
        <w:rPr>
          <w:rFonts w:hint="eastAsia"/>
        </w:rPr>
        <w:t>在逆向工程中生成</w:t>
      </w:r>
      <w:r>
        <w:t>mapper</w:t>
      </w:r>
      <w:r>
        <w:rPr>
          <w:rFonts w:hint="eastAsia"/>
        </w:rPr>
        <w:t>文件，将</w:t>
      </w:r>
      <w:r>
        <w:t>mapper</w:t>
      </w:r>
      <w:r>
        <w:rPr>
          <w:rFonts w:hint="eastAsia"/>
        </w:rPr>
        <w:t>文件拷贝到业务工程中。</w:t>
      </w:r>
    </w:p>
    <w:p w:rsidR="00424BF8" w:rsidRDefault="00424BF8"/>
    <w:p w:rsidR="00424BF8" w:rsidRDefault="00424BF8">
      <w:r>
        <w:pict>
          <v:shape id="图片 77" o:spid="_x0000_i1084" type="#_x0000_t75" style="width:149.25pt;height:81pt">
            <v:imagedata r:id="rId65" o:title=""/>
          </v:shape>
        </w:pict>
      </w:r>
    </w:p>
    <w:p w:rsidR="00424BF8" w:rsidRDefault="00424BF8"/>
    <w:p w:rsidR="00424BF8" w:rsidRDefault="00424BF8">
      <w:r>
        <w:rPr>
          <w:rFonts w:hint="eastAsia"/>
        </w:rPr>
        <w:t>将</w:t>
      </w:r>
      <w:r>
        <w:t>*.xml</w:t>
      </w:r>
      <w:r>
        <w:rPr>
          <w:rFonts w:hint="eastAsia"/>
        </w:rPr>
        <w:t>拷贝到</w:t>
      </w:r>
      <w:r>
        <w:t>src/main/resources</w:t>
      </w:r>
      <w:r>
        <w:rPr>
          <w:rFonts w:hint="eastAsia"/>
        </w:rPr>
        <w:t>下。</w:t>
      </w:r>
    </w:p>
    <w:p w:rsidR="00424BF8" w:rsidRDefault="00424BF8">
      <w:r>
        <w:rPr>
          <w:rFonts w:hint="eastAsia"/>
        </w:rPr>
        <w:t>将</w:t>
      </w:r>
      <w:r>
        <w:t>*.java</w:t>
      </w:r>
      <w:r>
        <w:rPr>
          <w:rFonts w:hint="eastAsia"/>
        </w:rPr>
        <w:t>拷贝到</w:t>
      </w:r>
      <w:r>
        <w:t>src/main/java</w:t>
      </w:r>
      <w:r>
        <w:rPr>
          <w:rFonts w:hint="eastAsia"/>
        </w:rPr>
        <w:t>下。</w:t>
      </w:r>
    </w:p>
    <w:p w:rsidR="00424BF8" w:rsidRDefault="00424BF8"/>
    <w:p w:rsidR="00424BF8" w:rsidRDefault="00424BF8">
      <w:r>
        <w:rPr>
          <w:rFonts w:hint="eastAsia"/>
        </w:rPr>
        <w:t>建议不要在自动生成的文件中添加内容。</w:t>
      </w:r>
    </w:p>
    <w:p w:rsidR="00424BF8" w:rsidRDefault="00424BF8"/>
    <w:p w:rsidR="00424BF8" w:rsidRDefault="00424BF8">
      <w:r>
        <w:rPr>
          <w:rFonts w:hint="eastAsia"/>
        </w:rPr>
        <w:t>调试错误：</w:t>
      </w:r>
    </w:p>
    <w:p w:rsidR="00424BF8" w:rsidRDefault="00424BF8"/>
    <w:p w:rsidR="00424BF8" w:rsidRDefault="00424BF8">
      <w:r>
        <w:t>org.springframework.beans.factory.BeanCreationException: Error creating bean with name 'sysuserMapper' defined in file [E:\yycg-maven0730\yycgproject\target\classes\yycg\base\dao\mapper\SysuserMapper.class]: Invocation of init method failed; nested exception is java.lang.IllegalArgumentException: org.apache.ibatis.builder.BuilderException: Error parsing Mapper XML. Cause: java.lang.Ill</w:t>
      </w:r>
      <w:r>
        <w:rPr>
          <w:color w:val="FF0000"/>
        </w:rPr>
        <w:t>egalArgumentException: Result Maps collection already contains value for yycg.base.dao.mapper.SysuserMapper.BaseResultMap</w:t>
      </w:r>
    </w:p>
    <w:p w:rsidR="00424BF8" w:rsidRDefault="00424BF8">
      <w:pPr>
        <w:rPr>
          <w:color w:val="FF0000"/>
        </w:rPr>
      </w:pPr>
      <w:r>
        <w:rPr>
          <w:color w:val="FF0000"/>
        </w:rPr>
        <w:t>BaseResultMap:</w:t>
      </w:r>
      <w:r>
        <w:rPr>
          <w:rFonts w:hint="eastAsia"/>
          <w:color w:val="FF0000"/>
        </w:rPr>
        <w:t>在</w:t>
      </w:r>
      <w:r>
        <w:rPr>
          <w:color w:val="FF0000"/>
        </w:rPr>
        <w:t>mapper.xml</w:t>
      </w:r>
      <w:r>
        <w:rPr>
          <w:rFonts w:hint="eastAsia"/>
          <w:color w:val="FF0000"/>
        </w:rPr>
        <w:t>内容重复</w:t>
      </w:r>
    </w:p>
    <w:p w:rsidR="00424BF8" w:rsidRDefault="00424BF8">
      <w:pPr>
        <w:rPr>
          <w:color w:val="FF0000"/>
        </w:rPr>
      </w:pPr>
    </w:p>
    <w:p w:rsidR="00424BF8" w:rsidRDefault="00424BF8">
      <w:r>
        <w:rPr>
          <w:rFonts w:hint="eastAsia"/>
        </w:rPr>
        <w:t>基本的操作方法：</w:t>
      </w:r>
    </w:p>
    <w:p w:rsidR="00424BF8" w:rsidRDefault="00424BF8">
      <w:pPr>
        <w:rPr>
          <w:color w:val="FF0000"/>
        </w:rPr>
      </w:pP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hint="eastAsia"/>
          <w:color w:val="3F7F5F"/>
          <w:kern w:val="0"/>
          <w:sz w:val="24"/>
          <w:szCs w:val="24"/>
        </w:rPr>
        <w:t>根据主键删除</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testDeleteByPrimaryKey() {</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sysuserMapper</w:t>
      </w:r>
      <w:r>
        <w:rPr>
          <w:rFonts w:ascii="Consolas" w:hAnsi="Consolas" w:cs="Consolas"/>
          <w:color w:val="000000"/>
          <w:kern w:val="0"/>
          <w:sz w:val="24"/>
          <w:szCs w:val="24"/>
        </w:rPr>
        <w:t>.deleteByPrimaryKey(</w:t>
      </w:r>
      <w:r>
        <w:rPr>
          <w:rFonts w:ascii="Consolas" w:hAnsi="Consolas" w:cs="Consolas"/>
          <w:color w:val="2A00FF"/>
          <w:kern w:val="0"/>
          <w:sz w:val="24"/>
          <w:szCs w:val="24"/>
        </w:rPr>
        <w:t>"test009"</w:t>
      </w:r>
      <w:r>
        <w:rPr>
          <w:rFonts w:ascii="Consolas" w:hAnsi="Consolas" w:cs="Consolas"/>
          <w:color w:val="000000"/>
          <w:kern w:val="0"/>
          <w:sz w:val="24"/>
          <w:szCs w:val="24"/>
        </w:rPr>
        <w: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24BF8" w:rsidRDefault="00424BF8">
      <w:pPr>
        <w:autoSpaceDE w:val="0"/>
        <w:autoSpaceDN w:val="0"/>
        <w:adjustRightInd w:val="0"/>
        <w:jc w:val="left"/>
        <w:rPr>
          <w:rFonts w:ascii="Consolas" w:hAnsi="Consolas" w:cs="Consolas"/>
          <w:kern w:val="0"/>
          <w:sz w:val="24"/>
          <w:szCs w:val="24"/>
        </w:rPr>
      </w:pP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hint="eastAsia"/>
          <w:color w:val="3F7F5F"/>
          <w:kern w:val="0"/>
          <w:sz w:val="24"/>
          <w:szCs w:val="24"/>
        </w:rPr>
        <w:t>插入用户信息</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testInsert() {</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Sysuser sysuser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Sysuser();</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sysuser.setId(UUIDBuild.</w:t>
      </w:r>
      <w:r>
        <w:rPr>
          <w:rFonts w:ascii="Consolas" w:hAnsi="Consolas" w:cs="Consolas"/>
          <w:i/>
          <w:iCs/>
          <w:color w:val="000000"/>
          <w:kern w:val="0"/>
          <w:sz w:val="24"/>
          <w:szCs w:val="24"/>
        </w:rPr>
        <w:t>getUUID</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hint="eastAsia"/>
          <w:color w:val="3F7F5F"/>
          <w:kern w:val="0"/>
          <w:sz w:val="24"/>
          <w:szCs w:val="24"/>
        </w:rPr>
        <w:t>生成</w:t>
      </w:r>
      <w:r>
        <w:rPr>
          <w:rFonts w:ascii="Consolas" w:hAnsi="Consolas" w:cs="Consolas"/>
          <w:color w:val="3F7F5F"/>
          <w:kern w:val="0"/>
          <w:sz w:val="24"/>
          <w:szCs w:val="24"/>
          <w:u w:val="single"/>
        </w:rPr>
        <w:t>uuid</w:t>
      </w:r>
      <w:r>
        <w:rPr>
          <w:rFonts w:ascii="Consolas" w:hAnsi="Consolas" w:cs="Consolas" w:hint="eastAsia"/>
          <w:color w:val="3F7F5F"/>
          <w:kern w:val="0"/>
          <w:sz w:val="24"/>
          <w:szCs w:val="24"/>
        </w:rPr>
        <w:t>主键</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sysuser.setUserid(</w:t>
      </w:r>
      <w:r>
        <w:rPr>
          <w:rFonts w:ascii="Consolas" w:hAnsi="Consolas" w:cs="Consolas"/>
          <w:color w:val="2A00FF"/>
          <w:kern w:val="0"/>
          <w:sz w:val="24"/>
          <w:szCs w:val="24"/>
        </w:rPr>
        <w:t>""</w:t>
      </w:r>
      <w:r>
        <w:rPr>
          <w:rFonts w:ascii="Consolas" w:hAnsi="Consolas" w:cs="Consolas"/>
          <w:color w:val="000000"/>
          <w:kern w:val="0"/>
          <w:sz w:val="24"/>
          <w:szCs w:val="24"/>
        </w:rPr>
        <w: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sysuser.setUsername(</w:t>
      </w:r>
      <w:r>
        <w:rPr>
          <w:rFonts w:ascii="Consolas" w:hAnsi="Consolas" w:cs="Consolas"/>
          <w:color w:val="2A00FF"/>
          <w:kern w:val="0"/>
          <w:sz w:val="24"/>
          <w:szCs w:val="24"/>
        </w:rPr>
        <w:t>""</w:t>
      </w:r>
      <w:r>
        <w:rPr>
          <w:rFonts w:ascii="Consolas" w:hAnsi="Consolas" w:cs="Consolas"/>
          <w:color w:val="000000"/>
          <w:kern w:val="0"/>
          <w:sz w:val="24"/>
          <w:szCs w:val="24"/>
        </w:rPr>
        <w: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sysuserMapper</w:t>
      </w:r>
      <w:r>
        <w:rPr>
          <w:rFonts w:ascii="Consolas" w:hAnsi="Consolas" w:cs="Consolas"/>
          <w:color w:val="000000"/>
          <w:kern w:val="0"/>
          <w:sz w:val="24"/>
          <w:szCs w:val="24"/>
        </w:rPr>
        <w:t>.insert(sysuser);</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24BF8" w:rsidRDefault="00424BF8">
      <w:pPr>
        <w:autoSpaceDE w:val="0"/>
        <w:autoSpaceDN w:val="0"/>
        <w:adjustRightInd w:val="0"/>
        <w:jc w:val="left"/>
        <w:rPr>
          <w:rFonts w:ascii="Consolas" w:hAnsi="Consolas" w:cs="Consolas"/>
          <w:kern w:val="0"/>
          <w:sz w:val="24"/>
          <w:szCs w:val="24"/>
        </w:rPr>
      </w:pP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hint="eastAsia"/>
          <w:color w:val="3F7F5F"/>
          <w:kern w:val="0"/>
          <w:sz w:val="24"/>
          <w:szCs w:val="24"/>
        </w:rPr>
        <w:t>自定义查询条件查询</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testSelectByExample() {</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SysuserExample sysuserExample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SysuserExample();</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SysuserExample.Criteria criteria = sysuserExample.createCriteria();</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hint="eastAsia"/>
          <w:color w:val="3F7F5F"/>
          <w:kern w:val="0"/>
          <w:sz w:val="24"/>
          <w:szCs w:val="24"/>
        </w:rPr>
        <w:t>自定义查询条件</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criteria.andUsernameEqualTo(</w:t>
      </w:r>
      <w:r>
        <w:rPr>
          <w:rFonts w:ascii="Consolas" w:hAnsi="Consolas" w:cs="Consolas"/>
          <w:color w:val="2A00FF"/>
          <w:kern w:val="0"/>
          <w:sz w:val="24"/>
          <w:szCs w:val="24"/>
        </w:rPr>
        <w:t>"test009"</w:t>
      </w:r>
      <w:r>
        <w:rPr>
          <w:rFonts w:ascii="Consolas" w:hAnsi="Consolas" w:cs="Consolas"/>
          <w:color w:val="000000"/>
          <w:kern w:val="0"/>
          <w:sz w:val="24"/>
          <w:szCs w:val="24"/>
        </w:rPr>
        <w: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criteria.andGroupidEqualTo(</w:t>
      </w:r>
      <w:r>
        <w:rPr>
          <w:rFonts w:ascii="Consolas" w:hAnsi="Consolas" w:cs="Consolas"/>
          <w:color w:val="2A00FF"/>
          <w:kern w:val="0"/>
          <w:sz w:val="24"/>
          <w:szCs w:val="24"/>
        </w:rPr>
        <w:t>"4"</w:t>
      </w:r>
      <w:r>
        <w:rPr>
          <w:rFonts w:ascii="Consolas" w:hAnsi="Consolas" w:cs="Consolas"/>
          <w:color w:val="000000"/>
          <w:kern w:val="0"/>
          <w:sz w:val="24"/>
          <w:szCs w:val="24"/>
        </w:rPr>
        <w: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List&lt;Sysuser&gt; list = </w:t>
      </w:r>
      <w:r>
        <w:rPr>
          <w:rFonts w:ascii="Consolas" w:hAnsi="Consolas" w:cs="Consolas"/>
          <w:color w:val="0000C0"/>
          <w:kern w:val="0"/>
          <w:sz w:val="24"/>
          <w:szCs w:val="24"/>
        </w:rPr>
        <w:t>sysuserMapper</w:t>
      </w:r>
      <w:r>
        <w:rPr>
          <w:rFonts w:ascii="Consolas" w:hAnsi="Consolas" w:cs="Consolas"/>
          <w:color w:val="000000"/>
          <w:kern w:val="0"/>
          <w:sz w:val="24"/>
          <w:szCs w:val="24"/>
        </w:rPr>
        <w:t>.selectByExample(sysuserExample);</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.println(list.get(0));</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24BF8" w:rsidRDefault="00424BF8">
      <w:pPr>
        <w:autoSpaceDE w:val="0"/>
        <w:autoSpaceDN w:val="0"/>
        <w:adjustRightInd w:val="0"/>
        <w:jc w:val="left"/>
        <w:rPr>
          <w:rFonts w:ascii="Consolas" w:hAnsi="Consolas" w:cs="Consolas"/>
          <w:kern w:val="0"/>
          <w:sz w:val="24"/>
          <w:szCs w:val="24"/>
        </w:rPr>
      </w:pP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hint="eastAsia"/>
          <w:color w:val="3F7F5F"/>
          <w:kern w:val="0"/>
          <w:sz w:val="24"/>
          <w:szCs w:val="24"/>
        </w:rPr>
        <w:t>根据主键查询用户信息</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testSelectByPrimaryKey() {</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Sysuser sysuser =  </w:t>
      </w:r>
      <w:r>
        <w:rPr>
          <w:rFonts w:ascii="Consolas" w:hAnsi="Consolas" w:cs="Consolas"/>
          <w:color w:val="0000C0"/>
          <w:kern w:val="0"/>
          <w:sz w:val="24"/>
          <w:szCs w:val="24"/>
        </w:rPr>
        <w:t>sysuserMapper</w:t>
      </w:r>
      <w:r>
        <w:rPr>
          <w:rFonts w:ascii="Consolas" w:hAnsi="Consolas" w:cs="Consolas"/>
          <w:color w:val="000000"/>
          <w:kern w:val="0"/>
          <w:sz w:val="24"/>
          <w:szCs w:val="24"/>
        </w:rPr>
        <w:t>.selectByPrimaryKey(</w:t>
      </w:r>
      <w:r>
        <w:rPr>
          <w:rFonts w:ascii="Consolas" w:hAnsi="Consolas" w:cs="Consolas"/>
          <w:color w:val="2A00FF"/>
          <w:kern w:val="0"/>
          <w:sz w:val="24"/>
          <w:szCs w:val="24"/>
        </w:rPr>
        <w:t>"18e6c4bc2f3244bfa146ec6e3f73919a"</w:t>
      </w:r>
      <w:r>
        <w:rPr>
          <w:rFonts w:ascii="Consolas" w:hAnsi="Consolas" w:cs="Consolas"/>
          <w:color w:val="000000"/>
          <w:kern w:val="0"/>
          <w:sz w:val="24"/>
          <w:szCs w:val="24"/>
        </w:rPr>
        <w: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.println(sysuser);</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24BF8" w:rsidRDefault="00424BF8">
      <w:pPr>
        <w:autoSpaceDE w:val="0"/>
        <w:autoSpaceDN w:val="0"/>
        <w:adjustRightInd w:val="0"/>
        <w:jc w:val="left"/>
        <w:rPr>
          <w:rFonts w:ascii="Consolas" w:hAnsi="Consolas" w:cs="Consolas"/>
          <w:kern w:val="0"/>
          <w:sz w:val="24"/>
          <w:szCs w:val="24"/>
        </w:rPr>
      </w:pP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hint="eastAsia"/>
          <w:color w:val="3F7F5F"/>
          <w:kern w:val="0"/>
          <w:sz w:val="24"/>
          <w:szCs w:val="24"/>
        </w:rPr>
        <w:t>根据主键更新，传入的</w:t>
      </w:r>
      <w:r>
        <w:rPr>
          <w:rFonts w:ascii="Consolas" w:hAnsi="Consolas" w:cs="Consolas"/>
          <w:color w:val="3F7F5F"/>
          <w:kern w:val="0"/>
          <w:sz w:val="24"/>
          <w:szCs w:val="24"/>
          <w:u w:val="single"/>
        </w:rPr>
        <w:t>po</w:t>
      </w:r>
      <w:r>
        <w:rPr>
          <w:rFonts w:ascii="Consolas" w:hAnsi="Consolas" w:cs="Consolas" w:hint="eastAsia"/>
          <w:color w:val="3F7F5F"/>
          <w:kern w:val="0"/>
          <w:sz w:val="24"/>
          <w:szCs w:val="24"/>
        </w:rPr>
        <w:t>类的属性不为空才更新</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testUpdateByPrimaryKeySelective() {</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hint="eastAsia"/>
          <w:color w:val="3F7F5F"/>
          <w:kern w:val="0"/>
          <w:sz w:val="24"/>
          <w:szCs w:val="24"/>
        </w:rPr>
        <w:t>定义一个新的对象</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Sysuser sysuser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Sysuser();</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hint="eastAsia"/>
          <w:color w:val="3F7F5F"/>
          <w:kern w:val="0"/>
          <w:sz w:val="24"/>
          <w:szCs w:val="24"/>
        </w:rPr>
        <w:t>对象设置</w:t>
      </w:r>
      <w:r>
        <w:rPr>
          <w:rFonts w:ascii="Consolas" w:hAnsi="Consolas" w:cs="Consolas"/>
          <w:color w:val="3F7F5F"/>
          <w:kern w:val="0"/>
          <w:sz w:val="24"/>
          <w:szCs w:val="24"/>
        </w:rPr>
        <w:t>id</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sysuser.setId(</w:t>
      </w:r>
      <w:r>
        <w:rPr>
          <w:rFonts w:ascii="Consolas" w:hAnsi="Consolas" w:cs="Consolas"/>
          <w:color w:val="2A00FF"/>
          <w:kern w:val="0"/>
          <w:sz w:val="24"/>
          <w:szCs w:val="24"/>
        </w:rPr>
        <w:t>"18e6c4bc2f3244bfa146ec6e3f73919a"</w:t>
      </w:r>
      <w:r>
        <w:rPr>
          <w:rFonts w:ascii="Consolas" w:hAnsi="Consolas" w:cs="Consolas"/>
          <w:color w:val="000000"/>
          <w:kern w:val="0"/>
          <w:sz w:val="24"/>
          <w:szCs w:val="24"/>
        </w:rPr>
        <w: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hint="eastAsia"/>
          <w:color w:val="3F7F5F"/>
          <w:kern w:val="0"/>
          <w:sz w:val="24"/>
          <w:szCs w:val="24"/>
        </w:rPr>
        <w:t>再设置要更新的值</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sysuser.setUsername(</w:t>
      </w:r>
      <w:r>
        <w:rPr>
          <w:rFonts w:ascii="Consolas" w:hAnsi="Consolas" w:cs="Consolas"/>
          <w:color w:val="2A00FF"/>
          <w:kern w:val="0"/>
          <w:sz w:val="24"/>
          <w:szCs w:val="24"/>
        </w:rPr>
        <w:t>"test009999"</w:t>
      </w:r>
      <w:r>
        <w:rPr>
          <w:rFonts w:ascii="Consolas" w:hAnsi="Consolas" w:cs="Consolas"/>
          <w:color w:val="000000"/>
          <w:kern w:val="0"/>
          <w:sz w:val="24"/>
          <w:szCs w:val="24"/>
        </w:rPr>
        <w: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sysuserMapper</w:t>
      </w:r>
      <w:r>
        <w:rPr>
          <w:rFonts w:ascii="Consolas" w:hAnsi="Consolas" w:cs="Consolas"/>
          <w:color w:val="000000"/>
          <w:kern w:val="0"/>
          <w:sz w:val="24"/>
          <w:szCs w:val="24"/>
        </w:rPr>
        <w:t>.updateByPrimaryKeySelective(sysuser);</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hint="eastAsia"/>
          <w:color w:val="3F7F5F"/>
          <w:kern w:val="0"/>
          <w:sz w:val="24"/>
          <w:szCs w:val="24"/>
        </w:rPr>
        <w:t>根据主键更新，不管传入的</w:t>
      </w:r>
      <w:r>
        <w:rPr>
          <w:rFonts w:ascii="Consolas" w:hAnsi="Consolas" w:cs="Consolas"/>
          <w:color w:val="3F7F5F"/>
          <w:kern w:val="0"/>
          <w:sz w:val="24"/>
          <w:szCs w:val="24"/>
          <w:u w:val="single"/>
        </w:rPr>
        <w:t>po</w:t>
      </w:r>
      <w:r>
        <w:rPr>
          <w:rFonts w:ascii="Consolas" w:hAnsi="Consolas" w:cs="Consolas" w:hint="eastAsia"/>
          <w:color w:val="3F7F5F"/>
          <w:kern w:val="0"/>
          <w:sz w:val="24"/>
          <w:szCs w:val="24"/>
        </w:rPr>
        <w:t>类的属性是否为空，都更新</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testUpdateByPrimaryKey() {</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hint="eastAsia"/>
          <w:color w:val="3F7F5F"/>
          <w:kern w:val="0"/>
          <w:sz w:val="24"/>
          <w:szCs w:val="24"/>
        </w:rPr>
        <w:t>先查询对象</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Sysuser </w:t>
      </w:r>
      <w:r>
        <w:rPr>
          <w:rFonts w:ascii="Consolas" w:hAnsi="Consolas" w:cs="Consolas"/>
          <w:color w:val="000000"/>
          <w:kern w:val="0"/>
          <w:sz w:val="24"/>
          <w:szCs w:val="24"/>
          <w:highlight w:val="yellow"/>
        </w:rPr>
        <w:t>sysuser</w:t>
      </w:r>
      <w:r>
        <w:rPr>
          <w:rFonts w:ascii="Consolas" w:hAnsi="Consolas" w:cs="Consolas"/>
          <w:color w:val="000000"/>
          <w:kern w:val="0"/>
          <w:sz w:val="24"/>
          <w:szCs w:val="24"/>
        </w:rPr>
        <w:t xml:space="preserve"> = </w:t>
      </w:r>
      <w:r>
        <w:rPr>
          <w:rFonts w:ascii="Consolas" w:hAnsi="Consolas" w:cs="Consolas"/>
          <w:color w:val="0000C0"/>
          <w:kern w:val="0"/>
          <w:sz w:val="24"/>
          <w:szCs w:val="24"/>
        </w:rPr>
        <w:t>sysuserMapper</w:t>
      </w:r>
      <w:r>
        <w:rPr>
          <w:rFonts w:ascii="Consolas" w:hAnsi="Consolas" w:cs="Consolas"/>
          <w:color w:val="000000"/>
          <w:kern w:val="0"/>
          <w:sz w:val="24"/>
          <w:szCs w:val="24"/>
        </w:rPr>
        <w:t>.selectByPrimaryKey(</w:t>
      </w:r>
      <w:r>
        <w:rPr>
          <w:rFonts w:ascii="Consolas" w:hAnsi="Consolas" w:cs="Consolas"/>
          <w:color w:val="2A00FF"/>
          <w:kern w:val="0"/>
          <w:sz w:val="24"/>
          <w:szCs w:val="24"/>
        </w:rPr>
        <w:t>"18e6c4bc2f3244bfa146ec6e3f73919a"</w:t>
      </w:r>
      <w:r>
        <w:rPr>
          <w:rFonts w:ascii="Consolas" w:hAnsi="Consolas" w:cs="Consolas"/>
          <w:color w:val="000000"/>
          <w:kern w:val="0"/>
          <w:sz w:val="24"/>
          <w:szCs w:val="24"/>
        </w:rPr>
        <w: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hint="eastAsia"/>
          <w:color w:val="3F7F5F"/>
          <w:kern w:val="0"/>
          <w:sz w:val="24"/>
          <w:szCs w:val="24"/>
        </w:rPr>
        <w:t>向对象中设置要更新的值</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highlight w:val="lightGray"/>
        </w:rPr>
        <w:t>sysuser</w:t>
      </w:r>
      <w:r>
        <w:rPr>
          <w:rFonts w:ascii="Consolas" w:hAnsi="Consolas" w:cs="Consolas"/>
          <w:color w:val="000000"/>
          <w:kern w:val="0"/>
          <w:sz w:val="24"/>
          <w:szCs w:val="24"/>
        </w:rPr>
        <w:t>.setUsername(</w:t>
      </w:r>
      <w:r>
        <w:rPr>
          <w:rFonts w:ascii="Consolas" w:hAnsi="Consolas" w:cs="Consolas"/>
          <w:color w:val="2A00FF"/>
          <w:kern w:val="0"/>
          <w:sz w:val="24"/>
          <w:szCs w:val="24"/>
        </w:rPr>
        <w:t>"test009999"</w:t>
      </w:r>
      <w:r>
        <w:rPr>
          <w:rFonts w:ascii="Consolas" w:hAnsi="Consolas" w:cs="Consolas"/>
          <w:color w:val="000000"/>
          <w:kern w:val="0"/>
          <w:sz w:val="24"/>
          <w:szCs w:val="24"/>
        </w:rPr>
        <w: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hint="eastAsia"/>
          <w:color w:val="3F7F5F"/>
          <w:kern w:val="0"/>
          <w:sz w:val="24"/>
          <w:szCs w:val="24"/>
        </w:rPr>
        <w:t>执行更新</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sysuserMapper</w:t>
      </w:r>
      <w:r>
        <w:rPr>
          <w:rFonts w:ascii="Consolas" w:hAnsi="Consolas" w:cs="Consolas"/>
          <w:color w:val="000000"/>
          <w:kern w:val="0"/>
          <w:sz w:val="24"/>
          <w:szCs w:val="24"/>
        </w:rPr>
        <w:t>.updateByPrimaryKey(</w:t>
      </w:r>
      <w:r>
        <w:rPr>
          <w:rFonts w:ascii="Consolas" w:hAnsi="Consolas" w:cs="Consolas"/>
          <w:color w:val="000000"/>
          <w:kern w:val="0"/>
          <w:sz w:val="24"/>
          <w:szCs w:val="24"/>
          <w:highlight w:val="lightGray"/>
        </w:rPr>
        <w:t>sysuser</w:t>
      </w:r>
      <w:r>
        <w:rPr>
          <w:rFonts w:ascii="Consolas" w:hAnsi="Consolas" w:cs="Consolas"/>
          <w:color w:val="000000"/>
          <w:kern w:val="0"/>
          <w:sz w:val="24"/>
          <w:szCs w:val="24"/>
        </w:rPr>
        <w:t>);</w:t>
      </w:r>
    </w:p>
    <w:p w:rsidR="00424BF8" w:rsidRDefault="00424BF8">
      <w:r>
        <w:rPr>
          <w:rFonts w:ascii="Consolas" w:hAnsi="Consolas" w:cs="Consolas"/>
          <w:color w:val="000000"/>
          <w:kern w:val="0"/>
          <w:sz w:val="24"/>
          <w:szCs w:val="24"/>
        </w:rPr>
        <w:tab/>
        <w:t>}</w:t>
      </w:r>
    </w:p>
    <w:p w:rsidR="00424BF8" w:rsidRDefault="00424BF8"/>
    <w:p w:rsidR="00424BF8" w:rsidRDefault="00424BF8"/>
    <w:p w:rsidR="00424BF8" w:rsidRDefault="00424BF8">
      <w:pPr>
        <w:pStyle w:val="9"/>
      </w:pPr>
      <w:r>
        <w:rPr>
          <w:rFonts w:hint="eastAsia"/>
        </w:rPr>
        <w:t>整合</w:t>
      </w:r>
      <w:r>
        <w:t>service</w:t>
      </w:r>
    </w:p>
    <w:p w:rsidR="00424BF8" w:rsidRDefault="00424BF8"/>
    <w:p w:rsidR="00424BF8" w:rsidRDefault="00424BF8">
      <w:r>
        <w:rPr>
          <w:rFonts w:hint="eastAsia"/>
        </w:rPr>
        <w:t>整合目标：</w:t>
      </w:r>
    </w:p>
    <w:p w:rsidR="00424BF8" w:rsidRDefault="00424BF8">
      <w:r>
        <w:rPr>
          <w:rFonts w:hint="eastAsia"/>
        </w:rPr>
        <w:t>让</w:t>
      </w:r>
      <w:r>
        <w:t>spring</w:t>
      </w:r>
      <w:r>
        <w:rPr>
          <w:rFonts w:hint="eastAsia"/>
        </w:rPr>
        <w:t>统一管理</w:t>
      </w:r>
      <w:r>
        <w:t>service</w:t>
      </w:r>
      <w:r>
        <w:rPr>
          <w:rFonts w:hint="eastAsia"/>
        </w:rPr>
        <w:t>接口，在</w:t>
      </w:r>
      <w:r>
        <w:t>service</w:t>
      </w:r>
      <w:r>
        <w:rPr>
          <w:rFonts w:hint="eastAsia"/>
        </w:rPr>
        <w:t>中调用</w:t>
      </w:r>
      <w:r>
        <w:t>mapper</w:t>
      </w:r>
      <w:r>
        <w:rPr>
          <w:rFonts w:hint="eastAsia"/>
        </w:rPr>
        <w:t>。</w:t>
      </w:r>
    </w:p>
    <w:p w:rsidR="00424BF8" w:rsidRDefault="00424BF8">
      <w:r>
        <w:rPr>
          <w:rFonts w:hint="eastAsia"/>
        </w:rPr>
        <w:t>在</w:t>
      </w:r>
      <w:r>
        <w:t>service</w:t>
      </w:r>
      <w:r>
        <w:rPr>
          <w:rFonts w:hint="eastAsia"/>
        </w:rPr>
        <w:t>层实现事务控制，使用声明式事务配置方法</w:t>
      </w:r>
    </w:p>
    <w:p w:rsidR="00424BF8" w:rsidRDefault="00424BF8"/>
    <w:p w:rsidR="00424BF8" w:rsidRDefault="00424BF8"/>
    <w:p w:rsidR="00424BF8" w:rsidRDefault="00424BF8">
      <w:r>
        <w:rPr>
          <w:rFonts w:hint="eastAsia"/>
        </w:rPr>
        <w:t>编写</w:t>
      </w:r>
      <w:r>
        <w:t>service :</w:t>
      </w:r>
    </w:p>
    <w:p w:rsidR="00424BF8" w:rsidRDefault="00424BF8"/>
    <w:p w:rsidR="00424BF8" w:rsidRDefault="00424BF8">
      <w:r>
        <w:pict>
          <v:shape id="图片 80" o:spid="_x0000_i1085" type="#_x0000_t75" style="width:455.25pt;height:189pt">
            <v:imagedata r:id="rId66" o:title=""/>
          </v:shape>
        </w:pict>
      </w:r>
    </w:p>
    <w:p w:rsidR="00424BF8" w:rsidRDefault="00424BF8"/>
    <w:p w:rsidR="00424BF8" w:rsidRDefault="00424BF8">
      <w:r>
        <w:rPr>
          <w:rFonts w:hint="eastAsia"/>
        </w:rPr>
        <w:t>在</w:t>
      </w:r>
      <w:r>
        <w:t>applicationContext-service.xml</w:t>
      </w:r>
      <w:r>
        <w:rPr>
          <w:rFonts w:hint="eastAsia"/>
        </w:rPr>
        <w:t>配置：</w:t>
      </w:r>
    </w:p>
    <w:p w:rsidR="00424BF8" w:rsidRDefault="00424BF8"/>
    <w:p w:rsidR="00424BF8" w:rsidRDefault="00424BF8">
      <w:r>
        <w:pict>
          <v:shape id="_x0000_i1086" type="#_x0000_t75" style="width:514.5pt;height:41.25pt">
            <v:imagedata r:id="rId67" o:title=""/>
          </v:shape>
        </w:pict>
      </w:r>
    </w:p>
    <w:p w:rsidR="00424BF8" w:rsidRDefault="00424BF8"/>
    <w:p w:rsidR="00424BF8" w:rsidRDefault="00424BF8"/>
    <w:p w:rsidR="00424BF8" w:rsidRDefault="00424BF8"/>
    <w:p w:rsidR="00424BF8" w:rsidRDefault="00424BF8">
      <w:pPr>
        <w:pStyle w:val="9"/>
      </w:pPr>
      <w:r>
        <w:rPr>
          <w:rFonts w:hint="eastAsia"/>
        </w:rPr>
        <w:t>整合</w:t>
      </w:r>
      <w:r>
        <w:t>action</w:t>
      </w:r>
    </w:p>
    <w:p w:rsidR="00424BF8" w:rsidRDefault="00424BF8"/>
    <w:p w:rsidR="00424BF8" w:rsidRDefault="00424BF8">
      <w:r>
        <w:rPr>
          <w:rFonts w:hint="eastAsia"/>
        </w:rPr>
        <w:t>整合目标：</w:t>
      </w:r>
    </w:p>
    <w:p w:rsidR="00424BF8" w:rsidRDefault="00424BF8">
      <w:r>
        <w:rPr>
          <w:rFonts w:hint="eastAsia"/>
        </w:rPr>
        <w:t>在</w:t>
      </w:r>
      <w:r>
        <w:t>action</w:t>
      </w:r>
      <w:r>
        <w:rPr>
          <w:rFonts w:hint="eastAsia"/>
        </w:rPr>
        <w:t>中调用</w:t>
      </w:r>
      <w:r>
        <w:t>service</w:t>
      </w:r>
      <w:r>
        <w:rPr>
          <w:rFonts w:hint="eastAsia"/>
        </w:rPr>
        <w:t>接口，从</w:t>
      </w:r>
      <w:r>
        <w:t>service</w:t>
      </w:r>
      <w:r>
        <w:rPr>
          <w:rFonts w:hint="eastAsia"/>
        </w:rPr>
        <w:t>中获取数据传到页面。</w:t>
      </w:r>
    </w:p>
    <w:p w:rsidR="00424BF8" w:rsidRDefault="00424BF8">
      <w:r>
        <w:rPr>
          <w:rFonts w:hint="eastAsia"/>
        </w:rPr>
        <w:t>实现系统首页（使用</w:t>
      </w:r>
      <w:r>
        <w:t>jquery Easyui</w:t>
      </w:r>
      <w:r>
        <w:rPr>
          <w:rFonts w:hint="eastAsia"/>
        </w:rPr>
        <w:t>）。</w:t>
      </w:r>
    </w:p>
    <w:p w:rsidR="00424BF8" w:rsidRDefault="00424BF8"/>
    <w:p w:rsidR="00424BF8" w:rsidRDefault="00424BF8">
      <w:r>
        <w:rPr>
          <w:rFonts w:hint="eastAsia"/>
        </w:rPr>
        <w:t>配置：</w:t>
      </w:r>
    </w:p>
    <w:p w:rsidR="00424BF8" w:rsidRDefault="00424BF8">
      <w:r>
        <w:t>Springmvc.xml</w:t>
      </w:r>
    </w:p>
    <w:p w:rsidR="00424BF8" w:rsidRDefault="00424BF8"/>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hint="eastAsia"/>
          <w:color w:val="3F5FBF"/>
          <w:kern w:val="0"/>
          <w:sz w:val="24"/>
          <w:szCs w:val="24"/>
        </w:rPr>
        <w:t>组件扫描</w:t>
      </w:r>
      <w:r>
        <w:rPr>
          <w:rFonts w:ascii="Consolas" w:hAnsi="Consolas" w:cs="Consolas"/>
          <w:color w:val="3F5FBF"/>
          <w:kern w:val="0"/>
          <w:sz w:val="24"/>
          <w:szCs w:val="24"/>
        </w:rPr>
        <w:t xml:space="preserve"> </w:t>
      </w:r>
      <w:r>
        <w:rPr>
          <w:rFonts w:ascii="Consolas" w:hAnsi="Consolas" w:cs="Consolas" w:hint="eastAsia"/>
          <w:color w:val="3F5FBF"/>
          <w:kern w:val="0"/>
          <w:sz w:val="24"/>
          <w:szCs w:val="24"/>
        </w:rPr>
        <w:t>扫描所有标记</w:t>
      </w:r>
      <w:r>
        <w:rPr>
          <w:rFonts w:ascii="Consolas" w:hAnsi="Consolas" w:cs="Consolas"/>
          <w:color w:val="3F5FBF"/>
          <w:kern w:val="0"/>
          <w:sz w:val="24"/>
          <w:szCs w:val="24"/>
        </w:rPr>
        <w:t>@Controller</w:t>
      </w:r>
      <w:r>
        <w:rPr>
          <w:rFonts w:ascii="Consolas" w:hAnsi="Consolas" w:cs="Consolas" w:hint="eastAsia"/>
          <w:color w:val="3F5FBF"/>
          <w:kern w:val="0"/>
          <w:sz w:val="24"/>
          <w:szCs w:val="24"/>
        </w:rPr>
        <w:t>类，由于使用自动扫描所以</w:t>
      </w:r>
      <w:r>
        <w:rPr>
          <w:rFonts w:ascii="Consolas" w:hAnsi="Consolas" w:cs="Consolas"/>
          <w:color w:val="3F5FBF"/>
          <w:kern w:val="0"/>
          <w:sz w:val="24"/>
          <w:szCs w:val="24"/>
        </w:rPr>
        <w:t>action</w:t>
      </w:r>
      <w:r>
        <w:rPr>
          <w:rFonts w:ascii="Consolas" w:hAnsi="Consolas" w:cs="Consolas" w:hint="eastAsia"/>
          <w:color w:val="3F5FBF"/>
          <w:kern w:val="0"/>
          <w:sz w:val="24"/>
          <w:szCs w:val="24"/>
        </w:rPr>
        <w:t>类不用在</w:t>
      </w:r>
      <w:r>
        <w:rPr>
          <w:rFonts w:ascii="Consolas" w:hAnsi="Consolas" w:cs="Consolas"/>
          <w:color w:val="3F5FBF"/>
          <w:kern w:val="0"/>
          <w:sz w:val="24"/>
          <w:szCs w:val="24"/>
        </w:rPr>
        <w:t>spring</w:t>
      </w:r>
      <w:r>
        <w:rPr>
          <w:rFonts w:ascii="Consolas" w:hAnsi="Consolas" w:cs="Consolas" w:hint="eastAsia"/>
          <w:color w:val="3F5FBF"/>
          <w:kern w:val="0"/>
          <w:sz w:val="24"/>
          <w:szCs w:val="24"/>
        </w:rPr>
        <w:t>配置文件中配置</w:t>
      </w:r>
      <w:r>
        <w:rPr>
          <w:rFonts w:ascii="Consolas" w:hAnsi="Consolas" w:cs="Consolas"/>
          <w:color w:val="3F5FBF"/>
          <w:kern w:val="0"/>
          <w:sz w:val="24"/>
          <w:szCs w:val="24"/>
        </w:rPr>
        <w:t xml:space="preserve"> --&gt;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context:component-scan</w:t>
      </w:r>
      <w:r>
        <w:rPr>
          <w:rFonts w:ascii="Consolas" w:hAnsi="Consolas" w:cs="Consolas"/>
          <w:kern w:val="0"/>
          <w:sz w:val="24"/>
          <w:szCs w:val="24"/>
        </w:rPr>
        <w:t xml:space="preserve"> </w:t>
      </w:r>
      <w:r>
        <w:rPr>
          <w:rFonts w:ascii="Consolas" w:hAnsi="Consolas" w:cs="Consolas"/>
          <w:color w:val="7F007F"/>
          <w:kern w:val="0"/>
          <w:sz w:val="24"/>
          <w:szCs w:val="24"/>
        </w:rPr>
        <w:t>base-package</w:t>
      </w:r>
      <w:r>
        <w:rPr>
          <w:rFonts w:ascii="Consolas" w:hAnsi="Consolas" w:cs="Consolas"/>
          <w:color w:val="000000"/>
          <w:kern w:val="0"/>
          <w:sz w:val="24"/>
          <w:szCs w:val="24"/>
        </w:rPr>
        <w:t>=</w:t>
      </w:r>
      <w:r>
        <w:rPr>
          <w:rFonts w:ascii="Consolas" w:hAnsi="Consolas" w:cs="Consolas"/>
          <w:i/>
          <w:iCs/>
          <w:color w:val="2A00FF"/>
          <w:kern w:val="0"/>
          <w:sz w:val="24"/>
          <w:szCs w:val="24"/>
        </w:rPr>
        <w:t>"yycg.**.action"</w:t>
      </w:r>
      <w:r>
        <w:rPr>
          <w:rFonts w:ascii="Consolas" w:hAnsi="Consolas" w:cs="Consolas"/>
          <w:kern w:val="0"/>
          <w:sz w:val="24"/>
          <w:szCs w:val="24"/>
        </w:rPr>
        <w:t xml:space="preserve"> </w:t>
      </w:r>
      <w:r>
        <w:rPr>
          <w:rFonts w:ascii="Consolas" w:hAnsi="Consolas" w:cs="Consolas"/>
          <w:color w:val="008080"/>
          <w:kern w:val="0"/>
          <w:sz w:val="24"/>
          <w:szCs w:val="24"/>
        </w:rPr>
        <w:t>/&gt;</w:t>
      </w:r>
    </w:p>
    <w:p w:rsidR="00424BF8" w:rsidRDefault="00424BF8">
      <w:pPr>
        <w:autoSpaceDE w:val="0"/>
        <w:autoSpaceDN w:val="0"/>
        <w:adjustRightInd w:val="0"/>
        <w:jc w:val="left"/>
        <w:rPr>
          <w:rFonts w:ascii="Consolas" w:hAnsi="Consolas" w:cs="Consolas"/>
          <w:kern w:val="0"/>
          <w:sz w:val="24"/>
          <w:szCs w:val="24"/>
        </w:rPr>
      </w:pP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 xml:space="preserve">&lt;!-- </w:t>
      </w:r>
      <w:r>
        <w:rPr>
          <w:rFonts w:ascii="Consolas" w:hAnsi="Consolas" w:cs="Consolas" w:hint="eastAsia"/>
          <w:color w:val="3F5FBF"/>
          <w:kern w:val="0"/>
          <w:sz w:val="24"/>
          <w:szCs w:val="24"/>
        </w:rPr>
        <w:t>处理器映射器和适配器，可以使用</w:t>
      </w:r>
      <w:r>
        <w:rPr>
          <w:rFonts w:ascii="Consolas" w:hAnsi="Consolas" w:cs="Consolas"/>
          <w:color w:val="3F5FBF"/>
          <w:kern w:val="0"/>
          <w:sz w:val="24"/>
          <w:szCs w:val="24"/>
          <w:u w:val="single"/>
        </w:rPr>
        <w:t>mvc</w:t>
      </w:r>
      <w:r>
        <w:rPr>
          <w:rFonts w:ascii="Consolas" w:hAnsi="Consolas" w:cs="Consolas" w:hint="eastAsia"/>
          <w:color w:val="3F5FBF"/>
          <w:kern w:val="0"/>
          <w:sz w:val="24"/>
          <w:szCs w:val="24"/>
        </w:rPr>
        <w:t>注解驱动</w:t>
      </w:r>
      <w:r>
        <w:rPr>
          <w:rFonts w:ascii="Consolas" w:hAnsi="Consolas" w:cs="Consolas"/>
          <w:color w:val="3F5FBF"/>
          <w:kern w:val="0"/>
          <w:sz w:val="24"/>
          <w:szCs w:val="24"/>
        </w:rPr>
        <w:t xml:space="preserve"> --&gt;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mvc:annotation-driven</w:t>
      </w:r>
      <w:r>
        <w:rPr>
          <w:rFonts w:ascii="Consolas" w:hAnsi="Consolas" w:cs="Consolas"/>
          <w:color w:val="008080"/>
          <w:kern w:val="0"/>
          <w:sz w:val="24"/>
          <w:szCs w:val="24"/>
        </w:rPr>
        <w:t>/&gt;</w:t>
      </w:r>
    </w:p>
    <w:p w:rsidR="00424BF8" w:rsidRDefault="00424BF8">
      <w:pPr>
        <w:autoSpaceDE w:val="0"/>
        <w:autoSpaceDN w:val="0"/>
        <w:adjustRightInd w:val="0"/>
        <w:jc w:val="left"/>
        <w:rPr>
          <w:rFonts w:ascii="Consolas" w:hAnsi="Consolas" w:cs="Consolas"/>
          <w:kern w:val="0"/>
          <w:sz w:val="24"/>
          <w:szCs w:val="24"/>
        </w:rPr>
      </w:pPr>
    </w:p>
    <w:p w:rsidR="00424BF8" w:rsidRDefault="00424BF8">
      <w:pPr>
        <w:autoSpaceDE w:val="0"/>
        <w:autoSpaceDN w:val="0"/>
        <w:adjustRightInd w:val="0"/>
        <w:jc w:val="left"/>
        <w:rPr>
          <w:rFonts w:ascii="Consolas" w:hAnsi="Consolas" w:cs="Consolas"/>
          <w:kern w:val="0"/>
          <w:sz w:val="24"/>
          <w:szCs w:val="24"/>
        </w:rPr>
      </w:pP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hint="eastAsia"/>
          <w:color w:val="3F5FBF"/>
          <w:kern w:val="0"/>
          <w:sz w:val="24"/>
          <w:szCs w:val="24"/>
        </w:rPr>
        <w:t>视图解析器</w:t>
      </w:r>
      <w:r>
        <w:rPr>
          <w:rFonts w:ascii="Consolas" w:hAnsi="Consolas" w:cs="Consolas"/>
          <w:color w:val="3F5FBF"/>
          <w:kern w:val="0"/>
          <w:sz w:val="24"/>
          <w:szCs w:val="24"/>
        </w:rPr>
        <w:t xml:space="preserve"> --&gt;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"org.springframework.web.servlet.view.InternalResourceViewResolver"</w:t>
      </w:r>
      <w:r>
        <w:rPr>
          <w:rFonts w:ascii="Consolas" w:hAnsi="Consolas" w:cs="Consolas"/>
          <w:color w:val="008080"/>
          <w:kern w:val="0"/>
          <w:sz w:val="24"/>
          <w:szCs w:val="24"/>
        </w:rPr>
        <w:t>&gt;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hint="eastAsia"/>
          <w:color w:val="3F5FBF"/>
          <w:kern w:val="0"/>
          <w:sz w:val="24"/>
          <w:szCs w:val="24"/>
        </w:rPr>
        <w:t>将</w:t>
      </w:r>
      <w:r>
        <w:rPr>
          <w:rFonts w:ascii="Consolas" w:hAnsi="Consolas" w:cs="Consolas"/>
          <w:color w:val="3F5FBF"/>
          <w:kern w:val="0"/>
          <w:sz w:val="24"/>
          <w:szCs w:val="24"/>
          <w:u w:val="single"/>
        </w:rPr>
        <w:t>jstl</w:t>
      </w:r>
      <w:r>
        <w:rPr>
          <w:rFonts w:ascii="Consolas" w:hAnsi="Consolas" w:cs="Consolas" w:hint="eastAsia"/>
          <w:color w:val="3F5FBF"/>
          <w:kern w:val="0"/>
          <w:sz w:val="24"/>
          <w:szCs w:val="24"/>
        </w:rPr>
        <w:t>的</w:t>
      </w:r>
      <w:r>
        <w:rPr>
          <w:rFonts w:ascii="Consolas" w:hAnsi="Consolas" w:cs="Consolas"/>
          <w:color w:val="3F5FBF"/>
          <w:kern w:val="0"/>
          <w:sz w:val="24"/>
          <w:szCs w:val="24"/>
        </w:rPr>
        <w:t>jar</w:t>
      </w:r>
      <w:r>
        <w:rPr>
          <w:rFonts w:ascii="Consolas" w:hAnsi="Consolas" w:cs="Consolas" w:hint="eastAsia"/>
          <w:color w:val="3F5FBF"/>
          <w:kern w:val="0"/>
          <w:sz w:val="24"/>
          <w:szCs w:val="24"/>
        </w:rPr>
        <w:t>包加入工程，默认支持</w:t>
      </w:r>
      <w:r>
        <w:rPr>
          <w:rFonts w:ascii="Consolas" w:hAnsi="Consolas" w:cs="Consolas"/>
          <w:color w:val="3F5FBF"/>
          <w:kern w:val="0"/>
          <w:sz w:val="24"/>
          <w:szCs w:val="24"/>
          <w:u w:val="single"/>
        </w:rPr>
        <w:t>jstl</w:t>
      </w:r>
      <w:r>
        <w:rPr>
          <w:rFonts w:ascii="Consolas" w:hAnsi="Consolas" w:cs="Consolas"/>
          <w:color w:val="3F5FBF"/>
          <w:kern w:val="0"/>
          <w:sz w:val="24"/>
          <w:szCs w:val="24"/>
        </w:rPr>
        <w:t xml:space="preserve"> --&gt;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hint="eastAsia"/>
          <w:color w:val="3F5FBF"/>
          <w:kern w:val="0"/>
          <w:sz w:val="24"/>
          <w:szCs w:val="24"/>
        </w:rPr>
        <w:t>前缀和后缀可以去掉的，为了方便开发才加的</w:t>
      </w:r>
      <w:r>
        <w:rPr>
          <w:rFonts w:ascii="Consolas" w:hAnsi="Consolas" w:cs="Consolas"/>
          <w:color w:val="3F5FBF"/>
          <w:kern w:val="0"/>
          <w:sz w:val="24"/>
          <w:szCs w:val="24"/>
        </w:rPr>
        <w:t xml:space="preserve"> --&gt;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"prefix"</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"/WEB-INF/jsp"</w:t>
      </w:r>
      <w:r>
        <w:rPr>
          <w:rFonts w:ascii="Consolas" w:hAnsi="Consolas" w:cs="Consolas"/>
          <w:kern w:val="0"/>
          <w:sz w:val="24"/>
          <w:szCs w:val="24"/>
        </w:rPr>
        <w:t xml:space="preserve"> </w:t>
      </w:r>
      <w:r>
        <w:rPr>
          <w:rFonts w:ascii="Consolas" w:hAnsi="Consolas" w:cs="Consolas"/>
          <w:color w:val="008080"/>
          <w:kern w:val="0"/>
          <w:sz w:val="24"/>
          <w:szCs w:val="24"/>
        </w:rPr>
        <w:t>/&gt;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"suffix"</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".jsp"</w:t>
      </w:r>
      <w:r>
        <w:rPr>
          <w:rFonts w:ascii="Consolas" w:hAnsi="Consolas" w:cs="Consolas"/>
          <w:kern w:val="0"/>
          <w:sz w:val="24"/>
          <w:szCs w:val="24"/>
        </w:rPr>
        <w:t xml:space="preserve"> </w:t>
      </w:r>
      <w:r>
        <w:rPr>
          <w:rFonts w:ascii="Consolas" w:hAnsi="Consolas" w:cs="Consolas"/>
          <w:color w:val="008080"/>
          <w:kern w:val="0"/>
          <w:sz w:val="24"/>
          <w:szCs w:val="24"/>
        </w:rPr>
        <w:t>/&gt;</w:t>
      </w:r>
    </w:p>
    <w:p w:rsidR="00424BF8" w:rsidRDefault="00424BF8">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rsidR="00424BF8" w:rsidRDefault="00424BF8"/>
    <w:p w:rsidR="00424BF8" w:rsidRDefault="00424BF8">
      <w:r>
        <w:t>Web.xml</w:t>
      </w:r>
    </w:p>
    <w:p w:rsidR="00424BF8" w:rsidRDefault="00424BF8">
      <w:r>
        <w:t xml:space="preserve">  </w:t>
      </w:r>
      <w:r>
        <w:rPr>
          <w:rFonts w:hint="eastAsia"/>
        </w:rPr>
        <w:t>加载</w:t>
      </w:r>
      <w:r>
        <w:t>spring</w:t>
      </w:r>
      <w:r>
        <w:rPr>
          <w:rFonts w:hint="eastAsia"/>
        </w:rPr>
        <w:t>容器</w:t>
      </w:r>
    </w:p>
    <w:p w:rsidR="00424BF8" w:rsidRDefault="00424BF8">
      <w:pPr>
        <w:ind w:firstLineChars="50" w:firstLine="105"/>
      </w:pPr>
      <w:r>
        <w:rPr>
          <w:rFonts w:hint="eastAsia"/>
        </w:rPr>
        <w:t>采用统配符方法加载。</w:t>
      </w:r>
    </w:p>
    <w:p w:rsidR="00424BF8" w:rsidRDefault="00424BF8">
      <w:r>
        <w:t xml:space="preserve"> </w:t>
      </w:r>
      <w:r>
        <w:pict>
          <v:shape id="_x0000_i1087" type="#_x0000_t75" style="width:327pt;height:27pt">
            <v:imagedata r:id="rId68" o:title=""/>
          </v:shape>
        </w:pict>
      </w:r>
    </w:p>
    <w:p w:rsidR="00424BF8" w:rsidRDefault="00424BF8"/>
    <w:p w:rsidR="00424BF8" w:rsidRDefault="00424BF8">
      <w:r>
        <w:t xml:space="preserve">  Springmvc</w:t>
      </w:r>
      <w:r>
        <w:rPr>
          <w:rFonts w:hint="eastAsia"/>
        </w:rPr>
        <w:t>的前端控制器</w:t>
      </w:r>
    </w:p>
    <w:p w:rsidR="00424BF8" w:rsidRDefault="00424BF8">
      <w:pPr>
        <w:autoSpaceDE w:val="0"/>
        <w:autoSpaceDN w:val="0"/>
        <w:adjustRightInd w:val="0"/>
        <w:jc w:val="left"/>
        <w:rPr>
          <w:rFonts w:ascii="Consolas" w:hAnsi="Consolas" w:cs="Consolas"/>
          <w:kern w:val="0"/>
          <w:sz w:val="24"/>
          <w:szCs w:val="24"/>
        </w:rPr>
      </w:pPr>
      <w:r>
        <w:t xml:space="preserve">  </w:t>
      </w:r>
      <w:r>
        <w:rPr>
          <w:rFonts w:ascii="Consolas" w:hAnsi="Consolas" w:cs="Consolas"/>
          <w:color w:val="008080"/>
          <w:kern w:val="0"/>
          <w:sz w:val="24"/>
          <w:szCs w:val="24"/>
        </w:rPr>
        <w:t>&lt;</w:t>
      </w:r>
      <w:r>
        <w:rPr>
          <w:rFonts w:ascii="Consolas" w:hAnsi="Consolas" w:cs="Consolas"/>
          <w:color w:val="3F7F7F"/>
          <w:kern w:val="0"/>
          <w:sz w:val="24"/>
          <w:szCs w:val="24"/>
          <w:highlight w:val="lightGray"/>
        </w:rPr>
        <w:t>servlet</w:t>
      </w:r>
      <w:r>
        <w:rPr>
          <w:rFonts w:ascii="Consolas" w:hAnsi="Consolas" w:cs="Consolas"/>
          <w:color w:val="008080"/>
          <w:kern w:val="0"/>
          <w:sz w:val="24"/>
          <w:szCs w:val="24"/>
        </w:rPr>
        <w:t>&gt;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servlet-name</w:t>
      </w:r>
      <w:r>
        <w:rPr>
          <w:rFonts w:ascii="Consolas" w:hAnsi="Consolas" w:cs="Consolas"/>
          <w:color w:val="008080"/>
          <w:kern w:val="0"/>
          <w:sz w:val="24"/>
          <w:szCs w:val="24"/>
        </w:rPr>
        <w:t>&gt;</w:t>
      </w:r>
      <w:r>
        <w:rPr>
          <w:rFonts w:ascii="Consolas" w:hAnsi="Consolas" w:cs="Consolas"/>
          <w:color w:val="000000"/>
          <w:kern w:val="0"/>
          <w:sz w:val="24"/>
          <w:szCs w:val="24"/>
          <w:u w:val="single"/>
        </w:rPr>
        <w:t>springmvc</w:t>
      </w:r>
      <w:r>
        <w:rPr>
          <w:rFonts w:ascii="Consolas" w:hAnsi="Consolas" w:cs="Consolas"/>
          <w:color w:val="008080"/>
          <w:kern w:val="0"/>
          <w:sz w:val="24"/>
          <w:szCs w:val="24"/>
        </w:rPr>
        <w:t>&lt;/</w:t>
      </w:r>
      <w:r>
        <w:rPr>
          <w:rFonts w:ascii="Consolas" w:hAnsi="Consolas" w:cs="Consolas"/>
          <w:color w:val="3F7F7F"/>
          <w:kern w:val="0"/>
          <w:sz w:val="24"/>
          <w:szCs w:val="24"/>
        </w:rPr>
        <w:t>servlet-name</w:t>
      </w:r>
      <w:r>
        <w:rPr>
          <w:rFonts w:ascii="Consolas" w:hAnsi="Consolas" w:cs="Consolas"/>
          <w:color w:val="008080"/>
          <w:kern w:val="0"/>
          <w:sz w:val="24"/>
          <w:szCs w:val="24"/>
        </w:rPr>
        <w:t>&gt;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servlet-class</w:t>
      </w:r>
      <w:r>
        <w:rPr>
          <w:rFonts w:ascii="Consolas" w:hAnsi="Consolas" w:cs="Consolas"/>
          <w:color w:val="008080"/>
          <w:kern w:val="0"/>
          <w:sz w:val="24"/>
          <w:szCs w:val="24"/>
        </w:rPr>
        <w:t>&gt;</w:t>
      </w:r>
      <w:r>
        <w:rPr>
          <w:rFonts w:ascii="Consolas" w:hAnsi="Consolas" w:cs="Consolas"/>
          <w:color w:val="000000"/>
          <w:kern w:val="0"/>
          <w:sz w:val="24"/>
          <w:szCs w:val="24"/>
        </w:rPr>
        <w:t>org.springframework.web.servlet.DispatcherServlet</w:t>
      </w:r>
      <w:r>
        <w:rPr>
          <w:rFonts w:ascii="Consolas" w:hAnsi="Consolas" w:cs="Consolas"/>
          <w:color w:val="008080"/>
          <w:kern w:val="0"/>
          <w:sz w:val="24"/>
          <w:szCs w:val="24"/>
        </w:rPr>
        <w:t>&lt;/</w:t>
      </w:r>
      <w:r>
        <w:rPr>
          <w:rFonts w:ascii="Consolas" w:hAnsi="Consolas" w:cs="Consolas"/>
          <w:color w:val="3F7F7F"/>
          <w:kern w:val="0"/>
          <w:sz w:val="24"/>
          <w:szCs w:val="24"/>
        </w:rPr>
        <w:t>servlet-class</w:t>
      </w:r>
      <w:r>
        <w:rPr>
          <w:rFonts w:ascii="Consolas" w:hAnsi="Consolas" w:cs="Consolas"/>
          <w:color w:val="008080"/>
          <w:kern w:val="0"/>
          <w:sz w:val="24"/>
          <w:szCs w:val="24"/>
        </w:rPr>
        <w:t>&gt;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contextConfigLocation</w:t>
      </w:r>
      <w:r>
        <w:rPr>
          <w:rFonts w:ascii="Consolas" w:hAnsi="Consolas" w:cs="Consolas" w:hint="eastAsia"/>
          <w:color w:val="3F5FBF"/>
          <w:kern w:val="0"/>
          <w:sz w:val="24"/>
          <w:szCs w:val="24"/>
        </w:rPr>
        <w:t>不是必须的，</w:t>
      </w:r>
      <w:r>
        <w:rPr>
          <w:rFonts w:ascii="Consolas" w:hAnsi="Consolas" w:cs="Consolas"/>
          <w:color w:val="3F5FBF"/>
          <w:kern w:val="0"/>
          <w:sz w:val="24"/>
          <w:szCs w:val="24"/>
        </w:rPr>
        <w:t xml:space="preserve"> </w:t>
      </w:r>
      <w:r>
        <w:rPr>
          <w:rFonts w:ascii="Consolas" w:hAnsi="Consolas" w:cs="Consolas" w:hint="eastAsia"/>
          <w:color w:val="3F5FBF"/>
          <w:kern w:val="0"/>
          <w:sz w:val="24"/>
          <w:szCs w:val="24"/>
        </w:rPr>
        <w:t>如果不配置</w:t>
      </w:r>
      <w:r>
        <w:rPr>
          <w:rFonts w:ascii="Consolas" w:hAnsi="Consolas" w:cs="Consolas"/>
          <w:color w:val="3F5FBF"/>
          <w:kern w:val="0"/>
          <w:sz w:val="24"/>
          <w:szCs w:val="24"/>
        </w:rPr>
        <w:t>contextConfigLocation</w:t>
      </w:r>
      <w:r>
        <w:rPr>
          <w:rFonts w:ascii="Consolas" w:hAnsi="Consolas" w:cs="Consolas" w:hint="eastAsia"/>
          <w:color w:val="3F5FBF"/>
          <w:kern w:val="0"/>
          <w:sz w:val="24"/>
          <w:szCs w:val="24"/>
        </w:rPr>
        <w:t>，</w:t>
      </w:r>
      <w:r>
        <w:rPr>
          <w:rFonts w:ascii="Consolas" w:hAnsi="Consolas" w:cs="Consolas"/>
          <w:color w:val="3F5FBF"/>
          <w:kern w:val="0"/>
          <w:sz w:val="24"/>
          <w:szCs w:val="24"/>
        </w:rPr>
        <w:t xml:space="preserve"> </w:t>
      </w:r>
      <w:r>
        <w:rPr>
          <w:rFonts w:ascii="Consolas" w:hAnsi="Consolas" w:cs="Consolas"/>
          <w:color w:val="3F5FBF"/>
          <w:kern w:val="0"/>
          <w:sz w:val="24"/>
          <w:szCs w:val="24"/>
          <w:u w:val="single"/>
        </w:rPr>
        <w:t>springmvc</w:t>
      </w:r>
      <w:r>
        <w:rPr>
          <w:rFonts w:ascii="Consolas" w:hAnsi="Consolas" w:cs="Consolas" w:hint="eastAsia"/>
          <w:color w:val="3F5FBF"/>
          <w:kern w:val="0"/>
          <w:sz w:val="24"/>
          <w:szCs w:val="24"/>
        </w:rPr>
        <w:t>的配置文件默认在：</w:t>
      </w:r>
      <w:r>
        <w:rPr>
          <w:rFonts w:ascii="Consolas" w:hAnsi="Consolas" w:cs="Consolas"/>
          <w:color w:val="3F5FBF"/>
          <w:kern w:val="0"/>
          <w:sz w:val="24"/>
          <w:szCs w:val="24"/>
        </w:rPr>
        <w:t>WEB-INF/</w:t>
      </w:r>
      <w:r>
        <w:rPr>
          <w:rFonts w:ascii="Consolas" w:hAnsi="Consolas" w:cs="Consolas"/>
          <w:color w:val="3F5FBF"/>
          <w:kern w:val="0"/>
          <w:sz w:val="24"/>
          <w:szCs w:val="24"/>
          <w:u w:val="single"/>
        </w:rPr>
        <w:t>servlet</w:t>
      </w:r>
      <w:r>
        <w:rPr>
          <w:rFonts w:ascii="Consolas" w:hAnsi="Consolas" w:cs="Consolas" w:hint="eastAsia"/>
          <w:color w:val="3F5FBF"/>
          <w:kern w:val="0"/>
          <w:sz w:val="24"/>
          <w:szCs w:val="24"/>
        </w:rPr>
        <w:t>的</w:t>
      </w:r>
      <w:r>
        <w:rPr>
          <w:rFonts w:ascii="Consolas" w:hAnsi="Consolas" w:cs="Consolas"/>
          <w:color w:val="3F5FBF"/>
          <w:kern w:val="0"/>
          <w:sz w:val="24"/>
          <w:szCs w:val="24"/>
        </w:rPr>
        <w:t>name+"-servlet.xml" --&gt;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init-param</w:t>
      </w:r>
      <w:r>
        <w:rPr>
          <w:rFonts w:ascii="Consolas" w:hAnsi="Consolas" w:cs="Consolas"/>
          <w:color w:val="008080"/>
          <w:kern w:val="0"/>
          <w:sz w:val="24"/>
          <w:szCs w:val="24"/>
        </w:rPr>
        <w:t>&gt;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param-name</w:t>
      </w:r>
      <w:r>
        <w:rPr>
          <w:rFonts w:ascii="Consolas" w:hAnsi="Consolas" w:cs="Consolas"/>
          <w:color w:val="008080"/>
          <w:kern w:val="0"/>
          <w:sz w:val="24"/>
          <w:szCs w:val="24"/>
        </w:rPr>
        <w:t>&gt;</w:t>
      </w:r>
      <w:r>
        <w:rPr>
          <w:rFonts w:ascii="Consolas" w:hAnsi="Consolas" w:cs="Consolas"/>
          <w:color w:val="000000"/>
          <w:kern w:val="0"/>
          <w:sz w:val="24"/>
          <w:szCs w:val="24"/>
        </w:rPr>
        <w:t>contextConfigLocation</w:t>
      </w:r>
      <w:r>
        <w:rPr>
          <w:rFonts w:ascii="Consolas" w:hAnsi="Consolas" w:cs="Consolas"/>
          <w:color w:val="008080"/>
          <w:kern w:val="0"/>
          <w:sz w:val="24"/>
          <w:szCs w:val="24"/>
        </w:rPr>
        <w:t>&lt;/</w:t>
      </w:r>
      <w:r>
        <w:rPr>
          <w:rFonts w:ascii="Consolas" w:hAnsi="Consolas" w:cs="Consolas"/>
          <w:color w:val="3F7F7F"/>
          <w:kern w:val="0"/>
          <w:sz w:val="24"/>
          <w:szCs w:val="24"/>
        </w:rPr>
        <w:t>param-name</w:t>
      </w:r>
      <w:r>
        <w:rPr>
          <w:rFonts w:ascii="Consolas" w:hAnsi="Consolas" w:cs="Consolas"/>
          <w:color w:val="008080"/>
          <w:kern w:val="0"/>
          <w:sz w:val="24"/>
          <w:szCs w:val="24"/>
        </w:rPr>
        <w:t>&gt;</w:t>
      </w:r>
    </w:p>
    <w:p w:rsidR="00424BF8" w:rsidRDefault="00424BF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param-value</w:t>
      </w:r>
      <w:r>
        <w:rPr>
          <w:rFonts w:ascii="Consolas" w:hAnsi="Consolas" w:cs="Consolas"/>
          <w:color w:val="008080"/>
          <w:kern w:val="0"/>
          <w:sz w:val="24"/>
          <w:szCs w:val="24"/>
        </w:rPr>
        <w:t>&gt;</w:t>
      </w:r>
      <w:r>
        <w:rPr>
          <w:rFonts w:ascii="Consolas" w:hAnsi="Consolas" w:cs="Consolas"/>
          <w:color w:val="000000"/>
          <w:kern w:val="0"/>
          <w:sz w:val="24"/>
          <w:szCs w:val="24"/>
        </w:rPr>
        <w:t>classpath:spring/springmvc.xml</w:t>
      </w:r>
      <w:r>
        <w:rPr>
          <w:rFonts w:ascii="Consolas" w:hAnsi="Consolas" w:cs="Consolas"/>
          <w:color w:val="008080"/>
          <w:kern w:val="0"/>
          <w:sz w:val="24"/>
          <w:szCs w:val="24"/>
        </w:rPr>
        <w:t>&lt;/</w:t>
      </w:r>
      <w:r>
        <w:rPr>
          <w:rFonts w:ascii="Consolas" w:hAnsi="Consolas" w:cs="Consolas"/>
          <w:color w:val="3F7F7F"/>
          <w:kern w:val="0"/>
          <w:sz w:val="24"/>
          <w:szCs w:val="24"/>
        </w:rPr>
        <w:t>param-value</w:t>
      </w:r>
      <w:r>
        <w:rPr>
          <w:rFonts w:ascii="Consolas" w:hAnsi="Consolas" w:cs="Consolas"/>
          <w:color w:val="008080"/>
          <w:kern w:val="0"/>
          <w:sz w:val="24"/>
          <w:szCs w:val="24"/>
        </w:rPr>
        <w:t>&gt;</w:t>
      </w:r>
    </w:p>
    <w:p w:rsidR="00424BF8" w:rsidRDefault="00424BF8">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init-param</w:t>
      </w:r>
      <w:r>
        <w:rPr>
          <w:rFonts w:ascii="Consolas" w:hAnsi="Consolas" w:cs="Consolas"/>
          <w:color w:val="008080"/>
          <w:kern w:val="0"/>
          <w:sz w:val="24"/>
          <w:szCs w:val="24"/>
        </w:rPr>
        <w:t>&gt;</w:t>
      </w:r>
      <w:r>
        <w:t>.</w:t>
      </w:r>
    </w:p>
    <w:p w:rsidR="00424BF8" w:rsidRDefault="00424BF8">
      <w:r>
        <w:rPr>
          <w:rFonts w:ascii="Consolas" w:hAnsi="Consolas" w:cs="Consolas"/>
          <w:color w:val="008080"/>
          <w:kern w:val="0"/>
          <w:sz w:val="24"/>
          <w:szCs w:val="24"/>
        </w:rPr>
        <w:t>&lt;/</w:t>
      </w:r>
      <w:r>
        <w:rPr>
          <w:rFonts w:ascii="Consolas" w:hAnsi="Consolas" w:cs="Consolas"/>
          <w:color w:val="3F7F7F"/>
          <w:kern w:val="0"/>
          <w:sz w:val="24"/>
          <w:szCs w:val="24"/>
          <w:highlight w:val="lightGray"/>
        </w:rPr>
        <w:t>servlet</w:t>
      </w:r>
      <w:r>
        <w:rPr>
          <w:rFonts w:ascii="Consolas" w:hAnsi="Consolas" w:cs="Consolas"/>
          <w:color w:val="008080"/>
          <w:kern w:val="0"/>
          <w:sz w:val="24"/>
          <w:szCs w:val="24"/>
        </w:rPr>
        <w:t>&gt;</w:t>
      </w:r>
    </w:p>
    <w:p w:rsidR="00424BF8" w:rsidRDefault="00424BF8"/>
    <w:p w:rsidR="00424BF8" w:rsidRDefault="00424BF8"/>
    <w:p w:rsidR="00424BF8" w:rsidRDefault="00424BF8">
      <w:r>
        <w:rPr>
          <w:rFonts w:hint="eastAsia"/>
        </w:rPr>
        <w:t>将图片、</w:t>
      </w:r>
      <w:r>
        <w:t>css</w:t>
      </w:r>
      <w:r>
        <w:rPr>
          <w:rFonts w:hint="eastAsia"/>
        </w:rPr>
        <w:t>、</w:t>
      </w:r>
      <w:r>
        <w:t>js</w:t>
      </w:r>
      <w:r>
        <w:rPr>
          <w:rFonts w:hint="eastAsia"/>
        </w:rPr>
        <w:t>等表现层目录拷贝到工程。</w:t>
      </w:r>
    </w:p>
    <w:p w:rsidR="00424BF8" w:rsidRDefault="00424BF8"/>
    <w:p w:rsidR="00424BF8" w:rsidRDefault="00424BF8">
      <w:r>
        <w:rPr>
          <w:rFonts w:hint="eastAsia"/>
        </w:rPr>
        <w:t>定义基础的</w:t>
      </w:r>
      <w:r>
        <w:t>css</w:t>
      </w:r>
      <w:r>
        <w:rPr>
          <w:rFonts w:hint="eastAsia"/>
        </w:rPr>
        <w:t>和基础的</w:t>
      </w:r>
      <w:r>
        <w:t>js</w:t>
      </w:r>
    </w:p>
    <w:p w:rsidR="00424BF8" w:rsidRDefault="00424BF8">
      <w:r>
        <w:pict>
          <v:shape id="_x0000_i1088" type="#_x0000_t75" style="width:408pt;height:27.75pt">
            <v:imagedata r:id="rId69" o:title=""/>
          </v:shape>
        </w:pict>
      </w:r>
    </w:p>
    <w:p w:rsidR="00424BF8" w:rsidRDefault="00424BF8"/>
    <w:p w:rsidR="00424BF8" w:rsidRDefault="00424BF8"/>
    <w:p w:rsidR="00424BF8" w:rsidRDefault="00424BF8"/>
    <w:p w:rsidR="00424BF8" w:rsidRDefault="00424BF8"/>
    <w:p w:rsidR="00424BF8" w:rsidRDefault="00424BF8">
      <w:pPr>
        <w:pStyle w:val="9"/>
      </w:pPr>
      <w:r>
        <w:rPr>
          <w:rFonts w:hint="eastAsia"/>
        </w:rPr>
        <w:t>首页</w:t>
      </w:r>
    </w:p>
    <w:p w:rsidR="00424BF8" w:rsidRDefault="00424BF8"/>
    <w:p w:rsidR="00424BF8" w:rsidRDefault="00424BF8">
      <w:r>
        <w:pict>
          <v:shape id="_x0000_i1089" type="#_x0000_t75" style="width:416.25pt;height:230.25pt">
            <v:imagedata r:id="rId70" o:title=""/>
          </v:shape>
        </w:pict>
      </w:r>
    </w:p>
    <w:p w:rsidR="00424BF8" w:rsidRDefault="00424BF8"/>
    <w:p w:rsidR="00424BF8" w:rsidRDefault="00424BF8">
      <w:r>
        <w:rPr>
          <w:rFonts w:hint="eastAsia"/>
        </w:rPr>
        <w:t>菜单：配置在</w:t>
      </w:r>
      <w:r>
        <w:t>menu.json</w:t>
      </w:r>
    </w:p>
    <w:p w:rsidR="00424BF8" w:rsidRDefault="00424BF8"/>
    <w:p w:rsidR="00424BF8" w:rsidRDefault="00424BF8"/>
    <w:p w:rsidR="00424BF8" w:rsidRDefault="00424BF8"/>
    <w:p w:rsidR="00424BF8" w:rsidRDefault="00424BF8"/>
    <w:p w:rsidR="00424BF8" w:rsidRDefault="00424BF8"/>
    <w:p w:rsidR="00424BF8" w:rsidRDefault="00424BF8">
      <w:pPr>
        <w:pStyle w:val="Heading2"/>
      </w:pPr>
      <w:r>
        <w:t>Business</w:t>
      </w:r>
      <w:r>
        <w:rPr>
          <w:rFonts w:hint="eastAsia"/>
        </w:rPr>
        <w:t>：业务模块</w:t>
      </w:r>
    </w:p>
    <w:p w:rsidR="00424BF8" w:rsidRDefault="00424BF8">
      <w:r>
        <w:rPr>
          <w:rFonts w:hint="eastAsia"/>
        </w:rPr>
        <w:t>包括药品目录</w:t>
      </w:r>
      <w:r>
        <w:t xml:space="preserve"> </w:t>
      </w:r>
      <w:r>
        <w:rPr>
          <w:rFonts w:hint="eastAsia"/>
        </w:rPr>
        <w:t>、采购单管理、统计分析</w:t>
      </w:r>
      <w:r>
        <w:t xml:space="preserve"> </w:t>
      </w:r>
      <w:r>
        <w:rPr>
          <w:rFonts w:hint="eastAsia"/>
        </w:rPr>
        <w:t>。。</w:t>
      </w:r>
    </w:p>
    <w:p w:rsidR="00424BF8" w:rsidRDefault="00424BF8"/>
    <w:p w:rsidR="00424BF8" w:rsidRDefault="00424BF8"/>
    <w:p w:rsidR="00424BF8" w:rsidRDefault="00424BF8"/>
    <w:p w:rsidR="00424BF8" w:rsidRDefault="00424BF8"/>
    <w:p w:rsidR="00424BF8" w:rsidRDefault="00424BF8"/>
    <w:p w:rsidR="00424BF8" w:rsidRDefault="00424BF8"/>
    <w:sectPr w:rsidR="00424BF8" w:rsidSect="005C5AFE">
      <w:pgSz w:w="11906" w:h="16838"/>
      <w:pgMar w:top="709" w:right="707" w:bottom="709" w:left="851"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es New Roma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Courier New">
    <w:altName w:val="Courier"/>
    <w:panose1 w:val="020703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91908"/>
    <w:multiLevelType w:val="multilevel"/>
    <w:tmpl w:val="04891908"/>
    <w:lvl w:ilvl="0" w:tentative="1">
      <w:start w:val="1"/>
      <w:numFmt w:val="decimal"/>
      <w:pStyle w:val="1"/>
      <w:lvlText w:val="%1"/>
      <w:lvlJc w:val="left"/>
      <w:pPr>
        <w:ind w:left="425" w:hanging="425"/>
      </w:pPr>
      <w:rPr>
        <w:rFonts w:cs="Times New Roman" w:hint="default"/>
      </w:rPr>
    </w:lvl>
    <w:lvl w:ilvl="1" w:tentative="1">
      <w:start w:val="1"/>
      <w:numFmt w:val="decimal"/>
      <w:pStyle w:val="3"/>
      <w:lvlText w:val="%1.%2"/>
      <w:lvlJc w:val="left"/>
      <w:pPr>
        <w:ind w:left="992" w:hanging="567"/>
      </w:pPr>
      <w:rPr>
        <w:rFonts w:cs="Times New Roman" w:hint="default"/>
      </w:rPr>
    </w:lvl>
    <w:lvl w:ilvl="2" w:tentative="1">
      <w:start w:val="1"/>
      <w:numFmt w:val="decimal"/>
      <w:pStyle w:val="4"/>
      <w:lvlText w:val="%1.%2.%3"/>
      <w:lvlJc w:val="left"/>
      <w:pPr>
        <w:ind w:left="1418" w:hanging="567"/>
      </w:pPr>
      <w:rPr>
        <w:rFonts w:cs="Times New Roman" w:hint="default"/>
      </w:rPr>
    </w:lvl>
    <w:lvl w:ilvl="3" w:tentative="1">
      <w:start w:val="1"/>
      <w:numFmt w:val="decimal"/>
      <w:lvlText w:val="%1.%2.%3.%4"/>
      <w:lvlJc w:val="left"/>
      <w:pPr>
        <w:ind w:left="1984" w:hanging="708"/>
      </w:pPr>
      <w:rPr>
        <w:rFonts w:cs="Times New Roman" w:hint="default"/>
      </w:rPr>
    </w:lvl>
    <w:lvl w:ilvl="4" w:tentative="1">
      <w:start w:val="1"/>
      <w:numFmt w:val="decimal"/>
      <w:lvlText w:val="%1.%2.%3.%4.%5"/>
      <w:lvlJc w:val="left"/>
      <w:pPr>
        <w:ind w:left="2551" w:hanging="850"/>
      </w:pPr>
      <w:rPr>
        <w:rFonts w:cs="Times New Roman" w:hint="default"/>
      </w:rPr>
    </w:lvl>
    <w:lvl w:ilvl="5" w:tentative="1">
      <w:start w:val="1"/>
      <w:numFmt w:val="decimal"/>
      <w:lvlText w:val="%1.%2.%3.%4.%5.%6"/>
      <w:lvlJc w:val="left"/>
      <w:pPr>
        <w:ind w:left="3260" w:hanging="1134"/>
      </w:pPr>
      <w:rPr>
        <w:rFonts w:cs="Times New Roman" w:hint="default"/>
      </w:rPr>
    </w:lvl>
    <w:lvl w:ilvl="6" w:tentative="1">
      <w:start w:val="1"/>
      <w:numFmt w:val="decimal"/>
      <w:lvlText w:val="%1.%2.%3.%4.%5.%6.%7"/>
      <w:lvlJc w:val="left"/>
      <w:pPr>
        <w:ind w:left="3827" w:hanging="1276"/>
      </w:pPr>
      <w:rPr>
        <w:rFonts w:cs="Times New Roman" w:hint="default"/>
      </w:rPr>
    </w:lvl>
    <w:lvl w:ilvl="7" w:tentative="1">
      <w:start w:val="1"/>
      <w:numFmt w:val="decimal"/>
      <w:lvlText w:val="%1.%2.%3.%4.%5.%6.%7.%8"/>
      <w:lvlJc w:val="left"/>
      <w:pPr>
        <w:ind w:left="4394" w:hanging="1418"/>
      </w:pPr>
      <w:rPr>
        <w:rFonts w:cs="Times New Roman" w:hint="default"/>
      </w:rPr>
    </w:lvl>
    <w:lvl w:ilvl="8" w:tentative="1">
      <w:start w:val="1"/>
      <w:numFmt w:val="decimal"/>
      <w:lvlText w:val="%1.%2.%3.%4.%5.%6.%7.%8.%9"/>
      <w:lvlJc w:val="left"/>
      <w:pPr>
        <w:ind w:left="5102" w:hanging="1700"/>
      </w:pPr>
      <w:rPr>
        <w:rFonts w:cs="Times New Roman" w:hint="default"/>
      </w:rPr>
    </w:lvl>
  </w:abstractNum>
  <w:abstractNum w:abstractNumId="1">
    <w:nsid w:val="47CE6AA3"/>
    <w:multiLevelType w:val="multilevel"/>
    <w:tmpl w:val="47CE6AA3"/>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nsid w:val="525E19E2"/>
    <w:multiLevelType w:val="multilevel"/>
    <w:tmpl w:val="525E19E2"/>
    <w:lvl w:ilvl="0">
      <w:start w:val="1"/>
      <w:numFmt w:val="decimal"/>
      <w:pStyle w:val="Heading1"/>
      <w:lvlText w:val="%1"/>
      <w:lvlJc w:val="left"/>
      <w:pPr>
        <w:ind w:left="425" w:hanging="425"/>
      </w:pPr>
      <w:rPr>
        <w:rFonts w:cs="Times New Roman" w:hint="eastAsia"/>
      </w:rPr>
    </w:lvl>
    <w:lvl w:ilvl="1">
      <w:start w:val="1"/>
      <w:numFmt w:val="decimal"/>
      <w:pStyle w:val="Heading2"/>
      <w:lvlText w:val="%1.%2"/>
      <w:lvlJc w:val="left"/>
      <w:pPr>
        <w:ind w:left="992" w:hanging="567"/>
      </w:pPr>
      <w:rPr>
        <w:rFonts w:ascii="Times New Roman" w:hAnsi="Times New Roman" w:cs="Times New Roman"/>
        <w:b w:val="0"/>
        <w:bCs w:val="0"/>
        <w:i w:val="0"/>
        <w:iCs w:val="0"/>
        <w:caps w:val="0"/>
        <w:smallCaps w:val="0"/>
        <w:strike w:val="0"/>
        <w:dstrike w:val="0"/>
        <w:outline w:val="0"/>
        <w:shadow w:val="0"/>
        <w:snapToGrid w:val="0"/>
        <w:color w:val="000000"/>
        <w:spacing w:val="0"/>
        <w:w w:val="0"/>
        <w:kern w:val="0"/>
        <w:position w:val="0"/>
        <w:sz w:val="16"/>
        <w:szCs w:val="16"/>
        <w:u w:val="none"/>
      </w:rPr>
    </w:lvl>
    <w:lvl w:ilvl="2">
      <w:start w:val="1"/>
      <w:numFmt w:val="decimal"/>
      <w:pStyle w:val="Heading3"/>
      <w:lvlText w:val="%1.%2.%3"/>
      <w:lvlJc w:val="left"/>
      <w:pPr>
        <w:ind w:left="2269" w:hanging="567"/>
      </w:pPr>
      <w:rPr>
        <w:rFonts w:cs="Times New Roman"/>
        <w:b w:val="0"/>
        <w:bCs w:val="0"/>
        <w:i w:val="0"/>
        <w:iCs w:val="0"/>
        <w:caps w:val="0"/>
        <w:smallCaps w:val="0"/>
        <w:strike w:val="0"/>
        <w:dstrike w:val="0"/>
        <w:outline w:val="0"/>
        <w:shadow w:val="0"/>
        <w:spacing w:val="0"/>
        <w:position w:val="0"/>
        <w:u w:val="none"/>
      </w:rPr>
    </w:lvl>
    <w:lvl w:ilvl="3" w:tentative="1">
      <w:start w:val="1"/>
      <w:numFmt w:val="bullet"/>
      <w:pStyle w:val="Heading4"/>
      <w:lvlText w:val=""/>
      <w:lvlJc w:val="left"/>
      <w:pPr>
        <w:ind w:left="1984" w:hanging="708"/>
      </w:pPr>
      <w:rPr>
        <w:rFonts w:ascii="Wingdings" w:hAnsi="Wingdings" w:hint="default"/>
      </w:rPr>
    </w:lvl>
    <w:lvl w:ilvl="4">
      <w:start w:val="1"/>
      <w:numFmt w:val="decimal"/>
      <w:pStyle w:val="Heading5"/>
      <w:lvlText w:val="%1.%2.%3.%4.%5"/>
      <w:lvlJc w:val="left"/>
      <w:pPr>
        <w:ind w:left="2551" w:hanging="850"/>
      </w:pPr>
      <w:rPr>
        <w:rFonts w:cs="Times New Roman" w:hint="eastAsia"/>
      </w:rPr>
    </w:lvl>
    <w:lvl w:ilvl="5" w:tentative="1">
      <w:start w:val="1"/>
      <w:numFmt w:val="decimal"/>
      <w:pStyle w:val="Heading6"/>
      <w:lvlText w:val="%1.%2.%3.%4.%5.%6"/>
      <w:lvlJc w:val="left"/>
      <w:pPr>
        <w:ind w:left="3260" w:hanging="1134"/>
      </w:pPr>
      <w:rPr>
        <w:rFonts w:cs="Times New Roman" w:hint="eastAsia"/>
      </w:rPr>
    </w:lvl>
    <w:lvl w:ilvl="6" w:tentative="1">
      <w:start w:val="1"/>
      <w:numFmt w:val="decimal"/>
      <w:lvlText w:val="%1.%2.%3.%4.%5.%6.%7"/>
      <w:lvlJc w:val="left"/>
      <w:pPr>
        <w:ind w:left="3827" w:hanging="1276"/>
      </w:pPr>
      <w:rPr>
        <w:rFonts w:cs="Times New Roman" w:hint="eastAsia"/>
      </w:rPr>
    </w:lvl>
    <w:lvl w:ilvl="7" w:tentative="1">
      <w:start w:val="1"/>
      <w:numFmt w:val="decimal"/>
      <w:lvlText w:val="%1.%2.%3.%4.%5.%6.%7.%8"/>
      <w:lvlJc w:val="left"/>
      <w:pPr>
        <w:ind w:left="4394" w:hanging="1418"/>
      </w:pPr>
      <w:rPr>
        <w:rFonts w:cs="Times New Roman" w:hint="eastAsia"/>
      </w:rPr>
    </w:lvl>
    <w:lvl w:ilvl="8" w:tentative="1">
      <w:start w:val="1"/>
      <w:numFmt w:val="decimal"/>
      <w:lvlText w:val="%1.%2.%3.%4.%5.%6.%7.%8.%9"/>
      <w:lvlJc w:val="left"/>
      <w:pPr>
        <w:ind w:left="5102" w:hanging="1700"/>
      </w:pPr>
      <w:rPr>
        <w:rFonts w:cs="Times New Roman" w:hint="eastAsia"/>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14D38"/>
    <w:rsid w:val="00000244"/>
    <w:rsid w:val="00000414"/>
    <w:rsid w:val="0000045F"/>
    <w:rsid w:val="00000685"/>
    <w:rsid w:val="00000CCD"/>
    <w:rsid w:val="00000F59"/>
    <w:rsid w:val="000011C1"/>
    <w:rsid w:val="000034E9"/>
    <w:rsid w:val="00003F83"/>
    <w:rsid w:val="0000526C"/>
    <w:rsid w:val="00005D22"/>
    <w:rsid w:val="00010C6B"/>
    <w:rsid w:val="00010F5F"/>
    <w:rsid w:val="00011BA8"/>
    <w:rsid w:val="0001271E"/>
    <w:rsid w:val="00012BB3"/>
    <w:rsid w:val="0001356D"/>
    <w:rsid w:val="00013D20"/>
    <w:rsid w:val="00013FF7"/>
    <w:rsid w:val="000145C9"/>
    <w:rsid w:val="00014768"/>
    <w:rsid w:val="00015514"/>
    <w:rsid w:val="00015881"/>
    <w:rsid w:val="00015A6A"/>
    <w:rsid w:val="00015FAB"/>
    <w:rsid w:val="00016003"/>
    <w:rsid w:val="000160BE"/>
    <w:rsid w:val="000161A8"/>
    <w:rsid w:val="00016359"/>
    <w:rsid w:val="00016668"/>
    <w:rsid w:val="000169EB"/>
    <w:rsid w:val="00016F83"/>
    <w:rsid w:val="000176C0"/>
    <w:rsid w:val="00020102"/>
    <w:rsid w:val="0002010A"/>
    <w:rsid w:val="0002029E"/>
    <w:rsid w:val="0002122D"/>
    <w:rsid w:val="00021BFA"/>
    <w:rsid w:val="000224E4"/>
    <w:rsid w:val="0002286F"/>
    <w:rsid w:val="0002318A"/>
    <w:rsid w:val="0002395E"/>
    <w:rsid w:val="000239E8"/>
    <w:rsid w:val="00024077"/>
    <w:rsid w:val="0002431F"/>
    <w:rsid w:val="00024523"/>
    <w:rsid w:val="00025B12"/>
    <w:rsid w:val="00026583"/>
    <w:rsid w:val="00026C92"/>
    <w:rsid w:val="000274FE"/>
    <w:rsid w:val="0002772E"/>
    <w:rsid w:val="0002784C"/>
    <w:rsid w:val="0002794E"/>
    <w:rsid w:val="00030A91"/>
    <w:rsid w:val="00031263"/>
    <w:rsid w:val="00031C28"/>
    <w:rsid w:val="000321B7"/>
    <w:rsid w:val="00032451"/>
    <w:rsid w:val="00032C2C"/>
    <w:rsid w:val="00032F76"/>
    <w:rsid w:val="000332B2"/>
    <w:rsid w:val="00033726"/>
    <w:rsid w:val="00033A95"/>
    <w:rsid w:val="00033B26"/>
    <w:rsid w:val="00033C8E"/>
    <w:rsid w:val="00034029"/>
    <w:rsid w:val="00034BEC"/>
    <w:rsid w:val="00034DD7"/>
    <w:rsid w:val="0003502D"/>
    <w:rsid w:val="000352F4"/>
    <w:rsid w:val="0003534A"/>
    <w:rsid w:val="000356F6"/>
    <w:rsid w:val="00035925"/>
    <w:rsid w:val="00035931"/>
    <w:rsid w:val="00035D92"/>
    <w:rsid w:val="00036C52"/>
    <w:rsid w:val="00036DBE"/>
    <w:rsid w:val="00036F84"/>
    <w:rsid w:val="00037758"/>
    <w:rsid w:val="0003776B"/>
    <w:rsid w:val="000405A8"/>
    <w:rsid w:val="000411B3"/>
    <w:rsid w:val="000418B3"/>
    <w:rsid w:val="00041B53"/>
    <w:rsid w:val="0004258A"/>
    <w:rsid w:val="0004339A"/>
    <w:rsid w:val="000442FA"/>
    <w:rsid w:val="000445D7"/>
    <w:rsid w:val="00045CDF"/>
    <w:rsid w:val="00045DFB"/>
    <w:rsid w:val="00045E04"/>
    <w:rsid w:val="000461BF"/>
    <w:rsid w:val="00047C1F"/>
    <w:rsid w:val="00050876"/>
    <w:rsid w:val="00050F38"/>
    <w:rsid w:val="000517EB"/>
    <w:rsid w:val="00051E21"/>
    <w:rsid w:val="00052F11"/>
    <w:rsid w:val="000533F2"/>
    <w:rsid w:val="00053789"/>
    <w:rsid w:val="00053CD7"/>
    <w:rsid w:val="00053D6A"/>
    <w:rsid w:val="000544EC"/>
    <w:rsid w:val="00054CAF"/>
    <w:rsid w:val="00054F5B"/>
    <w:rsid w:val="00055C69"/>
    <w:rsid w:val="00056345"/>
    <w:rsid w:val="000566EC"/>
    <w:rsid w:val="000567CD"/>
    <w:rsid w:val="0005687E"/>
    <w:rsid w:val="00056A6C"/>
    <w:rsid w:val="00057160"/>
    <w:rsid w:val="000571EF"/>
    <w:rsid w:val="0005746B"/>
    <w:rsid w:val="0006016D"/>
    <w:rsid w:val="0006063F"/>
    <w:rsid w:val="0006091E"/>
    <w:rsid w:val="00060CFA"/>
    <w:rsid w:val="00060D40"/>
    <w:rsid w:val="00061630"/>
    <w:rsid w:val="00061A35"/>
    <w:rsid w:val="00061A64"/>
    <w:rsid w:val="000626EC"/>
    <w:rsid w:val="00062A56"/>
    <w:rsid w:val="00062EB8"/>
    <w:rsid w:val="00062FB0"/>
    <w:rsid w:val="00063068"/>
    <w:rsid w:val="00063A25"/>
    <w:rsid w:val="00063B93"/>
    <w:rsid w:val="00063EF3"/>
    <w:rsid w:val="00064816"/>
    <w:rsid w:val="00064A2B"/>
    <w:rsid w:val="00064C29"/>
    <w:rsid w:val="00064EC7"/>
    <w:rsid w:val="00065058"/>
    <w:rsid w:val="000650A3"/>
    <w:rsid w:val="00065A52"/>
    <w:rsid w:val="00065C0C"/>
    <w:rsid w:val="00066001"/>
    <w:rsid w:val="000663F0"/>
    <w:rsid w:val="00066413"/>
    <w:rsid w:val="000667AB"/>
    <w:rsid w:val="00066E7A"/>
    <w:rsid w:val="0006792B"/>
    <w:rsid w:val="00067BCF"/>
    <w:rsid w:val="000707E5"/>
    <w:rsid w:val="0007109D"/>
    <w:rsid w:val="00072353"/>
    <w:rsid w:val="00072366"/>
    <w:rsid w:val="00072D4D"/>
    <w:rsid w:val="00073393"/>
    <w:rsid w:val="000736F3"/>
    <w:rsid w:val="00073989"/>
    <w:rsid w:val="000739B1"/>
    <w:rsid w:val="000743B5"/>
    <w:rsid w:val="0007474A"/>
    <w:rsid w:val="00074CCA"/>
    <w:rsid w:val="0007604D"/>
    <w:rsid w:val="00076890"/>
    <w:rsid w:val="00077B4B"/>
    <w:rsid w:val="00077C7C"/>
    <w:rsid w:val="00080E98"/>
    <w:rsid w:val="00081248"/>
    <w:rsid w:val="00081295"/>
    <w:rsid w:val="000813B5"/>
    <w:rsid w:val="000813FB"/>
    <w:rsid w:val="000818F4"/>
    <w:rsid w:val="00081918"/>
    <w:rsid w:val="00081BF8"/>
    <w:rsid w:val="00082870"/>
    <w:rsid w:val="00082BD6"/>
    <w:rsid w:val="00082CD7"/>
    <w:rsid w:val="00083D04"/>
    <w:rsid w:val="00084612"/>
    <w:rsid w:val="00084A10"/>
    <w:rsid w:val="0008567A"/>
    <w:rsid w:val="00086010"/>
    <w:rsid w:val="000864A3"/>
    <w:rsid w:val="0008751F"/>
    <w:rsid w:val="00087957"/>
    <w:rsid w:val="00087B27"/>
    <w:rsid w:val="00087F87"/>
    <w:rsid w:val="0009010B"/>
    <w:rsid w:val="000901BF"/>
    <w:rsid w:val="000907D4"/>
    <w:rsid w:val="00090D62"/>
    <w:rsid w:val="00091912"/>
    <w:rsid w:val="00091BEE"/>
    <w:rsid w:val="00091C63"/>
    <w:rsid w:val="00092141"/>
    <w:rsid w:val="00092193"/>
    <w:rsid w:val="000923BF"/>
    <w:rsid w:val="000929DD"/>
    <w:rsid w:val="000936FF"/>
    <w:rsid w:val="00093913"/>
    <w:rsid w:val="00094346"/>
    <w:rsid w:val="00094757"/>
    <w:rsid w:val="00094E1C"/>
    <w:rsid w:val="00094E48"/>
    <w:rsid w:val="000952F4"/>
    <w:rsid w:val="00095AB2"/>
    <w:rsid w:val="00095BE0"/>
    <w:rsid w:val="00095FB7"/>
    <w:rsid w:val="000963A9"/>
    <w:rsid w:val="00096B28"/>
    <w:rsid w:val="00096F32"/>
    <w:rsid w:val="00097160"/>
    <w:rsid w:val="000A08BE"/>
    <w:rsid w:val="000A0D03"/>
    <w:rsid w:val="000A0FFA"/>
    <w:rsid w:val="000A12C2"/>
    <w:rsid w:val="000A2941"/>
    <w:rsid w:val="000A2FCB"/>
    <w:rsid w:val="000A32F6"/>
    <w:rsid w:val="000A3453"/>
    <w:rsid w:val="000A36E4"/>
    <w:rsid w:val="000A4351"/>
    <w:rsid w:val="000A4595"/>
    <w:rsid w:val="000A4735"/>
    <w:rsid w:val="000A478D"/>
    <w:rsid w:val="000A4BF5"/>
    <w:rsid w:val="000A4DAC"/>
    <w:rsid w:val="000A68A5"/>
    <w:rsid w:val="000A6AD1"/>
    <w:rsid w:val="000A7082"/>
    <w:rsid w:val="000B0949"/>
    <w:rsid w:val="000B0B5C"/>
    <w:rsid w:val="000B0E29"/>
    <w:rsid w:val="000B1201"/>
    <w:rsid w:val="000B13CA"/>
    <w:rsid w:val="000B1A33"/>
    <w:rsid w:val="000B2131"/>
    <w:rsid w:val="000B37A7"/>
    <w:rsid w:val="000B37BA"/>
    <w:rsid w:val="000B3C19"/>
    <w:rsid w:val="000B3CB0"/>
    <w:rsid w:val="000B3D61"/>
    <w:rsid w:val="000B41E4"/>
    <w:rsid w:val="000B4AD1"/>
    <w:rsid w:val="000B4B7C"/>
    <w:rsid w:val="000B4DDC"/>
    <w:rsid w:val="000B58F0"/>
    <w:rsid w:val="000B69FF"/>
    <w:rsid w:val="000B6D67"/>
    <w:rsid w:val="000B6FCF"/>
    <w:rsid w:val="000B705A"/>
    <w:rsid w:val="000B70EC"/>
    <w:rsid w:val="000B7178"/>
    <w:rsid w:val="000C0693"/>
    <w:rsid w:val="000C0FC5"/>
    <w:rsid w:val="000C1490"/>
    <w:rsid w:val="000C1F5B"/>
    <w:rsid w:val="000C2173"/>
    <w:rsid w:val="000C2766"/>
    <w:rsid w:val="000C299B"/>
    <w:rsid w:val="000C38CB"/>
    <w:rsid w:val="000C3E9E"/>
    <w:rsid w:val="000C4246"/>
    <w:rsid w:val="000C5546"/>
    <w:rsid w:val="000C5C88"/>
    <w:rsid w:val="000C6591"/>
    <w:rsid w:val="000C6674"/>
    <w:rsid w:val="000C685A"/>
    <w:rsid w:val="000C69EB"/>
    <w:rsid w:val="000C7775"/>
    <w:rsid w:val="000D082E"/>
    <w:rsid w:val="000D0C78"/>
    <w:rsid w:val="000D0E68"/>
    <w:rsid w:val="000D19C7"/>
    <w:rsid w:val="000D1AFB"/>
    <w:rsid w:val="000D1BC3"/>
    <w:rsid w:val="000D1CCC"/>
    <w:rsid w:val="000D202C"/>
    <w:rsid w:val="000D2350"/>
    <w:rsid w:val="000D2691"/>
    <w:rsid w:val="000D2B73"/>
    <w:rsid w:val="000D3026"/>
    <w:rsid w:val="000D30B1"/>
    <w:rsid w:val="000D35CB"/>
    <w:rsid w:val="000D4144"/>
    <w:rsid w:val="000D5080"/>
    <w:rsid w:val="000D59C6"/>
    <w:rsid w:val="000D61B7"/>
    <w:rsid w:val="000D6AD1"/>
    <w:rsid w:val="000D6D31"/>
    <w:rsid w:val="000D6F35"/>
    <w:rsid w:val="000D7923"/>
    <w:rsid w:val="000D7D8A"/>
    <w:rsid w:val="000D7EB6"/>
    <w:rsid w:val="000E017C"/>
    <w:rsid w:val="000E05DB"/>
    <w:rsid w:val="000E0953"/>
    <w:rsid w:val="000E1826"/>
    <w:rsid w:val="000E256E"/>
    <w:rsid w:val="000E27A3"/>
    <w:rsid w:val="000E2B04"/>
    <w:rsid w:val="000E341D"/>
    <w:rsid w:val="000E3787"/>
    <w:rsid w:val="000E396E"/>
    <w:rsid w:val="000E3AAA"/>
    <w:rsid w:val="000E4149"/>
    <w:rsid w:val="000E4BE2"/>
    <w:rsid w:val="000E4BF4"/>
    <w:rsid w:val="000E4EB4"/>
    <w:rsid w:val="000E53E6"/>
    <w:rsid w:val="000E5BC0"/>
    <w:rsid w:val="000E7014"/>
    <w:rsid w:val="000E7591"/>
    <w:rsid w:val="000F0811"/>
    <w:rsid w:val="000F099C"/>
    <w:rsid w:val="000F0F26"/>
    <w:rsid w:val="000F1015"/>
    <w:rsid w:val="000F1515"/>
    <w:rsid w:val="000F1900"/>
    <w:rsid w:val="000F1B24"/>
    <w:rsid w:val="000F1BBC"/>
    <w:rsid w:val="000F2654"/>
    <w:rsid w:val="000F26BD"/>
    <w:rsid w:val="000F3131"/>
    <w:rsid w:val="000F3534"/>
    <w:rsid w:val="000F361C"/>
    <w:rsid w:val="000F38DD"/>
    <w:rsid w:val="000F3ABC"/>
    <w:rsid w:val="000F3D56"/>
    <w:rsid w:val="000F3E97"/>
    <w:rsid w:val="000F41A3"/>
    <w:rsid w:val="000F47D2"/>
    <w:rsid w:val="000F49AE"/>
    <w:rsid w:val="000F581D"/>
    <w:rsid w:val="000F5C0D"/>
    <w:rsid w:val="000F6029"/>
    <w:rsid w:val="000F6357"/>
    <w:rsid w:val="000F6A91"/>
    <w:rsid w:val="000F6EA6"/>
    <w:rsid w:val="000F7B78"/>
    <w:rsid w:val="000F7BF1"/>
    <w:rsid w:val="000F7C93"/>
    <w:rsid w:val="00100919"/>
    <w:rsid w:val="00100E7B"/>
    <w:rsid w:val="001020BF"/>
    <w:rsid w:val="0010210E"/>
    <w:rsid w:val="00102D74"/>
    <w:rsid w:val="001036DA"/>
    <w:rsid w:val="00104522"/>
    <w:rsid w:val="00104A2C"/>
    <w:rsid w:val="00104DBE"/>
    <w:rsid w:val="0010509D"/>
    <w:rsid w:val="001052AF"/>
    <w:rsid w:val="00105528"/>
    <w:rsid w:val="00105ECB"/>
    <w:rsid w:val="00106227"/>
    <w:rsid w:val="00107744"/>
    <w:rsid w:val="001107B4"/>
    <w:rsid w:val="0011117E"/>
    <w:rsid w:val="0011188B"/>
    <w:rsid w:val="00112054"/>
    <w:rsid w:val="001122DE"/>
    <w:rsid w:val="00112764"/>
    <w:rsid w:val="0011296C"/>
    <w:rsid w:val="001131DA"/>
    <w:rsid w:val="0011341C"/>
    <w:rsid w:val="001136A7"/>
    <w:rsid w:val="00113F82"/>
    <w:rsid w:val="00114043"/>
    <w:rsid w:val="001141CE"/>
    <w:rsid w:val="00114CAB"/>
    <w:rsid w:val="00114E56"/>
    <w:rsid w:val="001152CA"/>
    <w:rsid w:val="00115372"/>
    <w:rsid w:val="00115407"/>
    <w:rsid w:val="001154AE"/>
    <w:rsid w:val="00115736"/>
    <w:rsid w:val="00115865"/>
    <w:rsid w:val="001159DF"/>
    <w:rsid w:val="001165A3"/>
    <w:rsid w:val="001176A4"/>
    <w:rsid w:val="0012007B"/>
    <w:rsid w:val="001206B7"/>
    <w:rsid w:val="00120C56"/>
    <w:rsid w:val="0012154A"/>
    <w:rsid w:val="00121715"/>
    <w:rsid w:val="00121832"/>
    <w:rsid w:val="00122990"/>
    <w:rsid w:val="00122A2F"/>
    <w:rsid w:val="00122CAE"/>
    <w:rsid w:val="00123A08"/>
    <w:rsid w:val="001242B6"/>
    <w:rsid w:val="0012493F"/>
    <w:rsid w:val="00124A41"/>
    <w:rsid w:val="00124AB0"/>
    <w:rsid w:val="00124BF9"/>
    <w:rsid w:val="001255FE"/>
    <w:rsid w:val="00125780"/>
    <w:rsid w:val="00125802"/>
    <w:rsid w:val="00125DC0"/>
    <w:rsid w:val="001263B0"/>
    <w:rsid w:val="00126FF1"/>
    <w:rsid w:val="001277D2"/>
    <w:rsid w:val="00130B44"/>
    <w:rsid w:val="00130C6D"/>
    <w:rsid w:val="0013168B"/>
    <w:rsid w:val="00131B4A"/>
    <w:rsid w:val="00131CDB"/>
    <w:rsid w:val="00132D70"/>
    <w:rsid w:val="00133B3E"/>
    <w:rsid w:val="00134DA2"/>
    <w:rsid w:val="00134FC7"/>
    <w:rsid w:val="001354A1"/>
    <w:rsid w:val="00135AF5"/>
    <w:rsid w:val="001365E7"/>
    <w:rsid w:val="00136E0B"/>
    <w:rsid w:val="00136EF0"/>
    <w:rsid w:val="001374F7"/>
    <w:rsid w:val="001376DB"/>
    <w:rsid w:val="0014020D"/>
    <w:rsid w:val="00140553"/>
    <w:rsid w:val="00140BAD"/>
    <w:rsid w:val="00140F42"/>
    <w:rsid w:val="001412E4"/>
    <w:rsid w:val="00141931"/>
    <w:rsid w:val="00141940"/>
    <w:rsid w:val="00141C04"/>
    <w:rsid w:val="0014231D"/>
    <w:rsid w:val="00143658"/>
    <w:rsid w:val="00143CB9"/>
    <w:rsid w:val="00143D06"/>
    <w:rsid w:val="00143D95"/>
    <w:rsid w:val="00144050"/>
    <w:rsid w:val="001445D9"/>
    <w:rsid w:val="001447C2"/>
    <w:rsid w:val="00144F74"/>
    <w:rsid w:val="00145555"/>
    <w:rsid w:val="00145957"/>
    <w:rsid w:val="00146391"/>
    <w:rsid w:val="00146A5C"/>
    <w:rsid w:val="00146D7A"/>
    <w:rsid w:val="00147360"/>
    <w:rsid w:val="001479D7"/>
    <w:rsid w:val="00147AE6"/>
    <w:rsid w:val="001500F1"/>
    <w:rsid w:val="00150C67"/>
    <w:rsid w:val="0015154C"/>
    <w:rsid w:val="00151A81"/>
    <w:rsid w:val="00151D8E"/>
    <w:rsid w:val="001525F5"/>
    <w:rsid w:val="00152888"/>
    <w:rsid w:val="001528CD"/>
    <w:rsid w:val="00152A25"/>
    <w:rsid w:val="00152D32"/>
    <w:rsid w:val="00153079"/>
    <w:rsid w:val="00153822"/>
    <w:rsid w:val="00153CF0"/>
    <w:rsid w:val="0015442E"/>
    <w:rsid w:val="00154534"/>
    <w:rsid w:val="00154AFE"/>
    <w:rsid w:val="001552BB"/>
    <w:rsid w:val="0015549E"/>
    <w:rsid w:val="00155BBB"/>
    <w:rsid w:val="001560B9"/>
    <w:rsid w:val="001562B0"/>
    <w:rsid w:val="00156456"/>
    <w:rsid w:val="00156BCE"/>
    <w:rsid w:val="00157068"/>
    <w:rsid w:val="001579FA"/>
    <w:rsid w:val="00160152"/>
    <w:rsid w:val="001601E8"/>
    <w:rsid w:val="00160236"/>
    <w:rsid w:val="001604E7"/>
    <w:rsid w:val="00160584"/>
    <w:rsid w:val="001611C9"/>
    <w:rsid w:val="001611E1"/>
    <w:rsid w:val="001612E1"/>
    <w:rsid w:val="00161F9B"/>
    <w:rsid w:val="00162922"/>
    <w:rsid w:val="00162ED0"/>
    <w:rsid w:val="001635EE"/>
    <w:rsid w:val="001639C9"/>
    <w:rsid w:val="00164195"/>
    <w:rsid w:val="001644F4"/>
    <w:rsid w:val="001657C3"/>
    <w:rsid w:val="001661FD"/>
    <w:rsid w:val="0016648E"/>
    <w:rsid w:val="00167494"/>
    <w:rsid w:val="00167B7C"/>
    <w:rsid w:val="001711B8"/>
    <w:rsid w:val="00172DFA"/>
    <w:rsid w:val="001730BB"/>
    <w:rsid w:val="00173534"/>
    <w:rsid w:val="00173BCC"/>
    <w:rsid w:val="0017470E"/>
    <w:rsid w:val="001763A8"/>
    <w:rsid w:val="00176407"/>
    <w:rsid w:val="00176560"/>
    <w:rsid w:val="00176643"/>
    <w:rsid w:val="00176992"/>
    <w:rsid w:val="00177049"/>
    <w:rsid w:val="001771F6"/>
    <w:rsid w:val="00177606"/>
    <w:rsid w:val="00177B5C"/>
    <w:rsid w:val="001801D3"/>
    <w:rsid w:val="00180A1A"/>
    <w:rsid w:val="00180B06"/>
    <w:rsid w:val="001826BD"/>
    <w:rsid w:val="0018297D"/>
    <w:rsid w:val="001842EF"/>
    <w:rsid w:val="001848DA"/>
    <w:rsid w:val="00184B15"/>
    <w:rsid w:val="0018572C"/>
    <w:rsid w:val="0018578F"/>
    <w:rsid w:val="00185BFF"/>
    <w:rsid w:val="00185FF6"/>
    <w:rsid w:val="00186054"/>
    <w:rsid w:val="00186555"/>
    <w:rsid w:val="00186DEF"/>
    <w:rsid w:val="00187012"/>
    <w:rsid w:val="001872E8"/>
    <w:rsid w:val="001873E2"/>
    <w:rsid w:val="0019004B"/>
    <w:rsid w:val="00190755"/>
    <w:rsid w:val="001910BB"/>
    <w:rsid w:val="00192424"/>
    <w:rsid w:val="00192821"/>
    <w:rsid w:val="00192B97"/>
    <w:rsid w:val="00193854"/>
    <w:rsid w:val="00193974"/>
    <w:rsid w:val="00193E7E"/>
    <w:rsid w:val="00193FF8"/>
    <w:rsid w:val="0019427A"/>
    <w:rsid w:val="001944BF"/>
    <w:rsid w:val="00194B61"/>
    <w:rsid w:val="00194C74"/>
    <w:rsid w:val="00194E8B"/>
    <w:rsid w:val="00194EC0"/>
    <w:rsid w:val="001953E0"/>
    <w:rsid w:val="00195CB4"/>
    <w:rsid w:val="0019634F"/>
    <w:rsid w:val="00197157"/>
    <w:rsid w:val="0019732E"/>
    <w:rsid w:val="00197550"/>
    <w:rsid w:val="00197849"/>
    <w:rsid w:val="0019786C"/>
    <w:rsid w:val="00197C08"/>
    <w:rsid w:val="00197EB7"/>
    <w:rsid w:val="001A00E2"/>
    <w:rsid w:val="001A0EAD"/>
    <w:rsid w:val="001A14C4"/>
    <w:rsid w:val="001A15B2"/>
    <w:rsid w:val="001A1815"/>
    <w:rsid w:val="001A1BBE"/>
    <w:rsid w:val="001A1E0D"/>
    <w:rsid w:val="001A1FC6"/>
    <w:rsid w:val="001A2E28"/>
    <w:rsid w:val="001A3E15"/>
    <w:rsid w:val="001A3EA8"/>
    <w:rsid w:val="001A47B4"/>
    <w:rsid w:val="001A4939"/>
    <w:rsid w:val="001A4C0E"/>
    <w:rsid w:val="001A67BF"/>
    <w:rsid w:val="001A6A69"/>
    <w:rsid w:val="001A6E57"/>
    <w:rsid w:val="001A7004"/>
    <w:rsid w:val="001A7778"/>
    <w:rsid w:val="001A779D"/>
    <w:rsid w:val="001A7F7D"/>
    <w:rsid w:val="001B011B"/>
    <w:rsid w:val="001B02EA"/>
    <w:rsid w:val="001B0A91"/>
    <w:rsid w:val="001B0B60"/>
    <w:rsid w:val="001B0D13"/>
    <w:rsid w:val="001B15A6"/>
    <w:rsid w:val="001B1D41"/>
    <w:rsid w:val="001B2DED"/>
    <w:rsid w:val="001B2EE6"/>
    <w:rsid w:val="001B37B6"/>
    <w:rsid w:val="001B3C3E"/>
    <w:rsid w:val="001B3DE0"/>
    <w:rsid w:val="001B402D"/>
    <w:rsid w:val="001B41F1"/>
    <w:rsid w:val="001B47AC"/>
    <w:rsid w:val="001B492D"/>
    <w:rsid w:val="001B4AF7"/>
    <w:rsid w:val="001B506B"/>
    <w:rsid w:val="001B57CA"/>
    <w:rsid w:val="001B57CE"/>
    <w:rsid w:val="001B5A42"/>
    <w:rsid w:val="001B5E03"/>
    <w:rsid w:val="001B6522"/>
    <w:rsid w:val="001B6870"/>
    <w:rsid w:val="001B6B95"/>
    <w:rsid w:val="001B6D87"/>
    <w:rsid w:val="001B6F81"/>
    <w:rsid w:val="001B7B3F"/>
    <w:rsid w:val="001B7B4C"/>
    <w:rsid w:val="001B7F1D"/>
    <w:rsid w:val="001C0359"/>
    <w:rsid w:val="001C0856"/>
    <w:rsid w:val="001C0ABE"/>
    <w:rsid w:val="001C0D59"/>
    <w:rsid w:val="001C1857"/>
    <w:rsid w:val="001C1C09"/>
    <w:rsid w:val="001C1CA3"/>
    <w:rsid w:val="001C1CD7"/>
    <w:rsid w:val="001C1D4C"/>
    <w:rsid w:val="001C1F61"/>
    <w:rsid w:val="001C2942"/>
    <w:rsid w:val="001C3880"/>
    <w:rsid w:val="001C3B62"/>
    <w:rsid w:val="001C3E72"/>
    <w:rsid w:val="001C3F10"/>
    <w:rsid w:val="001C42B4"/>
    <w:rsid w:val="001C476B"/>
    <w:rsid w:val="001C484C"/>
    <w:rsid w:val="001C4E3D"/>
    <w:rsid w:val="001C4F35"/>
    <w:rsid w:val="001C59D2"/>
    <w:rsid w:val="001C5B94"/>
    <w:rsid w:val="001C5BAD"/>
    <w:rsid w:val="001C5BD5"/>
    <w:rsid w:val="001C6310"/>
    <w:rsid w:val="001C6F79"/>
    <w:rsid w:val="001C710A"/>
    <w:rsid w:val="001C7EE6"/>
    <w:rsid w:val="001C7EFF"/>
    <w:rsid w:val="001D026C"/>
    <w:rsid w:val="001D0A93"/>
    <w:rsid w:val="001D1296"/>
    <w:rsid w:val="001D12A0"/>
    <w:rsid w:val="001D182C"/>
    <w:rsid w:val="001D34BD"/>
    <w:rsid w:val="001D3667"/>
    <w:rsid w:val="001D37DF"/>
    <w:rsid w:val="001D5428"/>
    <w:rsid w:val="001D54A3"/>
    <w:rsid w:val="001D59D9"/>
    <w:rsid w:val="001D5BF5"/>
    <w:rsid w:val="001D5D53"/>
    <w:rsid w:val="001D5DC1"/>
    <w:rsid w:val="001D6174"/>
    <w:rsid w:val="001D63C7"/>
    <w:rsid w:val="001D6605"/>
    <w:rsid w:val="001D6EEB"/>
    <w:rsid w:val="001D7054"/>
    <w:rsid w:val="001D7187"/>
    <w:rsid w:val="001D7D0C"/>
    <w:rsid w:val="001E090A"/>
    <w:rsid w:val="001E094C"/>
    <w:rsid w:val="001E1343"/>
    <w:rsid w:val="001E209A"/>
    <w:rsid w:val="001E22D0"/>
    <w:rsid w:val="001E259E"/>
    <w:rsid w:val="001E2770"/>
    <w:rsid w:val="001E2E73"/>
    <w:rsid w:val="001E3294"/>
    <w:rsid w:val="001E3F0D"/>
    <w:rsid w:val="001E434D"/>
    <w:rsid w:val="001E4782"/>
    <w:rsid w:val="001E49E2"/>
    <w:rsid w:val="001E4ACE"/>
    <w:rsid w:val="001E4DE6"/>
    <w:rsid w:val="001E5759"/>
    <w:rsid w:val="001E5B55"/>
    <w:rsid w:val="001E60F7"/>
    <w:rsid w:val="001E7880"/>
    <w:rsid w:val="001E7925"/>
    <w:rsid w:val="001E7FA9"/>
    <w:rsid w:val="001F013F"/>
    <w:rsid w:val="001F046C"/>
    <w:rsid w:val="001F0562"/>
    <w:rsid w:val="001F08A8"/>
    <w:rsid w:val="001F0A4D"/>
    <w:rsid w:val="001F0E3A"/>
    <w:rsid w:val="001F1DC0"/>
    <w:rsid w:val="001F24BA"/>
    <w:rsid w:val="001F270E"/>
    <w:rsid w:val="001F33AD"/>
    <w:rsid w:val="001F35BD"/>
    <w:rsid w:val="001F3DB6"/>
    <w:rsid w:val="001F3FDE"/>
    <w:rsid w:val="001F476A"/>
    <w:rsid w:val="001F6053"/>
    <w:rsid w:val="001F69B2"/>
    <w:rsid w:val="001F7921"/>
    <w:rsid w:val="001F7B44"/>
    <w:rsid w:val="00200320"/>
    <w:rsid w:val="00200C82"/>
    <w:rsid w:val="00201550"/>
    <w:rsid w:val="00201858"/>
    <w:rsid w:val="002018F1"/>
    <w:rsid w:val="00201E03"/>
    <w:rsid w:val="00202A6A"/>
    <w:rsid w:val="00202B72"/>
    <w:rsid w:val="002030CE"/>
    <w:rsid w:val="00203170"/>
    <w:rsid w:val="0020329A"/>
    <w:rsid w:val="00203446"/>
    <w:rsid w:val="002039E5"/>
    <w:rsid w:val="00203B2F"/>
    <w:rsid w:val="00204276"/>
    <w:rsid w:val="00204587"/>
    <w:rsid w:val="00204647"/>
    <w:rsid w:val="0020478A"/>
    <w:rsid w:val="002056C5"/>
    <w:rsid w:val="00205706"/>
    <w:rsid w:val="002058BF"/>
    <w:rsid w:val="00205D0F"/>
    <w:rsid w:val="00205E4D"/>
    <w:rsid w:val="00206019"/>
    <w:rsid w:val="002064C7"/>
    <w:rsid w:val="002065E4"/>
    <w:rsid w:val="00211150"/>
    <w:rsid w:val="00211925"/>
    <w:rsid w:val="00211AC4"/>
    <w:rsid w:val="00212CFB"/>
    <w:rsid w:val="00213A79"/>
    <w:rsid w:val="0021405E"/>
    <w:rsid w:val="00214143"/>
    <w:rsid w:val="0021449B"/>
    <w:rsid w:val="002149E5"/>
    <w:rsid w:val="00215162"/>
    <w:rsid w:val="002151CA"/>
    <w:rsid w:val="00216201"/>
    <w:rsid w:val="00216562"/>
    <w:rsid w:val="00220331"/>
    <w:rsid w:val="002206E1"/>
    <w:rsid w:val="002208B0"/>
    <w:rsid w:val="00220DF4"/>
    <w:rsid w:val="002219C3"/>
    <w:rsid w:val="002220DE"/>
    <w:rsid w:val="00222FDE"/>
    <w:rsid w:val="002236CC"/>
    <w:rsid w:val="00223E50"/>
    <w:rsid w:val="0022401F"/>
    <w:rsid w:val="00224284"/>
    <w:rsid w:val="00224737"/>
    <w:rsid w:val="00224A19"/>
    <w:rsid w:val="002250FD"/>
    <w:rsid w:val="002251FC"/>
    <w:rsid w:val="0022520F"/>
    <w:rsid w:val="0022532E"/>
    <w:rsid w:val="00225436"/>
    <w:rsid w:val="00225FD4"/>
    <w:rsid w:val="0022647C"/>
    <w:rsid w:val="0022734D"/>
    <w:rsid w:val="002274F3"/>
    <w:rsid w:val="00227A0A"/>
    <w:rsid w:val="00227BDA"/>
    <w:rsid w:val="00230D65"/>
    <w:rsid w:val="00230E8A"/>
    <w:rsid w:val="00230F2A"/>
    <w:rsid w:val="00231BB8"/>
    <w:rsid w:val="00231F57"/>
    <w:rsid w:val="0023224D"/>
    <w:rsid w:val="00232A5D"/>
    <w:rsid w:val="00232DB4"/>
    <w:rsid w:val="00232E09"/>
    <w:rsid w:val="00232ECD"/>
    <w:rsid w:val="002332BE"/>
    <w:rsid w:val="00233D28"/>
    <w:rsid w:val="00233EBC"/>
    <w:rsid w:val="00234016"/>
    <w:rsid w:val="00234154"/>
    <w:rsid w:val="002343A7"/>
    <w:rsid w:val="002344D5"/>
    <w:rsid w:val="00234666"/>
    <w:rsid w:val="00235B2F"/>
    <w:rsid w:val="002362F7"/>
    <w:rsid w:val="002366A7"/>
    <w:rsid w:val="002367ED"/>
    <w:rsid w:val="00236B5F"/>
    <w:rsid w:val="00236DAD"/>
    <w:rsid w:val="00237942"/>
    <w:rsid w:val="00237EF4"/>
    <w:rsid w:val="00240346"/>
    <w:rsid w:val="00240528"/>
    <w:rsid w:val="00240C2E"/>
    <w:rsid w:val="002410E4"/>
    <w:rsid w:val="0024158D"/>
    <w:rsid w:val="0024229C"/>
    <w:rsid w:val="00242AA7"/>
    <w:rsid w:val="00242BC6"/>
    <w:rsid w:val="00243067"/>
    <w:rsid w:val="00243528"/>
    <w:rsid w:val="002444B7"/>
    <w:rsid w:val="002448B3"/>
    <w:rsid w:val="00244FD5"/>
    <w:rsid w:val="0024518A"/>
    <w:rsid w:val="002453F4"/>
    <w:rsid w:val="002455C9"/>
    <w:rsid w:val="00245BE2"/>
    <w:rsid w:val="00245CFB"/>
    <w:rsid w:val="00246562"/>
    <w:rsid w:val="002466B9"/>
    <w:rsid w:val="002468F0"/>
    <w:rsid w:val="00246B44"/>
    <w:rsid w:val="00247C38"/>
    <w:rsid w:val="002502E3"/>
    <w:rsid w:val="0025082B"/>
    <w:rsid w:val="00251289"/>
    <w:rsid w:val="002512F1"/>
    <w:rsid w:val="00251D4D"/>
    <w:rsid w:val="00251DFD"/>
    <w:rsid w:val="0025286A"/>
    <w:rsid w:val="00252983"/>
    <w:rsid w:val="002529EB"/>
    <w:rsid w:val="00252C5F"/>
    <w:rsid w:val="00253669"/>
    <w:rsid w:val="00253AE3"/>
    <w:rsid w:val="00254105"/>
    <w:rsid w:val="00254556"/>
    <w:rsid w:val="002545BD"/>
    <w:rsid w:val="00254771"/>
    <w:rsid w:val="00255122"/>
    <w:rsid w:val="00255269"/>
    <w:rsid w:val="00255288"/>
    <w:rsid w:val="002552F5"/>
    <w:rsid w:val="002558BB"/>
    <w:rsid w:val="00256217"/>
    <w:rsid w:val="0025621B"/>
    <w:rsid w:val="00256F51"/>
    <w:rsid w:val="00257038"/>
    <w:rsid w:val="002570BF"/>
    <w:rsid w:val="0025748F"/>
    <w:rsid w:val="00257B69"/>
    <w:rsid w:val="00257C16"/>
    <w:rsid w:val="00260956"/>
    <w:rsid w:val="002613DD"/>
    <w:rsid w:val="002620F4"/>
    <w:rsid w:val="0026297C"/>
    <w:rsid w:val="00262D48"/>
    <w:rsid w:val="00262EC3"/>
    <w:rsid w:val="002636F7"/>
    <w:rsid w:val="00263837"/>
    <w:rsid w:val="00263B52"/>
    <w:rsid w:val="00263F0B"/>
    <w:rsid w:val="002656DD"/>
    <w:rsid w:val="0026725C"/>
    <w:rsid w:val="00267327"/>
    <w:rsid w:val="00267A22"/>
    <w:rsid w:val="00267D12"/>
    <w:rsid w:val="002706AE"/>
    <w:rsid w:val="00270A1A"/>
    <w:rsid w:val="002711C0"/>
    <w:rsid w:val="00271202"/>
    <w:rsid w:val="00271C78"/>
    <w:rsid w:val="00271F27"/>
    <w:rsid w:val="00272149"/>
    <w:rsid w:val="002722CE"/>
    <w:rsid w:val="00272773"/>
    <w:rsid w:val="00272F2A"/>
    <w:rsid w:val="00273846"/>
    <w:rsid w:val="00273CBA"/>
    <w:rsid w:val="00273D40"/>
    <w:rsid w:val="00274369"/>
    <w:rsid w:val="00274590"/>
    <w:rsid w:val="002748C1"/>
    <w:rsid w:val="00274B18"/>
    <w:rsid w:val="00274CB5"/>
    <w:rsid w:val="00274DA8"/>
    <w:rsid w:val="00275B7F"/>
    <w:rsid w:val="00275D45"/>
    <w:rsid w:val="002768B8"/>
    <w:rsid w:val="00276D3B"/>
    <w:rsid w:val="00276EF1"/>
    <w:rsid w:val="0027711E"/>
    <w:rsid w:val="00277685"/>
    <w:rsid w:val="00277DC2"/>
    <w:rsid w:val="0028050C"/>
    <w:rsid w:val="00280E4A"/>
    <w:rsid w:val="0028102A"/>
    <w:rsid w:val="002816DE"/>
    <w:rsid w:val="00281A43"/>
    <w:rsid w:val="00281DA3"/>
    <w:rsid w:val="00281DD4"/>
    <w:rsid w:val="00282219"/>
    <w:rsid w:val="00282A0D"/>
    <w:rsid w:val="0028358C"/>
    <w:rsid w:val="00283E44"/>
    <w:rsid w:val="00284026"/>
    <w:rsid w:val="002840C0"/>
    <w:rsid w:val="0028467E"/>
    <w:rsid w:val="0028595A"/>
    <w:rsid w:val="00285FA4"/>
    <w:rsid w:val="0028675F"/>
    <w:rsid w:val="00286B68"/>
    <w:rsid w:val="00286C1A"/>
    <w:rsid w:val="00287478"/>
    <w:rsid w:val="00287AB7"/>
    <w:rsid w:val="00287E18"/>
    <w:rsid w:val="002902DC"/>
    <w:rsid w:val="0029089F"/>
    <w:rsid w:val="00290C59"/>
    <w:rsid w:val="00291BE3"/>
    <w:rsid w:val="0029244E"/>
    <w:rsid w:val="00292802"/>
    <w:rsid w:val="002929F2"/>
    <w:rsid w:val="00292AD8"/>
    <w:rsid w:val="00292B56"/>
    <w:rsid w:val="0029314C"/>
    <w:rsid w:val="002933BA"/>
    <w:rsid w:val="0029414E"/>
    <w:rsid w:val="00294D3E"/>
    <w:rsid w:val="00294DCE"/>
    <w:rsid w:val="00294F7D"/>
    <w:rsid w:val="002960F7"/>
    <w:rsid w:val="00296C6F"/>
    <w:rsid w:val="002972B4"/>
    <w:rsid w:val="00297458"/>
    <w:rsid w:val="0029765F"/>
    <w:rsid w:val="002977F3"/>
    <w:rsid w:val="00297939"/>
    <w:rsid w:val="00297E1A"/>
    <w:rsid w:val="00297F23"/>
    <w:rsid w:val="00297F65"/>
    <w:rsid w:val="002A00D5"/>
    <w:rsid w:val="002A04FC"/>
    <w:rsid w:val="002A06AD"/>
    <w:rsid w:val="002A0826"/>
    <w:rsid w:val="002A0892"/>
    <w:rsid w:val="002A1049"/>
    <w:rsid w:val="002A1645"/>
    <w:rsid w:val="002A1BA5"/>
    <w:rsid w:val="002A27B3"/>
    <w:rsid w:val="002A280A"/>
    <w:rsid w:val="002A2B44"/>
    <w:rsid w:val="002A303B"/>
    <w:rsid w:val="002A3279"/>
    <w:rsid w:val="002A38D0"/>
    <w:rsid w:val="002A3A9C"/>
    <w:rsid w:val="002A4335"/>
    <w:rsid w:val="002A4658"/>
    <w:rsid w:val="002A5269"/>
    <w:rsid w:val="002A5FC7"/>
    <w:rsid w:val="002A6A7A"/>
    <w:rsid w:val="002A6BFF"/>
    <w:rsid w:val="002A6C2D"/>
    <w:rsid w:val="002A74E0"/>
    <w:rsid w:val="002A761E"/>
    <w:rsid w:val="002B042B"/>
    <w:rsid w:val="002B0435"/>
    <w:rsid w:val="002B0D41"/>
    <w:rsid w:val="002B0F92"/>
    <w:rsid w:val="002B1023"/>
    <w:rsid w:val="002B1163"/>
    <w:rsid w:val="002B15CD"/>
    <w:rsid w:val="002B1A1E"/>
    <w:rsid w:val="002B1CC0"/>
    <w:rsid w:val="002B1D05"/>
    <w:rsid w:val="002B22BE"/>
    <w:rsid w:val="002B234C"/>
    <w:rsid w:val="002B2663"/>
    <w:rsid w:val="002B26A3"/>
    <w:rsid w:val="002B3875"/>
    <w:rsid w:val="002B3C32"/>
    <w:rsid w:val="002B3C34"/>
    <w:rsid w:val="002B3E10"/>
    <w:rsid w:val="002B3FF1"/>
    <w:rsid w:val="002B4B2C"/>
    <w:rsid w:val="002B4DB2"/>
    <w:rsid w:val="002B4F70"/>
    <w:rsid w:val="002B5011"/>
    <w:rsid w:val="002B5F5B"/>
    <w:rsid w:val="002B67A6"/>
    <w:rsid w:val="002B7098"/>
    <w:rsid w:val="002B72BD"/>
    <w:rsid w:val="002C06B8"/>
    <w:rsid w:val="002C0795"/>
    <w:rsid w:val="002C0886"/>
    <w:rsid w:val="002C12BB"/>
    <w:rsid w:val="002C198D"/>
    <w:rsid w:val="002C1AF0"/>
    <w:rsid w:val="002C1B03"/>
    <w:rsid w:val="002C1FE1"/>
    <w:rsid w:val="002C2283"/>
    <w:rsid w:val="002C2B74"/>
    <w:rsid w:val="002C30AC"/>
    <w:rsid w:val="002C334D"/>
    <w:rsid w:val="002C38C0"/>
    <w:rsid w:val="002C3906"/>
    <w:rsid w:val="002C4853"/>
    <w:rsid w:val="002C4899"/>
    <w:rsid w:val="002C4C0D"/>
    <w:rsid w:val="002C5150"/>
    <w:rsid w:val="002C52DA"/>
    <w:rsid w:val="002C6252"/>
    <w:rsid w:val="002C6254"/>
    <w:rsid w:val="002C6691"/>
    <w:rsid w:val="002C7582"/>
    <w:rsid w:val="002C76E7"/>
    <w:rsid w:val="002C770E"/>
    <w:rsid w:val="002C7DC1"/>
    <w:rsid w:val="002C7E42"/>
    <w:rsid w:val="002D0CD7"/>
    <w:rsid w:val="002D0F51"/>
    <w:rsid w:val="002D1122"/>
    <w:rsid w:val="002D14B0"/>
    <w:rsid w:val="002D1655"/>
    <w:rsid w:val="002D17D3"/>
    <w:rsid w:val="002D1FBA"/>
    <w:rsid w:val="002D2F17"/>
    <w:rsid w:val="002D339B"/>
    <w:rsid w:val="002D33A9"/>
    <w:rsid w:val="002D3699"/>
    <w:rsid w:val="002D392E"/>
    <w:rsid w:val="002D3E46"/>
    <w:rsid w:val="002D401D"/>
    <w:rsid w:val="002D423A"/>
    <w:rsid w:val="002D4547"/>
    <w:rsid w:val="002D48EA"/>
    <w:rsid w:val="002D5BA0"/>
    <w:rsid w:val="002D6069"/>
    <w:rsid w:val="002D6276"/>
    <w:rsid w:val="002D66DD"/>
    <w:rsid w:val="002D6C85"/>
    <w:rsid w:val="002D6D83"/>
    <w:rsid w:val="002D6F9A"/>
    <w:rsid w:val="002D7524"/>
    <w:rsid w:val="002E0648"/>
    <w:rsid w:val="002E073E"/>
    <w:rsid w:val="002E1584"/>
    <w:rsid w:val="002E161F"/>
    <w:rsid w:val="002E1D6F"/>
    <w:rsid w:val="002E2187"/>
    <w:rsid w:val="002E2349"/>
    <w:rsid w:val="002E2564"/>
    <w:rsid w:val="002E25B2"/>
    <w:rsid w:val="002E2A09"/>
    <w:rsid w:val="002E3213"/>
    <w:rsid w:val="002E33E4"/>
    <w:rsid w:val="002E3D81"/>
    <w:rsid w:val="002E3F76"/>
    <w:rsid w:val="002E4175"/>
    <w:rsid w:val="002E4221"/>
    <w:rsid w:val="002E4354"/>
    <w:rsid w:val="002E459D"/>
    <w:rsid w:val="002E4C22"/>
    <w:rsid w:val="002E4F41"/>
    <w:rsid w:val="002E5C4C"/>
    <w:rsid w:val="002E5E6B"/>
    <w:rsid w:val="002E6369"/>
    <w:rsid w:val="002E6F07"/>
    <w:rsid w:val="002E6F2F"/>
    <w:rsid w:val="002E6F7E"/>
    <w:rsid w:val="002E7193"/>
    <w:rsid w:val="002E7E88"/>
    <w:rsid w:val="002F093B"/>
    <w:rsid w:val="002F0A69"/>
    <w:rsid w:val="002F0AE6"/>
    <w:rsid w:val="002F0D07"/>
    <w:rsid w:val="002F1081"/>
    <w:rsid w:val="002F15E9"/>
    <w:rsid w:val="002F1EC4"/>
    <w:rsid w:val="002F2063"/>
    <w:rsid w:val="002F20EF"/>
    <w:rsid w:val="002F227A"/>
    <w:rsid w:val="002F28BB"/>
    <w:rsid w:val="002F2F00"/>
    <w:rsid w:val="002F327C"/>
    <w:rsid w:val="002F425B"/>
    <w:rsid w:val="002F4312"/>
    <w:rsid w:val="002F4A90"/>
    <w:rsid w:val="002F507B"/>
    <w:rsid w:val="002F52F4"/>
    <w:rsid w:val="002F5453"/>
    <w:rsid w:val="002F5601"/>
    <w:rsid w:val="002F5E88"/>
    <w:rsid w:val="002F634C"/>
    <w:rsid w:val="002F647E"/>
    <w:rsid w:val="002F6C26"/>
    <w:rsid w:val="002F6DAB"/>
    <w:rsid w:val="002F7094"/>
    <w:rsid w:val="002F7405"/>
    <w:rsid w:val="002F7C98"/>
    <w:rsid w:val="002F7DEC"/>
    <w:rsid w:val="002F7F12"/>
    <w:rsid w:val="003005DE"/>
    <w:rsid w:val="00301015"/>
    <w:rsid w:val="0030105F"/>
    <w:rsid w:val="003012A2"/>
    <w:rsid w:val="00301723"/>
    <w:rsid w:val="00301E1F"/>
    <w:rsid w:val="00301F2A"/>
    <w:rsid w:val="00301F37"/>
    <w:rsid w:val="00302039"/>
    <w:rsid w:val="003023F3"/>
    <w:rsid w:val="00302FCD"/>
    <w:rsid w:val="00303204"/>
    <w:rsid w:val="00303488"/>
    <w:rsid w:val="00303D82"/>
    <w:rsid w:val="00304A65"/>
    <w:rsid w:val="0030501E"/>
    <w:rsid w:val="00305091"/>
    <w:rsid w:val="003055CC"/>
    <w:rsid w:val="0030562A"/>
    <w:rsid w:val="003065C7"/>
    <w:rsid w:val="00307302"/>
    <w:rsid w:val="003075FE"/>
    <w:rsid w:val="00310316"/>
    <w:rsid w:val="00310ED6"/>
    <w:rsid w:val="00310FFC"/>
    <w:rsid w:val="0031129A"/>
    <w:rsid w:val="003119D4"/>
    <w:rsid w:val="00311A9F"/>
    <w:rsid w:val="00312DAD"/>
    <w:rsid w:val="0031301F"/>
    <w:rsid w:val="003132C6"/>
    <w:rsid w:val="003134F4"/>
    <w:rsid w:val="00313717"/>
    <w:rsid w:val="003138F2"/>
    <w:rsid w:val="0031428D"/>
    <w:rsid w:val="00314525"/>
    <w:rsid w:val="00314ECA"/>
    <w:rsid w:val="00315249"/>
    <w:rsid w:val="0031534A"/>
    <w:rsid w:val="0031543C"/>
    <w:rsid w:val="0031644E"/>
    <w:rsid w:val="003166F4"/>
    <w:rsid w:val="003172ED"/>
    <w:rsid w:val="003178AD"/>
    <w:rsid w:val="00317BAA"/>
    <w:rsid w:val="00317E73"/>
    <w:rsid w:val="003204AA"/>
    <w:rsid w:val="00320A0D"/>
    <w:rsid w:val="00320A9C"/>
    <w:rsid w:val="00320B62"/>
    <w:rsid w:val="003215E3"/>
    <w:rsid w:val="0032194D"/>
    <w:rsid w:val="003220C6"/>
    <w:rsid w:val="0032230B"/>
    <w:rsid w:val="003225E8"/>
    <w:rsid w:val="00322A53"/>
    <w:rsid w:val="00322ACB"/>
    <w:rsid w:val="00322D65"/>
    <w:rsid w:val="00322DD8"/>
    <w:rsid w:val="00323226"/>
    <w:rsid w:val="00324A20"/>
    <w:rsid w:val="00325008"/>
    <w:rsid w:val="003251C9"/>
    <w:rsid w:val="00325315"/>
    <w:rsid w:val="00325E2C"/>
    <w:rsid w:val="003264C8"/>
    <w:rsid w:val="003264C9"/>
    <w:rsid w:val="00326562"/>
    <w:rsid w:val="0032710C"/>
    <w:rsid w:val="003279A2"/>
    <w:rsid w:val="00327D79"/>
    <w:rsid w:val="0033009D"/>
    <w:rsid w:val="00330CEA"/>
    <w:rsid w:val="00330D7A"/>
    <w:rsid w:val="0033114F"/>
    <w:rsid w:val="0033120C"/>
    <w:rsid w:val="003313C6"/>
    <w:rsid w:val="00332CAC"/>
    <w:rsid w:val="00332DCF"/>
    <w:rsid w:val="003334A9"/>
    <w:rsid w:val="003335B5"/>
    <w:rsid w:val="0033414C"/>
    <w:rsid w:val="00334C9B"/>
    <w:rsid w:val="003350D2"/>
    <w:rsid w:val="003350EA"/>
    <w:rsid w:val="003355E9"/>
    <w:rsid w:val="00335C62"/>
    <w:rsid w:val="00335D88"/>
    <w:rsid w:val="003360BC"/>
    <w:rsid w:val="003364AC"/>
    <w:rsid w:val="00337DB5"/>
    <w:rsid w:val="00337FD1"/>
    <w:rsid w:val="00340231"/>
    <w:rsid w:val="00340D2D"/>
    <w:rsid w:val="003419D7"/>
    <w:rsid w:val="003420C2"/>
    <w:rsid w:val="00342240"/>
    <w:rsid w:val="003422C3"/>
    <w:rsid w:val="003426D1"/>
    <w:rsid w:val="00342F10"/>
    <w:rsid w:val="00343322"/>
    <w:rsid w:val="003441CA"/>
    <w:rsid w:val="00344703"/>
    <w:rsid w:val="0034487D"/>
    <w:rsid w:val="00344C93"/>
    <w:rsid w:val="00345CED"/>
    <w:rsid w:val="00345DD9"/>
    <w:rsid w:val="00346C98"/>
    <w:rsid w:val="00346DF7"/>
    <w:rsid w:val="00346FB9"/>
    <w:rsid w:val="0034770C"/>
    <w:rsid w:val="00347794"/>
    <w:rsid w:val="00350097"/>
    <w:rsid w:val="003501C9"/>
    <w:rsid w:val="00350355"/>
    <w:rsid w:val="0035078E"/>
    <w:rsid w:val="003508BC"/>
    <w:rsid w:val="00350F20"/>
    <w:rsid w:val="0035239C"/>
    <w:rsid w:val="00352844"/>
    <w:rsid w:val="00352873"/>
    <w:rsid w:val="003528BA"/>
    <w:rsid w:val="00352C07"/>
    <w:rsid w:val="0035351B"/>
    <w:rsid w:val="0035363A"/>
    <w:rsid w:val="0035366D"/>
    <w:rsid w:val="003539F4"/>
    <w:rsid w:val="00353A1F"/>
    <w:rsid w:val="00353DCA"/>
    <w:rsid w:val="00354A96"/>
    <w:rsid w:val="00354B33"/>
    <w:rsid w:val="0035522B"/>
    <w:rsid w:val="003553F5"/>
    <w:rsid w:val="003557B1"/>
    <w:rsid w:val="00355878"/>
    <w:rsid w:val="00355F61"/>
    <w:rsid w:val="00356255"/>
    <w:rsid w:val="00357223"/>
    <w:rsid w:val="0035734E"/>
    <w:rsid w:val="00357D88"/>
    <w:rsid w:val="0036012A"/>
    <w:rsid w:val="00360253"/>
    <w:rsid w:val="00360405"/>
    <w:rsid w:val="00360AEE"/>
    <w:rsid w:val="003613A0"/>
    <w:rsid w:val="00361AAF"/>
    <w:rsid w:val="00361C27"/>
    <w:rsid w:val="00361FFA"/>
    <w:rsid w:val="0036310F"/>
    <w:rsid w:val="0036326D"/>
    <w:rsid w:val="003636BF"/>
    <w:rsid w:val="00363C26"/>
    <w:rsid w:val="00363CCB"/>
    <w:rsid w:val="00363DB7"/>
    <w:rsid w:val="00363EE4"/>
    <w:rsid w:val="00364413"/>
    <w:rsid w:val="00365133"/>
    <w:rsid w:val="00365194"/>
    <w:rsid w:val="00365991"/>
    <w:rsid w:val="00365CE3"/>
    <w:rsid w:val="00365F00"/>
    <w:rsid w:val="00365F7F"/>
    <w:rsid w:val="003661FD"/>
    <w:rsid w:val="00366734"/>
    <w:rsid w:val="003667CF"/>
    <w:rsid w:val="00366A9F"/>
    <w:rsid w:val="003679CD"/>
    <w:rsid w:val="00367D43"/>
    <w:rsid w:val="00367F63"/>
    <w:rsid w:val="0037073D"/>
    <w:rsid w:val="00370C57"/>
    <w:rsid w:val="0037127E"/>
    <w:rsid w:val="00371688"/>
    <w:rsid w:val="00372383"/>
    <w:rsid w:val="00372420"/>
    <w:rsid w:val="00372D39"/>
    <w:rsid w:val="00373052"/>
    <w:rsid w:val="003730DC"/>
    <w:rsid w:val="003731B3"/>
    <w:rsid w:val="00373445"/>
    <w:rsid w:val="00373DEA"/>
    <w:rsid w:val="0037424A"/>
    <w:rsid w:val="00374A7B"/>
    <w:rsid w:val="00374AF0"/>
    <w:rsid w:val="00374B3F"/>
    <w:rsid w:val="00374D11"/>
    <w:rsid w:val="00375149"/>
    <w:rsid w:val="00375DEB"/>
    <w:rsid w:val="00376430"/>
    <w:rsid w:val="00376AA0"/>
    <w:rsid w:val="0037740C"/>
    <w:rsid w:val="00377521"/>
    <w:rsid w:val="00377619"/>
    <w:rsid w:val="00377716"/>
    <w:rsid w:val="00377800"/>
    <w:rsid w:val="00377946"/>
    <w:rsid w:val="00377D02"/>
    <w:rsid w:val="003802AB"/>
    <w:rsid w:val="00380D54"/>
    <w:rsid w:val="00380F07"/>
    <w:rsid w:val="003814CE"/>
    <w:rsid w:val="0038157E"/>
    <w:rsid w:val="00381B40"/>
    <w:rsid w:val="00382B38"/>
    <w:rsid w:val="003830B0"/>
    <w:rsid w:val="003835CC"/>
    <w:rsid w:val="0038390E"/>
    <w:rsid w:val="00383B16"/>
    <w:rsid w:val="00384352"/>
    <w:rsid w:val="00386325"/>
    <w:rsid w:val="0038667D"/>
    <w:rsid w:val="00386797"/>
    <w:rsid w:val="00387288"/>
    <w:rsid w:val="00387916"/>
    <w:rsid w:val="00387E05"/>
    <w:rsid w:val="00387EF4"/>
    <w:rsid w:val="00387F6D"/>
    <w:rsid w:val="00390A4D"/>
    <w:rsid w:val="00390B2B"/>
    <w:rsid w:val="00391250"/>
    <w:rsid w:val="003916E2"/>
    <w:rsid w:val="003922C6"/>
    <w:rsid w:val="00392B4B"/>
    <w:rsid w:val="00392D81"/>
    <w:rsid w:val="003931BA"/>
    <w:rsid w:val="003932DD"/>
    <w:rsid w:val="00393C0A"/>
    <w:rsid w:val="003944E2"/>
    <w:rsid w:val="0039466A"/>
    <w:rsid w:val="003949B0"/>
    <w:rsid w:val="00394C43"/>
    <w:rsid w:val="00395946"/>
    <w:rsid w:val="00395B13"/>
    <w:rsid w:val="003963BE"/>
    <w:rsid w:val="003964E9"/>
    <w:rsid w:val="003967B2"/>
    <w:rsid w:val="00397770"/>
    <w:rsid w:val="00397E38"/>
    <w:rsid w:val="00397F55"/>
    <w:rsid w:val="003A004E"/>
    <w:rsid w:val="003A0635"/>
    <w:rsid w:val="003A0A34"/>
    <w:rsid w:val="003A0A48"/>
    <w:rsid w:val="003A1066"/>
    <w:rsid w:val="003A18DF"/>
    <w:rsid w:val="003A1ACB"/>
    <w:rsid w:val="003A1E87"/>
    <w:rsid w:val="003A372A"/>
    <w:rsid w:val="003A3848"/>
    <w:rsid w:val="003A3A14"/>
    <w:rsid w:val="003A405E"/>
    <w:rsid w:val="003A442D"/>
    <w:rsid w:val="003A4A81"/>
    <w:rsid w:val="003A4FE3"/>
    <w:rsid w:val="003A69A7"/>
    <w:rsid w:val="003A721B"/>
    <w:rsid w:val="003A788A"/>
    <w:rsid w:val="003B05A5"/>
    <w:rsid w:val="003B0B6E"/>
    <w:rsid w:val="003B1392"/>
    <w:rsid w:val="003B1561"/>
    <w:rsid w:val="003B1879"/>
    <w:rsid w:val="003B18CC"/>
    <w:rsid w:val="003B19F0"/>
    <w:rsid w:val="003B1FF2"/>
    <w:rsid w:val="003B2417"/>
    <w:rsid w:val="003B2997"/>
    <w:rsid w:val="003B3049"/>
    <w:rsid w:val="003B3383"/>
    <w:rsid w:val="003B349F"/>
    <w:rsid w:val="003B35F3"/>
    <w:rsid w:val="003B477B"/>
    <w:rsid w:val="003B4813"/>
    <w:rsid w:val="003B49A5"/>
    <w:rsid w:val="003B5676"/>
    <w:rsid w:val="003B59FE"/>
    <w:rsid w:val="003B5FC5"/>
    <w:rsid w:val="003B605D"/>
    <w:rsid w:val="003B6401"/>
    <w:rsid w:val="003B64B9"/>
    <w:rsid w:val="003B6E70"/>
    <w:rsid w:val="003B70ED"/>
    <w:rsid w:val="003B7515"/>
    <w:rsid w:val="003B76D7"/>
    <w:rsid w:val="003B77A6"/>
    <w:rsid w:val="003B78D0"/>
    <w:rsid w:val="003B7EBD"/>
    <w:rsid w:val="003B7ECE"/>
    <w:rsid w:val="003C0CC1"/>
    <w:rsid w:val="003C14EC"/>
    <w:rsid w:val="003C1861"/>
    <w:rsid w:val="003C1F76"/>
    <w:rsid w:val="003C1F89"/>
    <w:rsid w:val="003C21AD"/>
    <w:rsid w:val="003C2725"/>
    <w:rsid w:val="003C2988"/>
    <w:rsid w:val="003C30CC"/>
    <w:rsid w:val="003C376B"/>
    <w:rsid w:val="003C3B09"/>
    <w:rsid w:val="003C41C5"/>
    <w:rsid w:val="003C4543"/>
    <w:rsid w:val="003C46E3"/>
    <w:rsid w:val="003C4CFD"/>
    <w:rsid w:val="003C56C1"/>
    <w:rsid w:val="003C5787"/>
    <w:rsid w:val="003C5971"/>
    <w:rsid w:val="003C620A"/>
    <w:rsid w:val="003C689F"/>
    <w:rsid w:val="003C6C0C"/>
    <w:rsid w:val="003C7FCA"/>
    <w:rsid w:val="003D0652"/>
    <w:rsid w:val="003D0708"/>
    <w:rsid w:val="003D070F"/>
    <w:rsid w:val="003D219F"/>
    <w:rsid w:val="003D23B4"/>
    <w:rsid w:val="003D2D2C"/>
    <w:rsid w:val="003D2DEA"/>
    <w:rsid w:val="003D3A25"/>
    <w:rsid w:val="003D3A31"/>
    <w:rsid w:val="003D3BE8"/>
    <w:rsid w:val="003D42DF"/>
    <w:rsid w:val="003D42FE"/>
    <w:rsid w:val="003D4E18"/>
    <w:rsid w:val="003D506D"/>
    <w:rsid w:val="003D5492"/>
    <w:rsid w:val="003D5684"/>
    <w:rsid w:val="003D56DA"/>
    <w:rsid w:val="003D5C35"/>
    <w:rsid w:val="003D625C"/>
    <w:rsid w:val="003D664A"/>
    <w:rsid w:val="003D6856"/>
    <w:rsid w:val="003D7D55"/>
    <w:rsid w:val="003E0836"/>
    <w:rsid w:val="003E0CC9"/>
    <w:rsid w:val="003E11BF"/>
    <w:rsid w:val="003E1B61"/>
    <w:rsid w:val="003E1BDA"/>
    <w:rsid w:val="003E1CFA"/>
    <w:rsid w:val="003E254E"/>
    <w:rsid w:val="003E2B21"/>
    <w:rsid w:val="003E2E0A"/>
    <w:rsid w:val="003E2EB7"/>
    <w:rsid w:val="003E2FBB"/>
    <w:rsid w:val="003E3320"/>
    <w:rsid w:val="003E356A"/>
    <w:rsid w:val="003E36D3"/>
    <w:rsid w:val="003E3E1E"/>
    <w:rsid w:val="003E4090"/>
    <w:rsid w:val="003E449B"/>
    <w:rsid w:val="003E4948"/>
    <w:rsid w:val="003E4A75"/>
    <w:rsid w:val="003E52ED"/>
    <w:rsid w:val="003E5350"/>
    <w:rsid w:val="003E54C5"/>
    <w:rsid w:val="003E5676"/>
    <w:rsid w:val="003E5A28"/>
    <w:rsid w:val="003E5EF5"/>
    <w:rsid w:val="003E610E"/>
    <w:rsid w:val="003E6202"/>
    <w:rsid w:val="003E63E7"/>
    <w:rsid w:val="003E646E"/>
    <w:rsid w:val="003E6B28"/>
    <w:rsid w:val="003E700B"/>
    <w:rsid w:val="003E769F"/>
    <w:rsid w:val="003E780B"/>
    <w:rsid w:val="003F0004"/>
    <w:rsid w:val="003F02A7"/>
    <w:rsid w:val="003F05D1"/>
    <w:rsid w:val="003F1180"/>
    <w:rsid w:val="003F1203"/>
    <w:rsid w:val="003F2402"/>
    <w:rsid w:val="003F2C80"/>
    <w:rsid w:val="003F33EB"/>
    <w:rsid w:val="003F3662"/>
    <w:rsid w:val="003F4042"/>
    <w:rsid w:val="003F444D"/>
    <w:rsid w:val="003F4929"/>
    <w:rsid w:val="003F4B5B"/>
    <w:rsid w:val="003F4BD6"/>
    <w:rsid w:val="003F51F5"/>
    <w:rsid w:val="003F6193"/>
    <w:rsid w:val="003F62A0"/>
    <w:rsid w:val="003F6A87"/>
    <w:rsid w:val="003F7146"/>
    <w:rsid w:val="003F7219"/>
    <w:rsid w:val="003F7789"/>
    <w:rsid w:val="003F783E"/>
    <w:rsid w:val="003F792B"/>
    <w:rsid w:val="00400006"/>
    <w:rsid w:val="0040004F"/>
    <w:rsid w:val="004003B4"/>
    <w:rsid w:val="004005FD"/>
    <w:rsid w:val="00400805"/>
    <w:rsid w:val="004014F1"/>
    <w:rsid w:val="004017AC"/>
    <w:rsid w:val="00401F7B"/>
    <w:rsid w:val="00402263"/>
    <w:rsid w:val="00402615"/>
    <w:rsid w:val="00402792"/>
    <w:rsid w:val="00402B5A"/>
    <w:rsid w:val="00403037"/>
    <w:rsid w:val="00403615"/>
    <w:rsid w:val="00403706"/>
    <w:rsid w:val="00403759"/>
    <w:rsid w:val="00403D59"/>
    <w:rsid w:val="00403FAA"/>
    <w:rsid w:val="004048AA"/>
    <w:rsid w:val="00404AC2"/>
    <w:rsid w:val="00404ED2"/>
    <w:rsid w:val="00405509"/>
    <w:rsid w:val="00405811"/>
    <w:rsid w:val="00405BB9"/>
    <w:rsid w:val="00406505"/>
    <w:rsid w:val="00406696"/>
    <w:rsid w:val="00406B4B"/>
    <w:rsid w:val="00406EC8"/>
    <w:rsid w:val="00407132"/>
    <w:rsid w:val="004076DE"/>
    <w:rsid w:val="00407B1F"/>
    <w:rsid w:val="0041086C"/>
    <w:rsid w:val="00410876"/>
    <w:rsid w:val="00410A72"/>
    <w:rsid w:val="00410FE6"/>
    <w:rsid w:val="004110BD"/>
    <w:rsid w:val="00412857"/>
    <w:rsid w:val="00412A15"/>
    <w:rsid w:val="00412DBD"/>
    <w:rsid w:val="00412E41"/>
    <w:rsid w:val="0041349C"/>
    <w:rsid w:val="004138DC"/>
    <w:rsid w:val="004142DD"/>
    <w:rsid w:val="00414610"/>
    <w:rsid w:val="0041526A"/>
    <w:rsid w:val="0041564A"/>
    <w:rsid w:val="0041568E"/>
    <w:rsid w:val="00415A66"/>
    <w:rsid w:val="00415A74"/>
    <w:rsid w:val="00415CFD"/>
    <w:rsid w:val="0041624C"/>
    <w:rsid w:val="004167DE"/>
    <w:rsid w:val="0041778F"/>
    <w:rsid w:val="00417926"/>
    <w:rsid w:val="00417E69"/>
    <w:rsid w:val="0042104B"/>
    <w:rsid w:val="004211E2"/>
    <w:rsid w:val="00421594"/>
    <w:rsid w:val="004215D6"/>
    <w:rsid w:val="004227BF"/>
    <w:rsid w:val="0042321C"/>
    <w:rsid w:val="00423546"/>
    <w:rsid w:val="00423CBD"/>
    <w:rsid w:val="00424BF8"/>
    <w:rsid w:val="00424DC9"/>
    <w:rsid w:val="00425005"/>
    <w:rsid w:val="004251AD"/>
    <w:rsid w:val="00425257"/>
    <w:rsid w:val="00425465"/>
    <w:rsid w:val="004255FB"/>
    <w:rsid w:val="00425779"/>
    <w:rsid w:val="00425B83"/>
    <w:rsid w:val="0042643C"/>
    <w:rsid w:val="00426441"/>
    <w:rsid w:val="004268F6"/>
    <w:rsid w:val="00427129"/>
    <w:rsid w:val="0043035A"/>
    <w:rsid w:val="00430388"/>
    <w:rsid w:val="004317E5"/>
    <w:rsid w:val="00431A19"/>
    <w:rsid w:val="00431B29"/>
    <w:rsid w:val="0043228A"/>
    <w:rsid w:val="00432F3C"/>
    <w:rsid w:val="0043397A"/>
    <w:rsid w:val="00433DB3"/>
    <w:rsid w:val="00434CDB"/>
    <w:rsid w:val="004350AC"/>
    <w:rsid w:val="004351EA"/>
    <w:rsid w:val="004356BB"/>
    <w:rsid w:val="00435761"/>
    <w:rsid w:val="00435AE8"/>
    <w:rsid w:val="00435B17"/>
    <w:rsid w:val="00435EA6"/>
    <w:rsid w:val="00435F8D"/>
    <w:rsid w:val="00436222"/>
    <w:rsid w:val="00436281"/>
    <w:rsid w:val="004369F2"/>
    <w:rsid w:val="00436E16"/>
    <w:rsid w:val="0043705C"/>
    <w:rsid w:val="00437D35"/>
    <w:rsid w:val="00437FAD"/>
    <w:rsid w:val="004400CD"/>
    <w:rsid w:val="004406CC"/>
    <w:rsid w:val="00440770"/>
    <w:rsid w:val="004410C8"/>
    <w:rsid w:val="00441278"/>
    <w:rsid w:val="00441489"/>
    <w:rsid w:val="00441A9E"/>
    <w:rsid w:val="00441B68"/>
    <w:rsid w:val="00441FF8"/>
    <w:rsid w:val="0044268C"/>
    <w:rsid w:val="0044274B"/>
    <w:rsid w:val="0044274C"/>
    <w:rsid w:val="00442C72"/>
    <w:rsid w:val="00442F4B"/>
    <w:rsid w:val="0044317B"/>
    <w:rsid w:val="0044389B"/>
    <w:rsid w:val="00443B69"/>
    <w:rsid w:val="00443E6D"/>
    <w:rsid w:val="00443F48"/>
    <w:rsid w:val="00443FDE"/>
    <w:rsid w:val="0044408A"/>
    <w:rsid w:val="00444C58"/>
    <w:rsid w:val="00444D24"/>
    <w:rsid w:val="0044555F"/>
    <w:rsid w:val="00445884"/>
    <w:rsid w:val="00445AAE"/>
    <w:rsid w:val="00445D90"/>
    <w:rsid w:val="00446221"/>
    <w:rsid w:val="004462AF"/>
    <w:rsid w:val="0044674A"/>
    <w:rsid w:val="00446A0B"/>
    <w:rsid w:val="00446E83"/>
    <w:rsid w:val="004471D4"/>
    <w:rsid w:val="004477DF"/>
    <w:rsid w:val="00447937"/>
    <w:rsid w:val="00450038"/>
    <w:rsid w:val="0045048F"/>
    <w:rsid w:val="00450ED6"/>
    <w:rsid w:val="0045150C"/>
    <w:rsid w:val="0045183A"/>
    <w:rsid w:val="004533D9"/>
    <w:rsid w:val="004538B7"/>
    <w:rsid w:val="004539D0"/>
    <w:rsid w:val="00453B04"/>
    <w:rsid w:val="00453F3A"/>
    <w:rsid w:val="004543BC"/>
    <w:rsid w:val="004548AB"/>
    <w:rsid w:val="00454B50"/>
    <w:rsid w:val="004554B9"/>
    <w:rsid w:val="004563F2"/>
    <w:rsid w:val="00457033"/>
    <w:rsid w:val="004570BD"/>
    <w:rsid w:val="00457595"/>
    <w:rsid w:val="0045768F"/>
    <w:rsid w:val="004609A7"/>
    <w:rsid w:val="00461DD9"/>
    <w:rsid w:val="004620F9"/>
    <w:rsid w:val="0046259B"/>
    <w:rsid w:val="004627B0"/>
    <w:rsid w:val="00463D6B"/>
    <w:rsid w:val="004644F4"/>
    <w:rsid w:val="004648E4"/>
    <w:rsid w:val="00464C6C"/>
    <w:rsid w:val="0046580E"/>
    <w:rsid w:val="00465C43"/>
    <w:rsid w:val="00465C57"/>
    <w:rsid w:val="00465F5D"/>
    <w:rsid w:val="00466327"/>
    <w:rsid w:val="004667EB"/>
    <w:rsid w:val="0046702C"/>
    <w:rsid w:val="00467A8D"/>
    <w:rsid w:val="00467EBB"/>
    <w:rsid w:val="00470225"/>
    <w:rsid w:val="00470ADE"/>
    <w:rsid w:val="00470DCE"/>
    <w:rsid w:val="0047102C"/>
    <w:rsid w:val="0047103E"/>
    <w:rsid w:val="004712F5"/>
    <w:rsid w:val="00471848"/>
    <w:rsid w:val="00471A10"/>
    <w:rsid w:val="00471BAB"/>
    <w:rsid w:val="00471CA1"/>
    <w:rsid w:val="00471CF9"/>
    <w:rsid w:val="00471F08"/>
    <w:rsid w:val="0047242F"/>
    <w:rsid w:val="00472B02"/>
    <w:rsid w:val="00472E74"/>
    <w:rsid w:val="00472FC5"/>
    <w:rsid w:val="004731AE"/>
    <w:rsid w:val="004733AA"/>
    <w:rsid w:val="00473606"/>
    <w:rsid w:val="00473B1C"/>
    <w:rsid w:val="00473ECE"/>
    <w:rsid w:val="004744EA"/>
    <w:rsid w:val="004747B7"/>
    <w:rsid w:val="00474C1C"/>
    <w:rsid w:val="0047527E"/>
    <w:rsid w:val="004756DB"/>
    <w:rsid w:val="00475991"/>
    <w:rsid w:val="004764DA"/>
    <w:rsid w:val="004766CF"/>
    <w:rsid w:val="00476BC4"/>
    <w:rsid w:val="00476DAE"/>
    <w:rsid w:val="00476F81"/>
    <w:rsid w:val="00476FDF"/>
    <w:rsid w:val="004772BA"/>
    <w:rsid w:val="004772C6"/>
    <w:rsid w:val="00477CB4"/>
    <w:rsid w:val="00480692"/>
    <w:rsid w:val="004811B1"/>
    <w:rsid w:val="00481304"/>
    <w:rsid w:val="0048139D"/>
    <w:rsid w:val="00481416"/>
    <w:rsid w:val="00481C21"/>
    <w:rsid w:val="004821E4"/>
    <w:rsid w:val="00482966"/>
    <w:rsid w:val="00482ACC"/>
    <w:rsid w:val="00482DD7"/>
    <w:rsid w:val="00483124"/>
    <w:rsid w:val="00483695"/>
    <w:rsid w:val="00484122"/>
    <w:rsid w:val="00484CD2"/>
    <w:rsid w:val="0048681C"/>
    <w:rsid w:val="0048735C"/>
    <w:rsid w:val="004878AB"/>
    <w:rsid w:val="00490F8D"/>
    <w:rsid w:val="00491CBF"/>
    <w:rsid w:val="00491E1A"/>
    <w:rsid w:val="00491E31"/>
    <w:rsid w:val="0049269F"/>
    <w:rsid w:val="00492937"/>
    <w:rsid w:val="0049373D"/>
    <w:rsid w:val="00493D17"/>
    <w:rsid w:val="00493D32"/>
    <w:rsid w:val="00493F92"/>
    <w:rsid w:val="004944A3"/>
    <w:rsid w:val="00494607"/>
    <w:rsid w:val="00494E6D"/>
    <w:rsid w:val="00495230"/>
    <w:rsid w:val="00495C84"/>
    <w:rsid w:val="00495D95"/>
    <w:rsid w:val="00496C91"/>
    <w:rsid w:val="00497490"/>
    <w:rsid w:val="00497770"/>
    <w:rsid w:val="004A088D"/>
    <w:rsid w:val="004A0B6F"/>
    <w:rsid w:val="004A1290"/>
    <w:rsid w:val="004A15AB"/>
    <w:rsid w:val="004A2275"/>
    <w:rsid w:val="004A23B9"/>
    <w:rsid w:val="004A26A2"/>
    <w:rsid w:val="004A2DA1"/>
    <w:rsid w:val="004A35E1"/>
    <w:rsid w:val="004A39D5"/>
    <w:rsid w:val="004A42AB"/>
    <w:rsid w:val="004A4495"/>
    <w:rsid w:val="004A49E5"/>
    <w:rsid w:val="004A4CBF"/>
    <w:rsid w:val="004A4EED"/>
    <w:rsid w:val="004A4F6C"/>
    <w:rsid w:val="004A5387"/>
    <w:rsid w:val="004A5F77"/>
    <w:rsid w:val="004A7414"/>
    <w:rsid w:val="004A7680"/>
    <w:rsid w:val="004A7C64"/>
    <w:rsid w:val="004A7F33"/>
    <w:rsid w:val="004B008E"/>
    <w:rsid w:val="004B017C"/>
    <w:rsid w:val="004B0348"/>
    <w:rsid w:val="004B062C"/>
    <w:rsid w:val="004B0A43"/>
    <w:rsid w:val="004B0BEA"/>
    <w:rsid w:val="004B0BEB"/>
    <w:rsid w:val="004B2275"/>
    <w:rsid w:val="004B228D"/>
    <w:rsid w:val="004B2330"/>
    <w:rsid w:val="004B2927"/>
    <w:rsid w:val="004B2D88"/>
    <w:rsid w:val="004B2E82"/>
    <w:rsid w:val="004B3018"/>
    <w:rsid w:val="004B351C"/>
    <w:rsid w:val="004B3744"/>
    <w:rsid w:val="004B38D1"/>
    <w:rsid w:val="004B39D8"/>
    <w:rsid w:val="004B3E05"/>
    <w:rsid w:val="004B3EC6"/>
    <w:rsid w:val="004B425D"/>
    <w:rsid w:val="004B4A8D"/>
    <w:rsid w:val="004B4BC7"/>
    <w:rsid w:val="004B4E13"/>
    <w:rsid w:val="004B4F58"/>
    <w:rsid w:val="004B564D"/>
    <w:rsid w:val="004B586F"/>
    <w:rsid w:val="004B5897"/>
    <w:rsid w:val="004B5BAE"/>
    <w:rsid w:val="004B5C18"/>
    <w:rsid w:val="004B5DD3"/>
    <w:rsid w:val="004B62B1"/>
    <w:rsid w:val="004B6D36"/>
    <w:rsid w:val="004B6D74"/>
    <w:rsid w:val="004B7255"/>
    <w:rsid w:val="004B7373"/>
    <w:rsid w:val="004B76BC"/>
    <w:rsid w:val="004B77FC"/>
    <w:rsid w:val="004B7E44"/>
    <w:rsid w:val="004C0076"/>
    <w:rsid w:val="004C063D"/>
    <w:rsid w:val="004C0702"/>
    <w:rsid w:val="004C0733"/>
    <w:rsid w:val="004C15E1"/>
    <w:rsid w:val="004C182A"/>
    <w:rsid w:val="004C18E8"/>
    <w:rsid w:val="004C1A37"/>
    <w:rsid w:val="004C1BFB"/>
    <w:rsid w:val="004C2522"/>
    <w:rsid w:val="004C2A85"/>
    <w:rsid w:val="004C2A9E"/>
    <w:rsid w:val="004C2D0F"/>
    <w:rsid w:val="004C3439"/>
    <w:rsid w:val="004C4304"/>
    <w:rsid w:val="004C4503"/>
    <w:rsid w:val="004C454C"/>
    <w:rsid w:val="004C504A"/>
    <w:rsid w:val="004C532E"/>
    <w:rsid w:val="004C5513"/>
    <w:rsid w:val="004C57B5"/>
    <w:rsid w:val="004C58D0"/>
    <w:rsid w:val="004C5933"/>
    <w:rsid w:val="004C5A9E"/>
    <w:rsid w:val="004C68B2"/>
    <w:rsid w:val="004C6A34"/>
    <w:rsid w:val="004C6D31"/>
    <w:rsid w:val="004C71FD"/>
    <w:rsid w:val="004C7230"/>
    <w:rsid w:val="004D015E"/>
    <w:rsid w:val="004D07EC"/>
    <w:rsid w:val="004D0943"/>
    <w:rsid w:val="004D09FC"/>
    <w:rsid w:val="004D1404"/>
    <w:rsid w:val="004D1A58"/>
    <w:rsid w:val="004D1F62"/>
    <w:rsid w:val="004D2F9D"/>
    <w:rsid w:val="004D3305"/>
    <w:rsid w:val="004D33FC"/>
    <w:rsid w:val="004D3A2D"/>
    <w:rsid w:val="004D3BFE"/>
    <w:rsid w:val="004D3C69"/>
    <w:rsid w:val="004D486A"/>
    <w:rsid w:val="004D48F7"/>
    <w:rsid w:val="004D498F"/>
    <w:rsid w:val="004D4A84"/>
    <w:rsid w:val="004D4DC6"/>
    <w:rsid w:val="004D4EFF"/>
    <w:rsid w:val="004D5982"/>
    <w:rsid w:val="004D6488"/>
    <w:rsid w:val="004D6C60"/>
    <w:rsid w:val="004D7319"/>
    <w:rsid w:val="004D7562"/>
    <w:rsid w:val="004D7984"/>
    <w:rsid w:val="004D7ABB"/>
    <w:rsid w:val="004D7AEC"/>
    <w:rsid w:val="004E0A81"/>
    <w:rsid w:val="004E0F64"/>
    <w:rsid w:val="004E1482"/>
    <w:rsid w:val="004E1F9D"/>
    <w:rsid w:val="004E23B3"/>
    <w:rsid w:val="004E2466"/>
    <w:rsid w:val="004E2792"/>
    <w:rsid w:val="004E289B"/>
    <w:rsid w:val="004E3045"/>
    <w:rsid w:val="004E309B"/>
    <w:rsid w:val="004E3145"/>
    <w:rsid w:val="004E3304"/>
    <w:rsid w:val="004E35CE"/>
    <w:rsid w:val="004E37E1"/>
    <w:rsid w:val="004E4930"/>
    <w:rsid w:val="004E4C1F"/>
    <w:rsid w:val="004E4C41"/>
    <w:rsid w:val="004E4DAA"/>
    <w:rsid w:val="004E4FE8"/>
    <w:rsid w:val="004E563A"/>
    <w:rsid w:val="004E603D"/>
    <w:rsid w:val="004E61FE"/>
    <w:rsid w:val="004E6427"/>
    <w:rsid w:val="004E6E49"/>
    <w:rsid w:val="004F03FE"/>
    <w:rsid w:val="004F0477"/>
    <w:rsid w:val="004F0483"/>
    <w:rsid w:val="004F0800"/>
    <w:rsid w:val="004F0828"/>
    <w:rsid w:val="004F09EA"/>
    <w:rsid w:val="004F0CE3"/>
    <w:rsid w:val="004F1306"/>
    <w:rsid w:val="004F14B0"/>
    <w:rsid w:val="004F24B7"/>
    <w:rsid w:val="004F2881"/>
    <w:rsid w:val="004F3062"/>
    <w:rsid w:val="004F3141"/>
    <w:rsid w:val="004F34DC"/>
    <w:rsid w:val="004F3597"/>
    <w:rsid w:val="004F3AC6"/>
    <w:rsid w:val="004F3BAB"/>
    <w:rsid w:val="004F3FE5"/>
    <w:rsid w:val="004F4043"/>
    <w:rsid w:val="004F40BD"/>
    <w:rsid w:val="004F45B0"/>
    <w:rsid w:val="004F4CBA"/>
    <w:rsid w:val="004F4CC4"/>
    <w:rsid w:val="004F5111"/>
    <w:rsid w:val="004F51B1"/>
    <w:rsid w:val="004F595B"/>
    <w:rsid w:val="004F60DA"/>
    <w:rsid w:val="004F633C"/>
    <w:rsid w:val="004F747A"/>
    <w:rsid w:val="004F7C74"/>
    <w:rsid w:val="004F7DFF"/>
    <w:rsid w:val="00500220"/>
    <w:rsid w:val="00500E0E"/>
    <w:rsid w:val="00500FF8"/>
    <w:rsid w:val="00501AF9"/>
    <w:rsid w:val="00501FAB"/>
    <w:rsid w:val="0050201C"/>
    <w:rsid w:val="00502B30"/>
    <w:rsid w:val="00502F14"/>
    <w:rsid w:val="00502FB7"/>
    <w:rsid w:val="00503A5D"/>
    <w:rsid w:val="00503E93"/>
    <w:rsid w:val="005041F5"/>
    <w:rsid w:val="00504F60"/>
    <w:rsid w:val="00505255"/>
    <w:rsid w:val="005054E7"/>
    <w:rsid w:val="005056A7"/>
    <w:rsid w:val="0050588D"/>
    <w:rsid w:val="00505980"/>
    <w:rsid w:val="00505D0E"/>
    <w:rsid w:val="00505F8E"/>
    <w:rsid w:val="00506BDA"/>
    <w:rsid w:val="00507523"/>
    <w:rsid w:val="00507890"/>
    <w:rsid w:val="00510277"/>
    <w:rsid w:val="005105FD"/>
    <w:rsid w:val="005110B5"/>
    <w:rsid w:val="005110BE"/>
    <w:rsid w:val="005115BE"/>
    <w:rsid w:val="00511629"/>
    <w:rsid w:val="005116A5"/>
    <w:rsid w:val="0051175E"/>
    <w:rsid w:val="00511821"/>
    <w:rsid w:val="00511AB4"/>
    <w:rsid w:val="005120E8"/>
    <w:rsid w:val="0051240C"/>
    <w:rsid w:val="0051247B"/>
    <w:rsid w:val="00512C02"/>
    <w:rsid w:val="00512D16"/>
    <w:rsid w:val="00512E9E"/>
    <w:rsid w:val="00514661"/>
    <w:rsid w:val="005146D8"/>
    <w:rsid w:val="00514708"/>
    <w:rsid w:val="00514FBD"/>
    <w:rsid w:val="005150DB"/>
    <w:rsid w:val="0051511A"/>
    <w:rsid w:val="00515354"/>
    <w:rsid w:val="00515812"/>
    <w:rsid w:val="0051636D"/>
    <w:rsid w:val="005164F6"/>
    <w:rsid w:val="00516C5C"/>
    <w:rsid w:val="00517873"/>
    <w:rsid w:val="00517916"/>
    <w:rsid w:val="00517923"/>
    <w:rsid w:val="005202EB"/>
    <w:rsid w:val="005204DD"/>
    <w:rsid w:val="0052068F"/>
    <w:rsid w:val="00520741"/>
    <w:rsid w:val="005207D2"/>
    <w:rsid w:val="0052091E"/>
    <w:rsid w:val="005217A5"/>
    <w:rsid w:val="00521C2E"/>
    <w:rsid w:val="00522D38"/>
    <w:rsid w:val="00522DAE"/>
    <w:rsid w:val="00523269"/>
    <w:rsid w:val="00523CCB"/>
    <w:rsid w:val="00523F77"/>
    <w:rsid w:val="00524034"/>
    <w:rsid w:val="005243DC"/>
    <w:rsid w:val="00524493"/>
    <w:rsid w:val="00525B69"/>
    <w:rsid w:val="00525C25"/>
    <w:rsid w:val="0052657A"/>
    <w:rsid w:val="00526893"/>
    <w:rsid w:val="00527292"/>
    <w:rsid w:val="00527CF6"/>
    <w:rsid w:val="00527DA4"/>
    <w:rsid w:val="00530067"/>
    <w:rsid w:val="0053020A"/>
    <w:rsid w:val="00530235"/>
    <w:rsid w:val="005304B8"/>
    <w:rsid w:val="00530CE4"/>
    <w:rsid w:val="005316ED"/>
    <w:rsid w:val="00531AC7"/>
    <w:rsid w:val="00531FB8"/>
    <w:rsid w:val="005320EF"/>
    <w:rsid w:val="0053212E"/>
    <w:rsid w:val="00532783"/>
    <w:rsid w:val="00532BD1"/>
    <w:rsid w:val="00533144"/>
    <w:rsid w:val="00533FC0"/>
    <w:rsid w:val="00534280"/>
    <w:rsid w:val="00534560"/>
    <w:rsid w:val="005347D7"/>
    <w:rsid w:val="005350BA"/>
    <w:rsid w:val="0053510E"/>
    <w:rsid w:val="005359B8"/>
    <w:rsid w:val="00535DEF"/>
    <w:rsid w:val="00535EC3"/>
    <w:rsid w:val="00536AF4"/>
    <w:rsid w:val="00536BDC"/>
    <w:rsid w:val="005372FB"/>
    <w:rsid w:val="0053759F"/>
    <w:rsid w:val="00537662"/>
    <w:rsid w:val="00537992"/>
    <w:rsid w:val="00537AD2"/>
    <w:rsid w:val="0054059E"/>
    <w:rsid w:val="00540734"/>
    <w:rsid w:val="00540785"/>
    <w:rsid w:val="00540ACC"/>
    <w:rsid w:val="00540BB8"/>
    <w:rsid w:val="00540CD4"/>
    <w:rsid w:val="005410B7"/>
    <w:rsid w:val="00541630"/>
    <w:rsid w:val="00541D05"/>
    <w:rsid w:val="00541ECD"/>
    <w:rsid w:val="0054242B"/>
    <w:rsid w:val="00542954"/>
    <w:rsid w:val="00542D67"/>
    <w:rsid w:val="00543380"/>
    <w:rsid w:val="00543F27"/>
    <w:rsid w:val="00544228"/>
    <w:rsid w:val="0054440C"/>
    <w:rsid w:val="00544AA2"/>
    <w:rsid w:val="00544C24"/>
    <w:rsid w:val="00544DC1"/>
    <w:rsid w:val="00544F71"/>
    <w:rsid w:val="0054503C"/>
    <w:rsid w:val="005452C2"/>
    <w:rsid w:val="005459AE"/>
    <w:rsid w:val="00546285"/>
    <w:rsid w:val="005467D1"/>
    <w:rsid w:val="00546F26"/>
    <w:rsid w:val="00547237"/>
    <w:rsid w:val="005475A5"/>
    <w:rsid w:val="00547690"/>
    <w:rsid w:val="00547D37"/>
    <w:rsid w:val="00547F09"/>
    <w:rsid w:val="00550108"/>
    <w:rsid w:val="0055043E"/>
    <w:rsid w:val="00550D70"/>
    <w:rsid w:val="0055149F"/>
    <w:rsid w:val="005515E8"/>
    <w:rsid w:val="00551895"/>
    <w:rsid w:val="00551A22"/>
    <w:rsid w:val="005526FE"/>
    <w:rsid w:val="00553893"/>
    <w:rsid w:val="00553A1F"/>
    <w:rsid w:val="00553A4F"/>
    <w:rsid w:val="00553D6E"/>
    <w:rsid w:val="0055403F"/>
    <w:rsid w:val="00554205"/>
    <w:rsid w:val="00554359"/>
    <w:rsid w:val="00554F10"/>
    <w:rsid w:val="00555BF2"/>
    <w:rsid w:val="00555C95"/>
    <w:rsid w:val="005572A4"/>
    <w:rsid w:val="00557367"/>
    <w:rsid w:val="00557950"/>
    <w:rsid w:val="00557E7A"/>
    <w:rsid w:val="005603E9"/>
    <w:rsid w:val="00560809"/>
    <w:rsid w:val="005612CE"/>
    <w:rsid w:val="00561B6B"/>
    <w:rsid w:val="00561BD3"/>
    <w:rsid w:val="00561C0B"/>
    <w:rsid w:val="00562BA5"/>
    <w:rsid w:val="0056392E"/>
    <w:rsid w:val="00564435"/>
    <w:rsid w:val="005644E2"/>
    <w:rsid w:val="005645B3"/>
    <w:rsid w:val="00564B97"/>
    <w:rsid w:val="00564F5D"/>
    <w:rsid w:val="0056524A"/>
    <w:rsid w:val="005666F1"/>
    <w:rsid w:val="00566A3D"/>
    <w:rsid w:val="00566AE9"/>
    <w:rsid w:val="00566FCB"/>
    <w:rsid w:val="005703FF"/>
    <w:rsid w:val="005705C2"/>
    <w:rsid w:val="00570BAA"/>
    <w:rsid w:val="00570C1D"/>
    <w:rsid w:val="00570DE3"/>
    <w:rsid w:val="00571131"/>
    <w:rsid w:val="005711C2"/>
    <w:rsid w:val="005717FD"/>
    <w:rsid w:val="00571E0E"/>
    <w:rsid w:val="00572185"/>
    <w:rsid w:val="00572437"/>
    <w:rsid w:val="00572810"/>
    <w:rsid w:val="005733AC"/>
    <w:rsid w:val="005733EF"/>
    <w:rsid w:val="005735BE"/>
    <w:rsid w:val="00573BF7"/>
    <w:rsid w:val="005741FF"/>
    <w:rsid w:val="0057534E"/>
    <w:rsid w:val="0057546A"/>
    <w:rsid w:val="00575A34"/>
    <w:rsid w:val="00575F1E"/>
    <w:rsid w:val="00575F7F"/>
    <w:rsid w:val="00576151"/>
    <w:rsid w:val="005762D0"/>
    <w:rsid w:val="005763FD"/>
    <w:rsid w:val="00576508"/>
    <w:rsid w:val="005768D2"/>
    <w:rsid w:val="00576D2F"/>
    <w:rsid w:val="005776F2"/>
    <w:rsid w:val="00577DE0"/>
    <w:rsid w:val="00580021"/>
    <w:rsid w:val="005800FD"/>
    <w:rsid w:val="00580165"/>
    <w:rsid w:val="00580377"/>
    <w:rsid w:val="005808F1"/>
    <w:rsid w:val="00580CD0"/>
    <w:rsid w:val="00581BB3"/>
    <w:rsid w:val="00581F00"/>
    <w:rsid w:val="00581FE8"/>
    <w:rsid w:val="005820D1"/>
    <w:rsid w:val="0058220A"/>
    <w:rsid w:val="0058225C"/>
    <w:rsid w:val="00582A2C"/>
    <w:rsid w:val="00582D58"/>
    <w:rsid w:val="00582F17"/>
    <w:rsid w:val="00582FCE"/>
    <w:rsid w:val="00583052"/>
    <w:rsid w:val="0058333F"/>
    <w:rsid w:val="0058374F"/>
    <w:rsid w:val="00583A36"/>
    <w:rsid w:val="005845CD"/>
    <w:rsid w:val="00584C65"/>
    <w:rsid w:val="00585061"/>
    <w:rsid w:val="00585284"/>
    <w:rsid w:val="00585329"/>
    <w:rsid w:val="00585862"/>
    <w:rsid w:val="00585A4D"/>
    <w:rsid w:val="00585FBA"/>
    <w:rsid w:val="005869FE"/>
    <w:rsid w:val="005873E8"/>
    <w:rsid w:val="0058793D"/>
    <w:rsid w:val="005879E1"/>
    <w:rsid w:val="00587D25"/>
    <w:rsid w:val="00587D79"/>
    <w:rsid w:val="00590216"/>
    <w:rsid w:val="005902CA"/>
    <w:rsid w:val="0059072D"/>
    <w:rsid w:val="00590AB5"/>
    <w:rsid w:val="00590CA0"/>
    <w:rsid w:val="00590E4A"/>
    <w:rsid w:val="00590E98"/>
    <w:rsid w:val="00593009"/>
    <w:rsid w:val="00593284"/>
    <w:rsid w:val="005932DA"/>
    <w:rsid w:val="005936A6"/>
    <w:rsid w:val="00593852"/>
    <w:rsid w:val="005943AE"/>
    <w:rsid w:val="00594415"/>
    <w:rsid w:val="00594856"/>
    <w:rsid w:val="00594B04"/>
    <w:rsid w:val="00594E22"/>
    <w:rsid w:val="0059516B"/>
    <w:rsid w:val="005958CC"/>
    <w:rsid w:val="00595FE5"/>
    <w:rsid w:val="00596049"/>
    <w:rsid w:val="0059628C"/>
    <w:rsid w:val="00596ADC"/>
    <w:rsid w:val="00596B58"/>
    <w:rsid w:val="005978E9"/>
    <w:rsid w:val="00597A76"/>
    <w:rsid w:val="005A03A4"/>
    <w:rsid w:val="005A05EA"/>
    <w:rsid w:val="005A099F"/>
    <w:rsid w:val="005A23B6"/>
    <w:rsid w:val="005A2BFF"/>
    <w:rsid w:val="005A33AA"/>
    <w:rsid w:val="005A3474"/>
    <w:rsid w:val="005A3B24"/>
    <w:rsid w:val="005A3CDA"/>
    <w:rsid w:val="005A40C6"/>
    <w:rsid w:val="005A4509"/>
    <w:rsid w:val="005A5387"/>
    <w:rsid w:val="005A5746"/>
    <w:rsid w:val="005A62A3"/>
    <w:rsid w:val="005A62CE"/>
    <w:rsid w:val="005A6A61"/>
    <w:rsid w:val="005A71C6"/>
    <w:rsid w:val="005B08C0"/>
    <w:rsid w:val="005B096E"/>
    <w:rsid w:val="005B0A15"/>
    <w:rsid w:val="005B12A9"/>
    <w:rsid w:val="005B1EED"/>
    <w:rsid w:val="005B23AC"/>
    <w:rsid w:val="005B2856"/>
    <w:rsid w:val="005B2B96"/>
    <w:rsid w:val="005B3092"/>
    <w:rsid w:val="005B34F9"/>
    <w:rsid w:val="005B450B"/>
    <w:rsid w:val="005B4FB9"/>
    <w:rsid w:val="005B5180"/>
    <w:rsid w:val="005B5219"/>
    <w:rsid w:val="005B578E"/>
    <w:rsid w:val="005B57A9"/>
    <w:rsid w:val="005B5B9B"/>
    <w:rsid w:val="005B5E4E"/>
    <w:rsid w:val="005B650E"/>
    <w:rsid w:val="005B6DFB"/>
    <w:rsid w:val="005B6EEB"/>
    <w:rsid w:val="005B6F6E"/>
    <w:rsid w:val="005B7133"/>
    <w:rsid w:val="005B75DA"/>
    <w:rsid w:val="005B79F4"/>
    <w:rsid w:val="005B7A7B"/>
    <w:rsid w:val="005B7E1C"/>
    <w:rsid w:val="005B7FA8"/>
    <w:rsid w:val="005C08D1"/>
    <w:rsid w:val="005C0EF8"/>
    <w:rsid w:val="005C11D2"/>
    <w:rsid w:val="005C1609"/>
    <w:rsid w:val="005C1C2E"/>
    <w:rsid w:val="005C226F"/>
    <w:rsid w:val="005C26C4"/>
    <w:rsid w:val="005C27E3"/>
    <w:rsid w:val="005C3082"/>
    <w:rsid w:val="005C32BE"/>
    <w:rsid w:val="005C33CC"/>
    <w:rsid w:val="005C3C27"/>
    <w:rsid w:val="005C4F29"/>
    <w:rsid w:val="005C5198"/>
    <w:rsid w:val="005C5726"/>
    <w:rsid w:val="005C578A"/>
    <w:rsid w:val="005C5AFE"/>
    <w:rsid w:val="005C5B55"/>
    <w:rsid w:val="005C5C83"/>
    <w:rsid w:val="005C5FB5"/>
    <w:rsid w:val="005C676E"/>
    <w:rsid w:val="005C6D01"/>
    <w:rsid w:val="005C6E92"/>
    <w:rsid w:val="005C7453"/>
    <w:rsid w:val="005C7DCC"/>
    <w:rsid w:val="005C7E5B"/>
    <w:rsid w:val="005D0A4F"/>
    <w:rsid w:val="005D0AF4"/>
    <w:rsid w:val="005D0C33"/>
    <w:rsid w:val="005D1208"/>
    <w:rsid w:val="005D1432"/>
    <w:rsid w:val="005D1504"/>
    <w:rsid w:val="005D1944"/>
    <w:rsid w:val="005D195A"/>
    <w:rsid w:val="005D1CF2"/>
    <w:rsid w:val="005D1D9C"/>
    <w:rsid w:val="005D2704"/>
    <w:rsid w:val="005D2B63"/>
    <w:rsid w:val="005D2CC5"/>
    <w:rsid w:val="005D37D9"/>
    <w:rsid w:val="005D3D22"/>
    <w:rsid w:val="005D3F2A"/>
    <w:rsid w:val="005D40DF"/>
    <w:rsid w:val="005D416B"/>
    <w:rsid w:val="005D4798"/>
    <w:rsid w:val="005D55BC"/>
    <w:rsid w:val="005D5768"/>
    <w:rsid w:val="005D5B16"/>
    <w:rsid w:val="005D6449"/>
    <w:rsid w:val="005D654F"/>
    <w:rsid w:val="005D730C"/>
    <w:rsid w:val="005E0158"/>
    <w:rsid w:val="005E0296"/>
    <w:rsid w:val="005E046C"/>
    <w:rsid w:val="005E05BA"/>
    <w:rsid w:val="005E0E92"/>
    <w:rsid w:val="005E170C"/>
    <w:rsid w:val="005E1A70"/>
    <w:rsid w:val="005E22AA"/>
    <w:rsid w:val="005E2AFB"/>
    <w:rsid w:val="005E30B3"/>
    <w:rsid w:val="005E359A"/>
    <w:rsid w:val="005E375C"/>
    <w:rsid w:val="005E3847"/>
    <w:rsid w:val="005E3CD5"/>
    <w:rsid w:val="005E3D50"/>
    <w:rsid w:val="005E3E2E"/>
    <w:rsid w:val="005E3FEE"/>
    <w:rsid w:val="005E42AF"/>
    <w:rsid w:val="005E43FD"/>
    <w:rsid w:val="005E46E5"/>
    <w:rsid w:val="005E5028"/>
    <w:rsid w:val="005E532F"/>
    <w:rsid w:val="005E65E3"/>
    <w:rsid w:val="005E6AFA"/>
    <w:rsid w:val="005E7A06"/>
    <w:rsid w:val="005F06FC"/>
    <w:rsid w:val="005F0834"/>
    <w:rsid w:val="005F09B3"/>
    <w:rsid w:val="005F0BAF"/>
    <w:rsid w:val="005F0D62"/>
    <w:rsid w:val="005F0FC3"/>
    <w:rsid w:val="005F11B8"/>
    <w:rsid w:val="005F1C54"/>
    <w:rsid w:val="005F22F0"/>
    <w:rsid w:val="005F2447"/>
    <w:rsid w:val="005F300A"/>
    <w:rsid w:val="005F3170"/>
    <w:rsid w:val="005F3D1F"/>
    <w:rsid w:val="005F3D5B"/>
    <w:rsid w:val="005F4359"/>
    <w:rsid w:val="005F4438"/>
    <w:rsid w:val="005F4CB2"/>
    <w:rsid w:val="005F4F4B"/>
    <w:rsid w:val="005F4FD5"/>
    <w:rsid w:val="005F5442"/>
    <w:rsid w:val="005F5A70"/>
    <w:rsid w:val="005F650C"/>
    <w:rsid w:val="005F6FEA"/>
    <w:rsid w:val="005F7210"/>
    <w:rsid w:val="005F76D3"/>
    <w:rsid w:val="005F7734"/>
    <w:rsid w:val="005F7D1E"/>
    <w:rsid w:val="00600573"/>
    <w:rsid w:val="006009B0"/>
    <w:rsid w:val="00600A67"/>
    <w:rsid w:val="006010A4"/>
    <w:rsid w:val="006010DD"/>
    <w:rsid w:val="006010F1"/>
    <w:rsid w:val="00601114"/>
    <w:rsid w:val="00601502"/>
    <w:rsid w:val="006019D3"/>
    <w:rsid w:val="0060281E"/>
    <w:rsid w:val="00602A12"/>
    <w:rsid w:val="00602DF8"/>
    <w:rsid w:val="00603976"/>
    <w:rsid w:val="00603E5A"/>
    <w:rsid w:val="00604159"/>
    <w:rsid w:val="00604E6B"/>
    <w:rsid w:val="00605511"/>
    <w:rsid w:val="006061F5"/>
    <w:rsid w:val="00606763"/>
    <w:rsid w:val="00606913"/>
    <w:rsid w:val="006071FD"/>
    <w:rsid w:val="0060723B"/>
    <w:rsid w:val="006074D1"/>
    <w:rsid w:val="0060765E"/>
    <w:rsid w:val="00607804"/>
    <w:rsid w:val="0060797F"/>
    <w:rsid w:val="00607C38"/>
    <w:rsid w:val="00607E04"/>
    <w:rsid w:val="00607E24"/>
    <w:rsid w:val="00607F75"/>
    <w:rsid w:val="0061078E"/>
    <w:rsid w:val="006118A9"/>
    <w:rsid w:val="0061216A"/>
    <w:rsid w:val="00612266"/>
    <w:rsid w:val="0061260D"/>
    <w:rsid w:val="00612612"/>
    <w:rsid w:val="00612717"/>
    <w:rsid w:val="00612BD3"/>
    <w:rsid w:val="00612D78"/>
    <w:rsid w:val="00612EBD"/>
    <w:rsid w:val="0061331D"/>
    <w:rsid w:val="00613A39"/>
    <w:rsid w:val="00613C17"/>
    <w:rsid w:val="006141AD"/>
    <w:rsid w:val="00614CCA"/>
    <w:rsid w:val="00615233"/>
    <w:rsid w:val="0061642B"/>
    <w:rsid w:val="0061723F"/>
    <w:rsid w:val="00617D0C"/>
    <w:rsid w:val="00620396"/>
    <w:rsid w:val="0062061B"/>
    <w:rsid w:val="00620D03"/>
    <w:rsid w:val="00620E6A"/>
    <w:rsid w:val="0062107F"/>
    <w:rsid w:val="00621384"/>
    <w:rsid w:val="006213EC"/>
    <w:rsid w:val="0062147A"/>
    <w:rsid w:val="00621F25"/>
    <w:rsid w:val="00622258"/>
    <w:rsid w:val="00623A62"/>
    <w:rsid w:val="00623C25"/>
    <w:rsid w:val="00624109"/>
    <w:rsid w:val="00624B67"/>
    <w:rsid w:val="00624F1C"/>
    <w:rsid w:val="006251D8"/>
    <w:rsid w:val="006255C8"/>
    <w:rsid w:val="006259E9"/>
    <w:rsid w:val="00625EA7"/>
    <w:rsid w:val="00625F5E"/>
    <w:rsid w:val="0062625B"/>
    <w:rsid w:val="00626793"/>
    <w:rsid w:val="006268E7"/>
    <w:rsid w:val="0062697F"/>
    <w:rsid w:val="006269E9"/>
    <w:rsid w:val="006270FC"/>
    <w:rsid w:val="006271C6"/>
    <w:rsid w:val="00627A31"/>
    <w:rsid w:val="00627F21"/>
    <w:rsid w:val="00630266"/>
    <w:rsid w:val="006302A6"/>
    <w:rsid w:val="00630675"/>
    <w:rsid w:val="00631903"/>
    <w:rsid w:val="00631B13"/>
    <w:rsid w:val="00631F81"/>
    <w:rsid w:val="0063202D"/>
    <w:rsid w:val="006331AF"/>
    <w:rsid w:val="006334F9"/>
    <w:rsid w:val="00633606"/>
    <w:rsid w:val="00633761"/>
    <w:rsid w:val="00633789"/>
    <w:rsid w:val="006338EF"/>
    <w:rsid w:val="006340B6"/>
    <w:rsid w:val="006346BA"/>
    <w:rsid w:val="006354FC"/>
    <w:rsid w:val="00635720"/>
    <w:rsid w:val="00635753"/>
    <w:rsid w:val="0063582E"/>
    <w:rsid w:val="006358BC"/>
    <w:rsid w:val="00635ED8"/>
    <w:rsid w:val="006361CE"/>
    <w:rsid w:val="00636562"/>
    <w:rsid w:val="006366DE"/>
    <w:rsid w:val="00636DA0"/>
    <w:rsid w:val="00636DCC"/>
    <w:rsid w:val="00636E73"/>
    <w:rsid w:val="00636F80"/>
    <w:rsid w:val="0063723A"/>
    <w:rsid w:val="006372D5"/>
    <w:rsid w:val="00640641"/>
    <w:rsid w:val="00640842"/>
    <w:rsid w:val="00640956"/>
    <w:rsid w:val="006418F6"/>
    <w:rsid w:val="00641910"/>
    <w:rsid w:val="00642247"/>
    <w:rsid w:val="00642627"/>
    <w:rsid w:val="006427EE"/>
    <w:rsid w:val="00642819"/>
    <w:rsid w:val="006439F5"/>
    <w:rsid w:val="006441CE"/>
    <w:rsid w:val="006453F7"/>
    <w:rsid w:val="00645C3F"/>
    <w:rsid w:val="00646ADD"/>
    <w:rsid w:val="00647033"/>
    <w:rsid w:val="006474F2"/>
    <w:rsid w:val="0064763D"/>
    <w:rsid w:val="00647F23"/>
    <w:rsid w:val="0065058C"/>
    <w:rsid w:val="0065069F"/>
    <w:rsid w:val="00650776"/>
    <w:rsid w:val="00650AC2"/>
    <w:rsid w:val="00650E2F"/>
    <w:rsid w:val="0065112C"/>
    <w:rsid w:val="006511C1"/>
    <w:rsid w:val="00651363"/>
    <w:rsid w:val="00651BBC"/>
    <w:rsid w:val="00651DF1"/>
    <w:rsid w:val="006520F1"/>
    <w:rsid w:val="00652419"/>
    <w:rsid w:val="00652B6B"/>
    <w:rsid w:val="00652BA8"/>
    <w:rsid w:val="00652DD0"/>
    <w:rsid w:val="006538FE"/>
    <w:rsid w:val="00653B21"/>
    <w:rsid w:val="006540A5"/>
    <w:rsid w:val="00654681"/>
    <w:rsid w:val="00654941"/>
    <w:rsid w:val="00654D3D"/>
    <w:rsid w:val="00655881"/>
    <w:rsid w:val="00656AEA"/>
    <w:rsid w:val="00656B0F"/>
    <w:rsid w:val="00656D78"/>
    <w:rsid w:val="00657059"/>
    <w:rsid w:val="006571EF"/>
    <w:rsid w:val="0066014A"/>
    <w:rsid w:val="00660457"/>
    <w:rsid w:val="006605DF"/>
    <w:rsid w:val="006608A6"/>
    <w:rsid w:val="006608CF"/>
    <w:rsid w:val="006609B5"/>
    <w:rsid w:val="00660B2E"/>
    <w:rsid w:val="00661BD1"/>
    <w:rsid w:val="00662F1A"/>
    <w:rsid w:val="006631C0"/>
    <w:rsid w:val="006641F7"/>
    <w:rsid w:val="0066455D"/>
    <w:rsid w:val="00664CAB"/>
    <w:rsid w:val="00665214"/>
    <w:rsid w:val="006652BF"/>
    <w:rsid w:val="006658C1"/>
    <w:rsid w:val="00665B5E"/>
    <w:rsid w:val="00665E70"/>
    <w:rsid w:val="00665F71"/>
    <w:rsid w:val="00666191"/>
    <w:rsid w:val="0066674C"/>
    <w:rsid w:val="006669FB"/>
    <w:rsid w:val="00666A70"/>
    <w:rsid w:val="00666D09"/>
    <w:rsid w:val="00666D3B"/>
    <w:rsid w:val="00666F6F"/>
    <w:rsid w:val="00667B79"/>
    <w:rsid w:val="0067100F"/>
    <w:rsid w:val="006716EB"/>
    <w:rsid w:val="00671B2C"/>
    <w:rsid w:val="0067201A"/>
    <w:rsid w:val="00672374"/>
    <w:rsid w:val="00673B9E"/>
    <w:rsid w:val="00673DEE"/>
    <w:rsid w:val="00674558"/>
    <w:rsid w:val="00674A53"/>
    <w:rsid w:val="00674CC3"/>
    <w:rsid w:val="00675368"/>
    <w:rsid w:val="0067549F"/>
    <w:rsid w:val="0067568C"/>
    <w:rsid w:val="00675697"/>
    <w:rsid w:val="0067575A"/>
    <w:rsid w:val="006759E9"/>
    <w:rsid w:val="00675A93"/>
    <w:rsid w:val="00675B93"/>
    <w:rsid w:val="00675EDA"/>
    <w:rsid w:val="0067634D"/>
    <w:rsid w:val="0067656C"/>
    <w:rsid w:val="00676900"/>
    <w:rsid w:val="00676A1C"/>
    <w:rsid w:val="00676B8F"/>
    <w:rsid w:val="00677467"/>
    <w:rsid w:val="00680B7C"/>
    <w:rsid w:val="00680BAB"/>
    <w:rsid w:val="00681178"/>
    <w:rsid w:val="006814C1"/>
    <w:rsid w:val="0068157A"/>
    <w:rsid w:val="00681D62"/>
    <w:rsid w:val="00682833"/>
    <w:rsid w:val="00683193"/>
    <w:rsid w:val="00683297"/>
    <w:rsid w:val="006835EB"/>
    <w:rsid w:val="00684040"/>
    <w:rsid w:val="00684966"/>
    <w:rsid w:val="00685E2D"/>
    <w:rsid w:val="00686054"/>
    <w:rsid w:val="0068688D"/>
    <w:rsid w:val="006869FC"/>
    <w:rsid w:val="00686BF5"/>
    <w:rsid w:val="0068714C"/>
    <w:rsid w:val="006878BF"/>
    <w:rsid w:val="006915F1"/>
    <w:rsid w:val="006917C1"/>
    <w:rsid w:val="00691B94"/>
    <w:rsid w:val="00691C10"/>
    <w:rsid w:val="00691D3A"/>
    <w:rsid w:val="00691FF6"/>
    <w:rsid w:val="00692971"/>
    <w:rsid w:val="00692D14"/>
    <w:rsid w:val="00693D00"/>
    <w:rsid w:val="006941DD"/>
    <w:rsid w:val="00694790"/>
    <w:rsid w:val="006948B6"/>
    <w:rsid w:val="00694CE1"/>
    <w:rsid w:val="0069562C"/>
    <w:rsid w:val="00695CCE"/>
    <w:rsid w:val="00696150"/>
    <w:rsid w:val="00696E89"/>
    <w:rsid w:val="006A0025"/>
    <w:rsid w:val="006A0080"/>
    <w:rsid w:val="006A0613"/>
    <w:rsid w:val="006A1237"/>
    <w:rsid w:val="006A1E1B"/>
    <w:rsid w:val="006A200C"/>
    <w:rsid w:val="006A21D1"/>
    <w:rsid w:val="006A2306"/>
    <w:rsid w:val="006A2899"/>
    <w:rsid w:val="006A2D2A"/>
    <w:rsid w:val="006A2F5F"/>
    <w:rsid w:val="006A34ED"/>
    <w:rsid w:val="006A3CCE"/>
    <w:rsid w:val="006A3D0D"/>
    <w:rsid w:val="006A45FD"/>
    <w:rsid w:val="006A5A9C"/>
    <w:rsid w:val="006A5F0E"/>
    <w:rsid w:val="006A67F6"/>
    <w:rsid w:val="006A73F2"/>
    <w:rsid w:val="006A7B99"/>
    <w:rsid w:val="006A7EBB"/>
    <w:rsid w:val="006B02D0"/>
    <w:rsid w:val="006B06CA"/>
    <w:rsid w:val="006B099D"/>
    <w:rsid w:val="006B1272"/>
    <w:rsid w:val="006B1327"/>
    <w:rsid w:val="006B2B05"/>
    <w:rsid w:val="006B2FF2"/>
    <w:rsid w:val="006B35DC"/>
    <w:rsid w:val="006B3682"/>
    <w:rsid w:val="006B36EA"/>
    <w:rsid w:val="006B3A00"/>
    <w:rsid w:val="006B4615"/>
    <w:rsid w:val="006B467B"/>
    <w:rsid w:val="006B4BE0"/>
    <w:rsid w:val="006B5615"/>
    <w:rsid w:val="006B5E06"/>
    <w:rsid w:val="006B615B"/>
    <w:rsid w:val="006B6CB1"/>
    <w:rsid w:val="006B70C1"/>
    <w:rsid w:val="006B7822"/>
    <w:rsid w:val="006C036D"/>
    <w:rsid w:val="006C06D1"/>
    <w:rsid w:val="006C0A58"/>
    <w:rsid w:val="006C0BF2"/>
    <w:rsid w:val="006C12A4"/>
    <w:rsid w:val="006C1BA1"/>
    <w:rsid w:val="006C1C70"/>
    <w:rsid w:val="006C1D4D"/>
    <w:rsid w:val="006C1F29"/>
    <w:rsid w:val="006C27D7"/>
    <w:rsid w:val="006C2FC9"/>
    <w:rsid w:val="006C374B"/>
    <w:rsid w:val="006C37E2"/>
    <w:rsid w:val="006C3F3E"/>
    <w:rsid w:val="006C430F"/>
    <w:rsid w:val="006C4359"/>
    <w:rsid w:val="006C4375"/>
    <w:rsid w:val="006C523B"/>
    <w:rsid w:val="006C5A93"/>
    <w:rsid w:val="006C6996"/>
    <w:rsid w:val="006C78EB"/>
    <w:rsid w:val="006D00E2"/>
    <w:rsid w:val="006D0117"/>
    <w:rsid w:val="006D05B8"/>
    <w:rsid w:val="006D0885"/>
    <w:rsid w:val="006D098F"/>
    <w:rsid w:val="006D0E3F"/>
    <w:rsid w:val="006D0F9D"/>
    <w:rsid w:val="006D0FAD"/>
    <w:rsid w:val="006D16EB"/>
    <w:rsid w:val="006D2A27"/>
    <w:rsid w:val="006D2ABA"/>
    <w:rsid w:val="006D2E9E"/>
    <w:rsid w:val="006D48A3"/>
    <w:rsid w:val="006D4BCB"/>
    <w:rsid w:val="006D572D"/>
    <w:rsid w:val="006D5BAF"/>
    <w:rsid w:val="006D5F00"/>
    <w:rsid w:val="006D6398"/>
    <w:rsid w:val="006D6865"/>
    <w:rsid w:val="006D7578"/>
    <w:rsid w:val="006D79EB"/>
    <w:rsid w:val="006D7FE2"/>
    <w:rsid w:val="006E000F"/>
    <w:rsid w:val="006E01B4"/>
    <w:rsid w:val="006E063B"/>
    <w:rsid w:val="006E168E"/>
    <w:rsid w:val="006E16C7"/>
    <w:rsid w:val="006E1A95"/>
    <w:rsid w:val="006E27F2"/>
    <w:rsid w:val="006E2B3D"/>
    <w:rsid w:val="006E2EBC"/>
    <w:rsid w:val="006E2F5E"/>
    <w:rsid w:val="006E3006"/>
    <w:rsid w:val="006E354E"/>
    <w:rsid w:val="006E3C0C"/>
    <w:rsid w:val="006E4974"/>
    <w:rsid w:val="006E4EC5"/>
    <w:rsid w:val="006E5380"/>
    <w:rsid w:val="006E589A"/>
    <w:rsid w:val="006E591D"/>
    <w:rsid w:val="006E5B3D"/>
    <w:rsid w:val="006E5DD1"/>
    <w:rsid w:val="006E64F2"/>
    <w:rsid w:val="006E69BC"/>
    <w:rsid w:val="006E7003"/>
    <w:rsid w:val="006E7B86"/>
    <w:rsid w:val="006E7DCF"/>
    <w:rsid w:val="006F0133"/>
    <w:rsid w:val="006F0207"/>
    <w:rsid w:val="006F15D9"/>
    <w:rsid w:val="006F2AB9"/>
    <w:rsid w:val="006F3223"/>
    <w:rsid w:val="006F35D7"/>
    <w:rsid w:val="006F3801"/>
    <w:rsid w:val="006F39D8"/>
    <w:rsid w:val="006F443D"/>
    <w:rsid w:val="006F482B"/>
    <w:rsid w:val="006F50BF"/>
    <w:rsid w:val="006F5558"/>
    <w:rsid w:val="006F5618"/>
    <w:rsid w:val="006F6085"/>
    <w:rsid w:val="006F63BE"/>
    <w:rsid w:val="006F67E9"/>
    <w:rsid w:val="006F687E"/>
    <w:rsid w:val="006F7241"/>
    <w:rsid w:val="006F73D5"/>
    <w:rsid w:val="006F7A29"/>
    <w:rsid w:val="006F7BC7"/>
    <w:rsid w:val="006F7C8F"/>
    <w:rsid w:val="00700676"/>
    <w:rsid w:val="0070082F"/>
    <w:rsid w:val="00700C5E"/>
    <w:rsid w:val="00701440"/>
    <w:rsid w:val="00701D21"/>
    <w:rsid w:val="00702037"/>
    <w:rsid w:val="00702498"/>
    <w:rsid w:val="007026AF"/>
    <w:rsid w:val="00702948"/>
    <w:rsid w:val="00702B6D"/>
    <w:rsid w:val="00702C31"/>
    <w:rsid w:val="00702C64"/>
    <w:rsid w:val="00702CEC"/>
    <w:rsid w:val="007032A1"/>
    <w:rsid w:val="007034DD"/>
    <w:rsid w:val="0070388F"/>
    <w:rsid w:val="007039ED"/>
    <w:rsid w:val="007040DD"/>
    <w:rsid w:val="0070431D"/>
    <w:rsid w:val="007047A2"/>
    <w:rsid w:val="00705406"/>
    <w:rsid w:val="00705AB7"/>
    <w:rsid w:val="00706166"/>
    <w:rsid w:val="007061E0"/>
    <w:rsid w:val="0070750B"/>
    <w:rsid w:val="00707730"/>
    <w:rsid w:val="007100A2"/>
    <w:rsid w:val="007106C0"/>
    <w:rsid w:val="007110BB"/>
    <w:rsid w:val="007113A9"/>
    <w:rsid w:val="00711B3D"/>
    <w:rsid w:val="0071270F"/>
    <w:rsid w:val="007128B6"/>
    <w:rsid w:val="00712BD6"/>
    <w:rsid w:val="00713F43"/>
    <w:rsid w:val="0071422A"/>
    <w:rsid w:val="0071465B"/>
    <w:rsid w:val="00714B60"/>
    <w:rsid w:val="00715F16"/>
    <w:rsid w:val="00716036"/>
    <w:rsid w:val="00716E04"/>
    <w:rsid w:val="0071707D"/>
    <w:rsid w:val="0071732C"/>
    <w:rsid w:val="0071735F"/>
    <w:rsid w:val="00717EF9"/>
    <w:rsid w:val="00717FB4"/>
    <w:rsid w:val="00720D72"/>
    <w:rsid w:val="00720EBB"/>
    <w:rsid w:val="0072166E"/>
    <w:rsid w:val="00721CB6"/>
    <w:rsid w:val="00721D3F"/>
    <w:rsid w:val="00721DAF"/>
    <w:rsid w:val="007225D2"/>
    <w:rsid w:val="0072269C"/>
    <w:rsid w:val="0072316A"/>
    <w:rsid w:val="00723213"/>
    <w:rsid w:val="007233FF"/>
    <w:rsid w:val="00723685"/>
    <w:rsid w:val="00724507"/>
    <w:rsid w:val="00724734"/>
    <w:rsid w:val="00724A2A"/>
    <w:rsid w:val="00725186"/>
    <w:rsid w:val="00725804"/>
    <w:rsid w:val="00725B8A"/>
    <w:rsid w:val="00725C16"/>
    <w:rsid w:val="00726067"/>
    <w:rsid w:val="00726BC4"/>
    <w:rsid w:val="00726D68"/>
    <w:rsid w:val="007275F9"/>
    <w:rsid w:val="0073038C"/>
    <w:rsid w:val="00730C6A"/>
    <w:rsid w:val="00731024"/>
    <w:rsid w:val="0073138C"/>
    <w:rsid w:val="007314AF"/>
    <w:rsid w:val="00731592"/>
    <w:rsid w:val="00731993"/>
    <w:rsid w:val="00731A9E"/>
    <w:rsid w:val="00731CBE"/>
    <w:rsid w:val="00731D3D"/>
    <w:rsid w:val="00732437"/>
    <w:rsid w:val="00732CA3"/>
    <w:rsid w:val="00733C0C"/>
    <w:rsid w:val="00733D0F"/>
    <w:rsid w:val="00733FE5"/>
    <w:rsid w:val="007344D7"/>
    <w:rsid w:val="0073453F"/>
    <w:rsid w:val="0073459A"/>
    <w:rsid w:val="007347FB"/>
    <w:rsid w:val="007359C5"/>
    <w:rsid w:val="00735ABF"/>
    <w:rsid w:val="007361DC"/>
    <w:rsid w:val="007362C2"/>
    <w:rsid w:val="007365D7"/>
    <w:rsid w:val="00736869"/>
    <w:rsid w:val="00736C39"/>
    <w:rsid w:val="00736E58"/>
    <w:rsid w:val="007370B2"/>
    <w:rsid w:val="007376CE"/>
    <w:rsid w:val="00737880"/>
    <w:rsid w:val="00740141"/>
    <w:rsid w:val="0074014C"/>
    <w:rsid w:val="0074022F"/>
    <w:rsid w:val="00740E8C"/>
    <w:rsid w:val="0074126A"/>
    <w:rsid w:val="007414A9"/>
    <w:rsid w:val="00741782"/>
    <w:rsid w:val="0074211E"/>
    <w:rsid w:val="00742722"/>
    <w:rsid w:val="0074291F"/>
    <w:rsid w:val="00742E9E"/>
    <w:rsid w:val="007431B9"/>
    <w:rsid w:val="00743479"/>
    <w:rsid w:val="00743ADB"/>
    <w:rsid w:val="00744656"/>
    <w:rsid w:val="00744811"/>
    <w:rsid w:val="00744B14"/>
    <w:rsid w:val="00744D23"/>
    <w:rsid w:val="00745BEE"/>
    <w:rsid w:val="00745E5B"/>
    <w:rsid w:val="00746A23"/>
    <w:rsid w:val="00747CE8"/>
    <w:rsid w:val="00747F47"/>
    <w:rsid w:val="007501E0"/>
    <w:rsid w:val="00750254"/>
    <w:rsid w:val="00750771"/>
    <w:rsid w:val="00750AEE"/>
    <w:rsid w:val="00750B62"/>
    <w:rsid w:val="0075147E"/>
    <w:rsid w:val="00751541"/>
    <w:rsid w:val="0075172F"/>
    <w:rsid w:val="00751B48"/>
    <w:rsid w:val="007521A3"/>
    <w:rsid w:val="007528F7"/>
    <w:rsid w:val="007529C6"/>
    <w:rsid w:val="00752DE1"/>
    <w:rsid w:val="007539D3"/>
    <w:rsid w:val="007547D9"/>
    <w:rsid w:val="00755247"/>
    <w:rsid w:val="007556AE"/>
    <w:rsid w:val="007559AC"/>
    <w:rsid w:val="0075622D"/>
    <w:rsid w:val="00756409"/>
    <w:rsid w:val="00756505"/>
    <w:rsid w:val="0075659B"/>
    <w:rsid w:val="00756A8A"/>
    <w:rsid w:val="00756B19"/>
    <w:rsid w:val="007575F1"/>
    <w:rsid w:val="00757BC1"/>
    <w:rsid w:val="00760530"/>
    <w:rsid w:val="00760D05"/>
    <w:rsid w:val="00761195"/>
    <w:rsid w:val="00761501"/>
    <w:rsid w:val="00761574"/>
    <w:rsid w:val="00761E69"/>
    <w:rsid w:val="0076210C"/>
    <w:rsid w:val="00762906"/>
    <w:rsid w:val="00762ED3"/>
    <w:rsid w:val="00762F28"/>
    <w:rsid w:val="0076304C"/>
    <w:rsid w:val="0076308C"/>
    <w:rsid w:val="0076392B"/>
    <w:rsid w:val="007639A4"/>
    <w:rsid w:val="0076433F"/>
    <w:rsid w:val="007648B2"/>
    <w:rsid w:val="00764988"/>
    <w:rsid w:val="00764AEA"/>
    <w:rsid w:val="00765080"/>
    <w:rsid w:val="007653CD"/>
    <w:rsid w:val="00765A95"/>
    <w:rsid w:val="00766111"/>
    <w:rsid w:val="0076629F"/>
    <w:rsid w:val="007662F7"/>
    <w:rsid w:val="00766679"/>
    <w:rsid w:val="00766B12"/>
    <w:rsid w:val="00766FAB"/>
    <w:rsid w:val="007674CF"/>
    <w:rsid w:val="007702B9"/>
    <w:rsid w:val="00770C88"/>
    <w:rsid w:val="00770CDD"/>
    <w:rsid w:val="0077119F"/>
    <w:rsid w:val="00771979"/>
    <w:rsid w:val="00771F7C"/>
    <w:rsid w:val="00771FA5"/>
    <w:rsid w:val="00772174"/>
    <w:rsid w:val="00772614"/>
    <w:rsid w:val="00772680"/>
    <w:rsid w:val="007726C6"/>
    <w:rsid w:val="007727D5"/>
    <w:rsid w:val="0077382F"/>
    <w:rsid w:val="0077390C"/>
    <w:rsid w:val="00773E55"/>
    <w:rsid w:val="0077435A"/>
    <w:rsid w:val="0077445D"/>
    <w:rsid w:val="00774796"/>
    <w:rsid w:val="0077485C"/>
    <w:rsid w:val="00774B14"/>
    <w:rsid w:val="00774CF5"/>
    <w:rsid w:val="00775850"/>
    <w:rsid w:val="00776BDF"/>
    <w:rsid w:val="00776CB7"/>
    <w:rsid w:val="007776E5"/>
    <w:rsid w:val="00777988"/>
    <w:rsid w:val="007804A9"/>
    <w:rsid w:val="00780D4F"/>
    <w:rsid w:val="00780F08"/>
    <w:rsid w:val="00780F2C"/>
    <w:rsid w:val="0078100B"/>
    <w:rsid w:val="0078194D"/>
    <w:rsid w:val="00781D3A"/>
    <w:rsid w:val="00781DFC"/>
    <w:rsid w:val="00782190"/>
    <w:rsid w:val="00783595"/>
    <w:rsid w:val="00784D88"/>
    <w:rsid w:val="0078519E"/>
    <w:rsid w:val="00785DD5"/>
    <w:rsid w:val="00785E20"/>
    <w:rsid w:val="00786542"/>
    <w:rsid w:val="00786723"/>
    <w:rsid w:val="00786946"/>
    <w:rsid w:val="00786BC9"/>
    <w:rsid w:val="00786BE1"/>
    <w:rsid w:val="00786BE5"/>
    <w:rsid w:val="00786DB9"/>
    <w:rsid w:val="0078765E"/>
    <w:rsid w:val="00787B42"/>
    <w:rsid w:val="00787BAA"/>
    <w:rsid w:val="00787DDF"/>
    <w:rsid w:val="007905FB"/>
    <w:rsid w:val="0079083F"/>
    <w:rsid w:val="00790C6A"/>
    <w:rsid w:val="00791192"/>
    <w:rsid w:val="007916D8"/>
    <w:rsid w:val="007916F8"/>
    <w:rsid w:val="0079187A"/>
    <w:rsid w:val="00791C8D"/>
    <w:rsid w:val="00792746"/>
    <w:rsid w:val="0079286D"/>
    <w:rsid w:val="00792BFD"/>
    <w:rsid w:val="007933C8"/>
    <w:rsid w:val="00793EEE"/>
    <w:rsid w:val="00793F5E"/>
    <w:rsid w:val="0079411E"/>
    <w:rsid w:val="007949C0"/>
    <w:rsid w:val="00794DD0"/>
    <w:rsid w:val="00795636"/>
    <w:rsid w:val="00796A0C"/>
    <w:rsid w:val="00796C24"/>
    <w:rsid w:val="00796CCA"/>
    <w:rsid w:val="0079719A"/>
    <w:rsid w:val="007974C8"/>
    <w:rsid w:val="007A02E3"/>
    <w:rsid w:val="007A05AD"/>
    <w:rsid w:val="007A0B96"/>
    <w:rsid w:val="007A1531"/>
    <w:rsid w:val="007A16EC"/>
    <w:rsid w:val="007A2319"/>
    <w:rsid w:val="007A23BE"/>
    <w:rsid w:val="007A281B"/>
    <w:rsid w:val="007A287F"/>
    <w:rsid w:val="007A306D"/>
    <w:rsid w:val="007A3C30"/>
    <w:rsid w:val="007A472E"/>
    <w:rsid w:val="007A4DC4"/>
    <w:rsid w:val="007A63ED"/>
    <w:rsid w:val="007A642B"/>
    <w:rsid w:val="007A6842"/>
    <w:rsid w:val="007A6A26"/>
    <w:rsid w:val="007A6BFC"/>
    <w:rsid w:val="007A7109"/>
    <w:rsid w:val="007A79F7"/>
    <w:rsid w:val="007B07D6"/>
    <w:rsid w:val="007B0DDC"/>
    <w:rsid w:val="007B0EE1"/>
    <w:rsid w:val="007B1422"/>
    <w:rsid w:val="007B1463"/>
    <w:rsid w:val="007B1A8A"/>
    <w:rsid w:val="007B239D"/>
    <w:rsid w:val="007B288B"/>
    <w:rsid w:val="007B3230"/>
    <w:rsid w:val="007B3C03"/>
    <w:rsid w:val="007B3E7D"/>
    <w:rsid w:val="007B4151"/>
    <w:rsid w:val="007B41F9"/>
    <w:rsid w:val="007B470A"/>
    <w:rsid w:val="007B4D8D"/>
    <w:rsid w:val="007B4F04"/>
    <w:rsid w:val="007B4F1D"/>
    <w:rsid w:val="007B51D8"/>
    <w:rsid w:val="007B52BC"/>
    <w:rsid w:val="007B55FF"/>
    <w:rsid w:val="007B5F8A"/>
    <w:rsid w:val="007B6251"/>
    <w:rsid w:val="007B6A9F"/>
    <w:rsid w:val="007C067A"/>
    <w:rsid w:val="007C099A"/>
    <w:rsid w:val="007C0B88"/>
    <w:rsid w:val="007C0DC8"/>
    <w:rsid w:val="007C10C5"/>
    <w:rsid w:val="007C1563"/>
    <w:rsid w:val="007C16F9"/>
    <w:rsid w:val="007C1717"/>
    <w:rsid w:val="007C248E"/>
    <w:rsid w:val="007C2AE8"/>
    <w:rsid w:val="007C2B01"/>
    <w:rsid w:val="007C2E2B"/>
    <w:rsid w:val="007C33E7"/>
    <w:rsid w:val="007C35FE"/>
    <w:rsid w:val="007C37C3"/>
    <w:rsid w:val="007C387F"/>
    <w:rsid w:val="007C3C33"/>
    <w:rsid w:val="007C3FFE"/>
    <w:rsid w:val="007C44D5"/>
    <w:rsid w:val="007C46EE"/>
    <w:rsid w:val="007C490F"/>
    <w:rsid w:val="007C50D8"/>
    <w:rsid w:val="007C50F2"/>
    <w:rsid w:val="007C64B8"/>
    <w:rsid w:val="007C7273"/>
    <w:rsid w:val="007C74FD"/>
    <w:rsid w:val="007C77BF"/>
    <w:rsid w:val="007D08C1"/>
    <w:rsid w:val="007D118B"/>
    <w:rsid w:val="007D1996"/>
    <w:rsid w:val="007D1FB0"/>
    <w:rsid w:val="007D2768"/>
    <w:rsid w:val="007D2C35"/>
    <w:rsid w:val="007D2C4A"/>
    <w:rsid w:val="007D33BD"/>
    <w:rsid w:val="007D38CA"/>
    <w:rsid w:val="007D45CA"/>
    <w:rsid w:val="007D4C06"/>
    <w:rsid w:val="007D4E53"/>
    <w:rsid w:val="007D51A8"/>
    <w:rsid w:val="007D5A3D"/>
    <w:rsid w:val="007D5E9E"/>
    <w:rsid w:val="007D5F80"/>
    <w:rsid w:val="007D619C"/>
    <w:rsid w:val="007D62FD"/>
    <w:rsid w:val="007D64A0"/>
    <w:rsid w:val="007D675B"/>
    <w:rsid w:val="007D6792"/>
    <w:rsid w:val="007D6819"/>
    <w:rsid w:val="007D69BE"/>
    <w:rsid w:val="007D6D1F"/>
    <w:rsid w:val="007D7319"/>
    <w:rsid w:val="007D7757"/>
    <w:rsid w:val="007D7784"/>
    <w:rsid w:val="007E0B25"/>
    <w:rsid w:val="007E0BA3"/>
    <w:rsid w:val="007E0D56"/>
    <w:rsid w:val="007E1022"/>
    <w:rsid w:val="007E1417"/>
    <w:rsid w:val="007E19BA"/>
    <w:rsid w:val="007E24D1"/>
    <w:rsid w:val="007E37AF"/>
    <w:rsid w:val="007E3813"/>
    <w:rsid w:val="007E3895"/>
    <w:rsid w:val="007E4100"/>
    <w:rsid w:val="007E4380"/>
    <w:rsid w:val="007E4622"/>
    <w:rsid w:val="007E4C1B"/>
    <w:rsid w:val="007E4C85"/>
    <w:rsid w:val="007E51A6"/>
    <w:rsid w:val="007E55A2"/>
    <w:rsid w:val="007E55CE"/>
    <w:rsid w:val="007E58ED"/>
    <w:rsid w:val="007E5946"/>
    <w:rsid w:val="007E5980"/>
    <w:rsid w:val="007E5A09"/>
    <w:rsid w:val="007E5B23"/>
    <w:rsid w:val="007E5B30"/>
    <w:rsid w:val="007E5FCD"/>
    <w:rsid w:val="007E64D5"/>
    <w:rsid w:val="007E6CA0"/>
    <w:rsid w:val="007E6D1C"/>
    <w:rsid w:val="007E6D53"/>
    <w:rsid w:val="007E7071"/>
    <w:rsid w:val="007E70E2"/>
    <w:rsid w:val="007E72A9"/>
    <w:rsid w:val="007E751B"/>
    <w:rsid w:val="007E795F"/>
    <w:rsid w:val="007E7C34"/>
    <w:rsid w:val="007F0AF1"/>
    <w:rsid w:val="007F13E7"/>
    <w:rsid w:val="007F15AD"/>
    <w:rsid w:val="007F1CBF"/>
    <w:rsid w:val="007F1D0F"/>
    <w:rsid w:val="007F1E9C"/>
    <w:rsid w:val="007F2457"/>
    <w:rsid w:val="007F2B13"/>
    <w:rsid w:val="007F2B93"/>
    <w:rsid w:val="007F2DB8"/>
    <w:rsid w:val="007F3275"/>
    <w:rsid w:val="007F3D75"/>
    <w:rsid w:val="007F4737"/>
    <w:rsid w:val="007F4E48"/>
    <w:rsid w:val="007F4F9E"/>
    <w:rsid w:val="007F54BE"/>
    <w:rsid w:val="007F5B91"/>
    <w:rsid w:val="007F697A"/>
    <w:rsid w:val="007F6C5A"/>
    <w:rsid w:val="007F6F9D"/>
    <w:rsid w:val="007F74C4"/>
    <w:rsid w:val="007F7548"/>
    <w:rsid w:val="007F7A88"/>
    <w:rsid w:val="007F7D6A"/>
    <w:rsid w:val="007F7DFE"/>
    <w:rsid w:val="007F7F0F"/>
    <w:rsid w:val="007F7F4F"/>
    <w:rsid w:val="008001B3"/>
    <w:rsid w:val="008013EA"/>
    <w:rsid w:val="0080146B"/>
    <w:rsid w:val="0080164E"/>
    <w:rsid w:val="00801816"/>
    <w:rsid w:val="00802062"/>
    <w:rsid w:val="0080235B"/>
    <w:rsid w:val="00802918"/>
    <w:rsid w:val="00803311"/>
    <w:rsid w:val="0080338A"/>
    <w:rsid w:val="00803572"/>
    <w:rsid w:val="00804D72"/>
    <w:rsid w:val="00805231"/>
    <w:rsid w:val="008064ED"/>
    <w:rsid w:val="0080658F"/>
    <w:rsid w:val="008072BB"/>
    <w:rsid w:val="00810916"/>
    <w:rsid w:val="00810EF0"/>
    <w:rsid w:val="0081173D"/>
    <w:rsid w:val="0081267B"/>
    <w:rsid w:val="008131C7"/>
    <w:rsid w:val="00813372"/>
    <w:rsid w:val="008133BA"/>
    <w:rsid w:val="00813939"/>
    <w:rsid w:val="00814113"/>
    <w:rsid w:val="00814257"/>
    <w:rsid w:val="008143CB"/>
    <w:rsid w:val="00814BEA"/>
    <w:rsid w:val="0081508E"/>
    <w:rsid w:val="00815595"/>
    <w:rsid w:val="0081652A"/>
    <w:rsid w:val="008175B6"/>
    <w:rsid w:val="008175FA"/>
    <w:rsid w:val="00817BAD"/>
    <w:rsid w:val="008202CA"/>
    <w:rsid w:val="00820AB6"/>
    <w:rsid w:val="00821E64"/>
    <w:rsid w:val="008220BA"/>
    <w:rsid w:val="0082229E"/>
    <w:rsid w:val="008228F9"/>
    <w:rsid w:val="00822D0C"/>
    <w:rsid w:val="008231CC"/>
    <w:rsid w:val="0082349E"/>
    <w:rsid w:val="00823BEE"/>
    <w:rsid w:val="00823FBC"/>
    <w:rsid w:val="00824358"/>
    <w:rsid w:val="00825151"/>
    <w:rsid w:val="0082516F"/>
    <w:rsid w:val="008265CD"/>
    <w:rsid w:val="00826711"/>
    <w:rsid w:val="008267A0"/>
    <w:rsid w:val="00826ACC"/>
    <w:rsid w:val="00826EE4"/>
    <w:rsid w:val="008302EA"/>
    <w:rsid w:val="00830995"/>
    <w:rsid w:val="00830F66"/>
    <w:rsid w:val="00831486"/>
    <w:rsid w:val="0083165A"/>
    <w:rsid w:val="00831892"/>
    <w:rsid w:val="00832703"/>
    <w:rsid w:val="00832802"/>
    <w:rsid w:val="00833122"/>
    <w:rsid w:val="00833392"/>
    <w:rsid w:val="0083376A"/>
    <w:rsid w:val="008349A4"/>
    <w:rsid w:val="0083599E"/>
    <w:rsid w:val="00836A00"/>
    <w:rsid w:val="00836D4D"/>
    <w:rsid w:val="00836DDB"/>
    <w:rsid w:val="008374F8"/>
    <w:rsid w:val="008379CD"/>
    <w:rsid w:val="00837A9A"/>
    <w:rsid w:val="00837C1C"/>
    <w:rsid w:val="00837D51"/>
    <w:rsid w:val="008401BC"/>
    <w:rsid w:val="00840B75"/>
    <w:rsid w:val="00840BB8"/>
    <w:rsid w:val="00840BF6"/>
    <w:rsid w:val="00840CCF"/>
    <w:rsid w:val="00840E5D"/>
    <w:rsid w:val="008410F5"/>
    <w:rsid w:val="008411F3"/>
    <w:rsid w:val="00841995"/>
    <w:rsid w:val="00841AA0"/>
    <w:rsid w:val="00841CC0"/>
    <w:rsid w:val="00842271"/>
    <w:rsid w:val="00842AAE"/>
    <w:rsid w:val="00842E79"/>
    <w:rsid w:val="00843023"/>
    <w:rsid w:val="0084307C"/>
    <w:rsid w:val="008434CD"/>
    <w:rsid w:val="00843A78"/>
    <w:rsid w:val="00844110"/>
    <w:rsid w:val="00844721"/>
    <w:rsid w:val="008456BC"/>
    <w:rsid w:val="00845723"/>
    <w:rsid w:val="00845970"/>
    <w:rsid w:val="008459B5"/>
    <w:rsid w:val="008460FD"/>
    <w:rsid w:val="00846B0A"/>
    <w:rsid w:val="00846B30"/>
    <w:rsid w:val="008473F6"/>
    <w:rsid w:val="008478A6"/>
    <w:rsid w:val="008479AF"/>
    <w:rsid w:val="00847A14"/>
    <w:rsid w:val="00847C9E"/>
    <w:rsid w:val="008500FB"/>
    <w:rsid w:val="00850333"/>
    <w:rsid w:val="008509E6"/>
    <w:rsid w:val="00850FFC"/>
    <w:rsid w:val="008514E9"/>
    <w:rsid w:val="00851BC8"/>
    <w:rsid w:val="00853157"/>
    <w:rsid w:val="00853AAB"/>
    <w:rsid w:val="00853B5F"/>
    <w:rsid w:val="00854BE7"/>
    <w:rsid w:val="00854C4F"/>
    <w:rsid w:val="008553CA"/>
    <w:rsid w:val="00855799"/>
    <w:rsid w:val="00855901"/>
    <w:rsid w:val="00855A41"/>
    <w:rsid w:val="00855C01"/>
    <w:rsid w:val="00855E22"/>
    <w:rsid w:val="00855E70"/>
    <w:rsid w:val="00855F34"/>
    <w:rsid w:val="00856280"/>
    <w:rsid w:val="008564D1"/>
    <w:rsid w:val="00856B76"/>
    <w:rsid w:val="00857C4A"/>
    <w:rsid w:val="008606A9"/>
    <w:rsid w:val="00860960"/>
    <w:rsid w:val="00860DFC"/>
    <w:rsid w:val="00860E42"/>
    <w:rsid w:val="00861294"/>
    <w:rsid w:val="00861821"/>
    <w:rsid w:val="00861BC8"/>
    <w:rsid w:val="0086271D"/>
    <w:rsid w:val="00864BFC"/>
    <w:rsid w:val="00864C16"/>
    <w:rsid w:val="0086566E"/>
    <w:rsid w:val="008659A4"/>
    <w:rsid w:val="008662F1"/>
    <w:rsid w:val="00870416"/>
    <w:rsid w:val="008707A4"/>
    <w:rsid w:val="00870D73"/>
    <w:rsid w:val="00870EC7"/>
    <w:rsid w:val="008717D8"/>
    <w:rsid w:val="00871955"/>
    <w:rsid w:val="008719DF"/>
    <w:rsid w:val="00871CB7"/>
    <w:rsid w:val="008720D4"/>
    <w:rsid w:val="008737C4"/>
    <w:rsid w:val="008737D3"/>
    <w:rsid w:val="00873A32"/>
    <w:rsid w:val="008751E0"/>
    <w:rsid w:val="00875846"/>
    <w:rsid w:val="00875A5F"/>
    <w:rsid w:val="00875A67"/>
    <w:rsid w:val="0087625F"/>
    <w:rsid w:val="0087644A"/>
    <w:rsid w:val="00876DAE"/>
    <w:rsid w:val="00877475"/>
    <w:rsid w:val="00877E41"/>
    <w:rsid w:val="00880067"/>
    <w:rsid w:val="00880156"/>
    <w:rsid w:val="0088065F"/>
    <w:rsid w:val="00880712"/>
    <w:rsid w:val="008808D1"/>
    <w:rsid w:val="00880A69"/>
    <w:rsid w:val="008815DE"/>
    <w:rsid w:val="00881E6B"/>
    <w:rsid w:val="008821F5"/>
    <w:rsid w:val="00882857"/>
    <w:rsid w:val="0088293E"/>
    <w:rsid w:val="00883EB6"/>
    <w:rsid w:val="0088420D"/>
    <w:rsid w:val="00884ADC"/>
    <w:rsid w:val="008854DF"/>
    <w:rsid w:val="00885BC5"/>
    <w:rsid w:val="00885E4C"/>
    <w:rsid w:val="00885F12"/>
    <w:rsid w:val="00886068"/>
    <w:rsid w:val="0088645F"/>
    <w:rsid w:val="00886ACC"/>
    <w:rsid w:val="00887064"/>
    <w:rsid w:val="0088709D"/>
    <w:rsid w:val="0088748A"/>
    <w:rsid w:val="0088760F"/>
    <w:rsid w:val="00887AE1"/>
    <w:rsid w:val="00887B6A"/>
    <w:rsid w:val="0089037D"/>
    <w:rsid w:val="008906CC"/>
    <w:rsid w:val="00890D3F"/>
    <w:rsid w:val="00890D76"/>
    <w:rsid w:val="00890FAE"/>
    <w:rsid w:val="00891945"/>
    <w:rsid w:val="008919FC"/>
    <w:rsid w:val="00891C5B"/>
    <w:rsid w:val="00892249"/>
    <w:rsid w:val="00892302"/>
    <w:rsid w:val="008929CE"/>
    <w:rsid w:val="008933E0"/>
    <w:rsid w:val="008934AE"/>
    <w:rsid w:val="00893CCF"/>
    <w:rsid w:val="00894471"/>
    <w:rsid w:val="0089453E"/>
    <w:rsid w:val="008947FB"/>
    <w:rsid w:val="0089491D"/>
    <w:rsid w:val="00894C91"/>
    <w:rsid w:val="00895080"/>
    <w:rsid w:val="0089574C"/>
    <w:rsid w:val="008957C9"/>
    <w:rsid w:val="0089590A"/>
    <w:rsid w:val="00895A6E"/>
    <w:rsid w:val="008966D3"/>
    <w:rsid w:val="0089713B"/>
    <w:rsid w:val="00897454"/>
    <w:rsid w:val="008974D7"/>
    <w:rsid w:val="00897678"/>
    <w:rsid w:val="00897AE2"/>
    <w:rsid w:val="00897EB5"/>
    <w:rsid w:val="008A039D"/>
    <w:rsid w:val="008A0663"/>
    <w:rsid w:val="008A0DDA"/>
    <w:rsid w:val="008A113E"/>
    <w:rsid w:val="008A34F3"/>
    <w:rsid w:val="008A3A22"/>
    <w:rsid w:val="008A3C46"/>
    <w:rsid w:val="008A3D9C"/>
    <w:rsid w:val="008A404F"/>
    <w:rsid w:val="008A412B"/>
    <w:rsid w:val="008A4373"/>
    <w:rsid w:val="008A4BBA"/>
    <w:rsid w:val="008A4CBC"/>
    <w:rsid w:val="008A5065"/>
    <w:rsid w:val="008A52A0"/>
    <w:rsid w:val="008A5668"/>
    <w:rsid w:val="008A6849"/>
    <w:rsid w:val="008A7531"/>
    <w:rsid w:val="008A7703"/>
    <w:rsid w:val="008A799A"/>
    <w:rsid w:val="008A7C90"/>
    <w:rsid w:val="008A7CD5"/>
    <w:rsid w:val="008A7F40"/>
    <w:rsid w:val="008A7FEB"/>
    <w:rsid w:val="008B0090"/>
    <w:rsid w:val="008B135C"/>
    <w:rsid w:val="008B16BA"/>
    <w:rsid w:val="008B1866"/>
    <w:rsid w:val="008B1D2B"/>
    <w:rsid w:val="008B1DE2"/>
    <w:rsid w:val="008B1FCF"/>
    <w:rsid w:val="008B2689"/>
    <w:rsid w:val="008B26B8"/>
    <w:rsid w:val="008B35D4"/>
    <w:rsid w:val="008B3977"/>
    <w:rsid w:val="008B3E8E"/>
    <w:rsid w:val="008B4800"/>
    <w:rsid w:val="008B4842"/>
    <w:rsid w:val="008B489A"/>
    <w:rsid w:val="008B4C35"/>
    <w:rsid w:val="008B508F"/>
    <w:rsid w:val="008B50C3"/>
    <w:rsid w:val="008B5288"/>
    <w:rsid w:val="008B573F"/>
    <w:rsid w:val="008B577A"/>
    <w:rsid w:val="008B5EED"/>
    <w:rsid w:val="008B62B5"/>
    <w:rsid w:val="008B6974"/>
    <w:rsid w:val="008B6C66"/>
    <w:rsid w:val="008B6CF7"/>
    <w:rsid w:val="008B6E4A"/>
    <w:rsid w:val="008B7207"/>
    <w:rsid w:val="008B7687"/>
    <w:rsid w:val="008B76B9"/>
    <w:rsid w:val="008B78F6"/>
    <w:rsid w:val="008B7A05"/>
    <w:rsid w:val="008C0B6E"/>
    <w:rsid w:val="008C0D9E"/>
    <w:rsid w:val="008C281E"/>
    <w:rsid w:val="008C293A"/>
    <w:rsid w:val="008C2BD5"/>
    <w:rsid w:val="008C41EF"/>
    <w:rsid w:val="008C4215"/>
    <w:rsid w:val="008C4247"/>
    <w:rsid w:val="008C42B7"/>
    <w:rsid w:val="008C5088"/>
    <w:rsid w:val="008C509B"/>
    <w:rsid w:val="008C5167"/>
    <w:rsid w:val="008C54C6"/>
    <w:rsid w:val="008C5A64"/>
    <w:rsid w:val="008C5B00"/>
    <w:rsid w:val="008C5DCA"/>
    <w:rsid w:val="008C68DC"/>
    <w:rsid w:val="008C6B27"/>
    <w:rsid w:val="008C6C7E"/>
    <w:rsid w:val="008C7AB2"/>
    <w:rsid w:val="008D03B8"/>
    <w:rsid w:val="008D09D1"/>
    <w:rsid w:val="008D0CED"/>
    <w:rsid w:val="008D0D69"/>
    <w:rsid w:val="008D21A0"/>
    <w:rsid w:val="008D2EC8"/>
    <w:rsid w:val="008D2F34"/>
    <w:rsid w:val="008D34B1"/>
    <w:rsid w:val="008D445F"/>
    <w:rsid w:val="008D52FB"/>
    <w:rsid w:val="008D5335"/>
    <w:rsid w:val="008D5559"/>
    <w:rsid w:val="008D5812"/>
    <w:rsid w:val="008D5855"/>
    <w:rsid w:val="008D59D7"/>
    <w:rsid w:val="008D5C79"/>
    <w:rsid w:val="008D6851"/>
    <w:rsid w:val="008D69D1"/>
    <w:rsid w:val="008D6A44"/>
    <w:rsid w:val="008D741A"/>
    <w:rsid w:val="008D7891"/>
    <w:rsid w:val="008D7C9A"/>
    <w:rsid w:val="008E00E3"/>
    <w:rsid w:val="008E0760"/>
    <w:rsid w:val="008E134F"/>
    <w:rsid w:val="008E1872"/>
    <w:rsid w:val="008E1DF3"/>
    <w:rsid w:val="008E2194"/>
    <w:rsid w:val="008E280C"/>
    <w:rsid w:val="008E2A92"/>
    <w:rsid w:val="008E3164"/>
    <w:rsid w:val="008E39D7"/>
    <w:rsid w:val="008E521C"/>
    <w:rsid w:val="008E561E"/>
    <w:rsid w:val="008E5FD6"/>
    <w:rsid w:val="008E66BF"/>
    <w:rsid w:val="008E6C38"/>
    <w:rsid w:val="008E6C5C"/>
    <w:rsid w:val="008E772C"/>
    <w:rsid w:val="008E7954"/>
    <w:rsid w:val="008E79BB"/>
    <w:rsid w:val="008E7FF2"/>
    <w:rsid w:val="008E7FFE"/>
    <w:rsid w:val="008F0159"/>
    <w:rsid w:val="008F01BA"/>
    <w:rsid w:val="008F09A6"/>
    <w:rsid w:val="008F0A17"/>
    <w:rsid w:val="008F1540"/>
    <w:rsid w:val="008F19F3"/>
    <w:rsid w:val="008F1AFE"/>
    <w:rsid w:val="008F1E0B"/>
    <w:rsid w:val="008F1E3B"/>
    <w:rsid w:val="008F210D"/>
    <w:rsid w:val="008F2517"/>
    <w:rsid w:val="008F2AAE"/>
    <w:rsid w:val="008F2EA5"/>
    <w:rsid w:val="008F4513"/>
    <w:rsid w:val="008F4524"/>
    <w:rsid w:val="008F49B8"/>
    <w:rsid w:val="008F4AFF"/>
    <w:rsid w:val="008F4DDC"/>
    <w:rsid w:val="008F5010"/>
    <w:rsid w:val="008F52DE"/>
    <w:rsid w:val="008F613F"/>
    <w:rsid w:val="008F6E81"/>
    <w:rsid w:val="008F7557"/>
    <w:rsid w:val="008F77E7"/>
    <w:rsid w:val="0090027C"/>
    <w:rsid w:val="00900330"/>
    <w:rsid w:val="0090083D"/>
    <w:rsid w:val="00900C43"/>
    <w:rsid w:val="00900E97"/>
    <w:rsid w:val="00901185"/>
    <w:rsid w:val="00901319"/>
    <w:rsid w:val="0090138A"/>
    <w:rsid w:val="00901C8E"/>
    <w:rsid w:val="009024B5"/>
    <w:rsid w:val="00902B78"/>
    <w:rsid w:val="009041D0"/>
    <w:rsid w:val="00904EE2"/>
    <w:rsid w:val="00904F04"/>
    <w:rsid w:val="00904F71"/>
    <w:rsid w:val="00906A2F"/>
    <w:rsid w:val="00906BAA"/>
    <w:rsid w:val="00906CD3"/>
    <w:rsid w:val="00906E6E"/>
    <w:rsid w:val="00907834"/>
    <w:rsid w:val="00907908"/>
    <w:rsid w:val="00907AD0"/>
    <w:rsid w:val="00910012"/>
    <w:rsid w:val="0091031F"/>
    <w:rsid w:val="0091074A"/>
    <w:rsid w:val="009108C4"/>
    <w:rsid w:val="00910A21"/>
    <w:rsid w:val="00910B41"/>
    <w:rsid w:val="00910ED7"/>
    <w:rsid w:val="009119D9"/>
    <w:rsid w:val="00911AEA"/>
    <w:rsid w:val="00911D93"/>
    <w:rsid w:val="009120FC"/>
    <w:rsid w:val="0091236C"/>
    <w:rsid w:val="0091306A"/>
    <w:rsid w:val="009134E8"/>
    <w:rsid w:val="00913795"/>
    <w:rsid w:val="00913899"/>
    <w:rsid w:val="0091421D"/>
    <w:rsid w:val="0091430C"/>
    <w:rsid w:val="00914425"/>
    <w:rsid w:val="00914BAE"/>
    <w:rsid w:val="00914D38"/>
    <w:rsid w:val="009154AB"/>
    <w:rsid w:val="0091560B"/>
    <w:rsid w:val="0091596E"/>
    <w:rsid w:val="00915A67"/>
    <w:rsid w:val="00915A74"/>
    <w:rsid w:val="00916398"/>
    <w:rsid w:val="009165C2"/>
    <w:rsid w:val="00916FBA"/>
    <w:rsid w:val="009170EF"/>
    <w:rsid w:val="00917152"/>
    <w:rsid w:val="00917BFC"/>
    <w:rsid w:val="00917EAE"/>
    <w:rsid w:val="009207A0"/>
    <w:rsid w:val="00920A4B"/>
    <w:rsid w:val="00920AB5"/>
    <w:rsid w:val="00920AD9"/>
    <w:rsid w:val="00921790"/>
    <w:rsid w:val="00921A9C"/>
    <w:rsid w:val="00921ABD"/>
    <w:rsid w:val="00922378"/>
    <w:rsid w:val="009223A1"/>
    <w:rsid w:val="009227FD"/>
    <w:rsid w:val="009228D4"/>
    <w:rsid w:val="00922BB9"/>
    <w:rsid w:val="00922E57"/>
    <w:rsid w:val="00923625"/>
    <w:rsid w:val="00923C58"/>
    <w:rsid w:val="00924C88"/>
    <w:rsid w:val="00924CB6"/>
    <w:rsid w:val="009250E0"/>
    <w:rsid w:val="00925365"/>
    <w:rsid w:val="00925492"/>
    <w:rsid w:val="009255D0"/>
    <w:rsid w:val="00925E00"/>
    <w:rsid w:val="009260FF"/>
    <w:rsid w:val="00926A53"/>
    <w:rsid w:val="00926E53"/>
    <w:rsid w:val="009270AE"/>
    <w:rsid w:val="0092743A"/>
    <w:rsid w:val="00927748"/>
    <w:rsid w:val="00927765"/>
    <w:rsid w:val="009277EA"/>
    <w:rsid w:val="00927D6F"/>
    <w:rsid w:val="00927F30"/>
    <w:rsid w:val="00930743"/>
    <w:rsid w:val="00931119"/>
    <w:rsid w:val="00931396"/>
    <w:rsid w:val="00932A0A"/>
    <w:rsid w:val="00932B0A"/>
    <w:rsid w:val="00932BFD"/>
    <w:rsid w:val="009333C8"/>
    <w:rsid w:val="00933A01"/>
    <w:rsid w:val="00933E5D"/>
    <w:rsid w:val="0093438E"/>
    <w:rsid w:val="00934698"/>
    <w:rsid w:val="00934D36"/>
    <w:rsid w:val="009356DC"/>
    <w:rsid w:val="00935AF4"/>
    <w:rsid w:val="00935CE4"/>
    <w:rsid w:val="00936542"/>
    <w:rsid w:val="00936733"/>
    <w:rsid w:val="00936E0A"/>
    <w:rsid w:val="0093704D"/>
    <w:rsid w:val="0093746A"/>
    <w:rsid w:val="0093753F"/>
    <w:rsid w:val="009375EE"/>
    <w:rsid w:val="00937A2A"/>
    <w:rsid w:val="00940249"/>
    <w:rsid w:val="0094130E"/>
    <w:rsid w:val="009416E6"/>
    <w:rsid w:val="0094178B"/>
    <w:rsid w:val="00941AD5"/>
    <w:rsid w:val="009425D2"/>
    <w:rsid w:val="009439A6"/>
    <w:rsid w:val="00943B63"/>
    <w:rsid w:val="00943CB5"/>
    <w:rsid w:val="00943EA3"/>
    <w:rsid w:val="009441BC"/>
    <w:rsid w:val="0094469B"/>
    <w:rsid w:val="009446AF"/>
    <w:rsid w:val="009448CD"/>
    <w:rsid w:val="00944988"/>
    <w:rsid w:val="00944E83"/>
    <w:rsid w:val="00944EC0"/>
    <w:rsid w:val="00945540"/>
    <w:rsid w:val="009455FC"/>
    <w:rsid w:val="00945D5B"/>
    <w:rsid w:val="0094695E"/>
    <w:rsid w:val="00946F7B"/>
    <w:rsid w:val="00947BD3"/>
    <w:rsid w:val="00947BE4"/>
    <w:rsid w:val="00950932"/>
    <w:rsid w:val="00950C14"/>
    <w:rsid w:val="0095126D"/>
    <w:rsid w:val="009514A3"/>
    <w:rsid w:val="009514C5"/>
    <w:rsid w:val="009514C7"/>
    <w:rsid w:val="009518E9"/>
    <w:rsid w:val="0095216D"/>
    <w:rsid w:val="00952195"/>
    <w:rsid w:val="009521F7"/>
    <w:rsid w:val="009525D4"/>
    <w:rsid w:val="0095281A"/>
    <w:rsid w:val="00952848"/>
    <w:rsid w:val="009529AA"/>
    <w:rsid w:val="00952D8C"/>
    <w:rsid w:val="00953157"/>
    <w:rsid w:val="0095321F"/>
    <w:rsid w:val="00953228"/>
    <w:rsid w:val="009534EA"/>
    <w:rsid w:val="009536A9"/>
    <w:rsid w:val="00953AFF"/>
    <w:rsid w:val="00953C80"/>
    <w:rsid w:val="00953F2E"/>
    <w:rsid w:val="009540AB"/>
    <w:rsid w:val="009542E3"/>
    <w:rsid w:val="00954454"/>
    <w:rsid w:val="00955327"/>
    <w:rsid w:val="00956310"/>
    <w:rsid w:val="009566E2"/>
    <w:rsid w:val="00956C18"/>
    <w:rsid w:val="00956D7C"/>
    <w:rsid w:val="00956E41"/>
    <w:rsid w:val="009572F7"/>
    <w:rsid w:val="00957936"/>
    <w:rsid w:val="009609A8"/>
    <w:rsid w:val="00960C34"/>
    <w:rsid w:val="0096335F"/>
    <w:rsid w:val="009639C3"/>
    <w:rsid w:val="009642CB"/>
    <w:rsid w:val="009657F0"/>
    <w:rsid w:val="00966558"/>
    <w:rsid w:val="00966787"/>
    <w:rsid w:val="0096695E"/>
    <w:rsid w:val="00966D4B"/>
    <w:rsid w:val="00967749"/>
    <w:rsid w:val="0096791F"/>
    <w:rsid w:val="00967E4F"/>
    <w:rsid w:val="00967EC9"/>
    <w:rsid w:val="00967F08"/>
    <w:rsid w:val="00967F18"/>
    <w:rsid w:val="0097039E"/>
    <w:rsid w:val="00970E9B"/>
    <w:rsid w:val="00972B6A"/>
    <w:rsid w:val="00972EF7"/>
    <w:rsid w:val="00973081"/>
    <w:rsid w:val="0097309A"/>
    <w:rsid w:val="00973136"/>
    <w:rsid w:val="0097329A"/>
    <w:rsid w:val="009739D9"/>
    <w:rsid w:val="00973C35"/>
    <w:rsid w:val="00973F55"/>
    <w:rsid w:val="00974083"/>
    <w:rsid w:val="009743A5"/>
    <w:rsid w:val="0097456B"/>
    <w:rsid w:val="009747AD"/>
    <w:rsid w:val="00974F17"/>
    <w:rsid w:val="00975034"/>
    <w:rsid w:val="00975142"/>
    <w:rsid w:val="009755FE"/>
    <w:rsid w:val="00975D38"/>
    <w:rsid w:val="00976001"/>
    <w:rsid w:val="009761A5"/>
    <w:rsid w:val="00976334"/>
    <w:rsid w:val="009774E7"/>
    <w:rsid w:val="0097795A"/>
    <w:rsid w:val="00980399"/>
    <w:rsid w:val="0098090D"/>
    <w:rsid w:val="00980A1E"/>
    <w:rsid w:val="00980B54"/>
    <w:rsid w:val="00981D3C"/>
    <w:rsid w:val="00981E75"/>
    <w:rsid w:val="00982087"/>
    <w:rsid w:val="0098217A"/>
    <w:rsid w:val="00982965"/>
    <w:rsid w:val="009835A4"/>
    <w:rsid w:val="00983E42"/>
    <w:rsid w:val="00983F01"/>
    <w:rsid w:val="009846A2"/>
    <w:rsid w:val="009847A4"/>
    <w:rsid w:val="009865D3"/>
    <w:rsid w:val="009865FB"/>
    <w:rsid w:val="0098727F"/>
    <w:rsid w:val="00987328"/>
    <w:rsid w:val="0098745D"/>
    <w:rsid w:val="0098749C"/>
    <w:rsid w:val="00987909"/>
    <w:rsid w:val="00990076"/>
    <w:rsid w:val="009906D9"/>
    <w:rsid w:val="00991415"/>
    <w:rsid w:val="0099159A"/>
    <w:rsid w:val="00991ECB"/>
    <w:rsid w:val="00992742"/>
    <w:rsid w:val="009927DF"/>
    <w:rsid w:val="00992929"/>
    <w:rsid w:val="009930D4"/>
    <w:rsid w:val="0099338A"/>
    <w:rsid w:val="009939ED"/>
    <w:rsid w:val="00993FC0"/>
    <w:rsid w:val="00995007"/>
    <w:rsid w:val="009952F2"/>
    <w:rsid w:val="00995C42"/>
    <w:rsid w:val="00995E12"/>
    <w:rsid w:val="009963A1"/>
    <w:rsid w:val="00996F9A"/>
    <w:rsid w:val="009A000E"/>
    <w:rsid w:val="009A099A"/>
    <w:rsid w:val="009A0AF7"/>
    <w:rsid w:val="009A0AFC"/>
    <w:rsid w:val="009A1744"/>
    <w:rsid w:val="009A195E"/>
    <w:rsid w:val="009A20AB"/>
    <w:rsid w:val="009A2CB6"/>
    <w:rsid w:val="009A331B"/>
    <w:rsid w:val="009A4025"/>
    <w:rsid w:val="009A43E9"/>
    <w:rsid w:val="009A51CD"/>
    <w:rsid w:val="009A5259"/>
    <w:rsid w:val="009A54AF"/>
    <w:rsid w:val="009A56B9"/>
    <w:rsid w:val="009A5AFA"/>
    <w:rsid w:val="009A5F36"/>
    <w:rsid w:val="009A602A"/>
    <w:rsid w:val="009A6630"/>
    <w:rsid w:val="009A6F3F"/>
    <w:rsid w:val="009A6FD0"/>
    <w:rsid w:val="009A7369"/>
    <w:rsid w:val="009A7787"/>
    <w:rsid w:val="009A78EF"/>
    <w:rsid w:val="009A7998"/>
    <w:rsid w:val="009A7F5B"/>
    <w:rsid w:val="009A7F8E"/>
    <w:rsid w:val="009B01E7"/>
    <w:rsid w:val="009B03B5"/>
    <w:rsid w:val="009B03BD"/>
    <w:rsid w:val="009B0960"/>
    <w:rsid w:val="009B0A6E"/>
    <w:rsid w:val="009B1132"/>
    <w:rsid w:val="009B1432"/>
    <w:rsid w:val="009B1736"/>
    <w:rsid w:val="009B207D"/>
    <w:rsid w:val="009B2756"/>
    <w:rsid w:val="009B2A8F"/>
    <w:rsid w:val="009B2B4D"/>
    <w:rsid w:val="009B2D3D"/>
    <w:rsid w:val="009B4514"/>
    <w:rsid w:val="009B4581"/>
    <w:rsid w:val="009B481E"/>
    <w:rsid w:val="009B4BFC"/>
    <w:rsid w:val="009B4D6D"/>
    <w:rsid w:val="009B53C1"/>
    <w:rsid w:val="009B5D36"/>
    <w:rsid w:val="009B6272"/>
    <w:rsid w:val="009B689C"/>
    <w:rsid w:val="009B6B41"/>
    <w:rsid w:val="009B71E0"/>
    <w:rsid w:val="009B75AD"/>
    <w:rsid w:val="009B7958"/>
    <w:rsid w:val="009C000B"/>
    <w:rsid w:val="009C0081"/>
    <w:rsid w:val="009C0158"/>
    <w:rsid w:val="009C040E"/>
    <w:rsid w:val="009C0798"/>
    <w:rsid w:val="009C07F1"/>
    <w:rsid w:val="009C089E"/>
    <w:rsid w:val="009C0FDC"/>
    <w:rsid w:val="009C1271"/>
    <w:rsid w:val="009C1729"/>
    <w:rsid w:val="009C1DC0"/>
    <w:rsid w:val="009C26D2"/>
    <w:rsid w:val="009C2D27"/>
    <w:rsid w:val="009C3CD0"/>
    <w:rsid w:val="009C41BD"/>
    <w:rsid w:val="009C4847"/>
    <w:rsid w:val="009C489A"/>
    <w:rsid w:val="009C492A"/>
    <w:rsid w:val="009C55C7"/>
    <w:rsid w:val="009C5BF2"/>
    <w:rsid w:val="009C5BF3"/>
    <w:rsid w:val="009C60C1"/>
    <w:rsid w:val="009C60C9"/>
    <w:rsid w:val="009C6ADE"/>
    <w:rsid w:val="009C7B60"/>
    <w:rsid w:val="009D0893"/>
    <w:rsid w:val="009D0973"/>
    <w:rsid w:val="009D1D17"/>
    <w:rsid w:val="009D2672"/>
    <w:rsid w:val="009D2854"/>
    <w:rsid w:val="009D2893"/>
    <w:rsid w:val="009D299F"/>
    <w:rsid w:val="009D2FB8"/>
    <w:rsid w:val="009D2FF1"/>
    <w:rsid w:val="009D322B"/>
    <w:rsid w:val="009D3544"/>
    <w:rsid w:val="009D3757"/>
    <w:rsid w:val="009D3C5A"/>
    <w:rsid w:val="009D4216"/>
    <w:rsid w:val="009D42DE"/>
    <w:rsid w:val="009D48B9"/>
    <w:rsid w:val="009D4EF4"/>
    <w:rsid w:val="009D5ABE"/>
    <w:rsid w:val="009D5C8E"/>
    <w:rsid w:val="009D613F"/>
    <w:rsid w:val="009D629C"/>
    <w:rsid w:val="009D6460"/>
    <w:rsid w:val="009D74E2"/>
    <w:rsid w:val="009D756B"/>
    <w:rsid w:val="009D7A1C"/>
    <w:rsid w:val="009E1120"/>
    <w:rsid w:val="009E11F0"/>
    <w:rsid w:val="009E1411"/>
    <w:rsid w:val="009E19C1"/>
    <w:rsid w:val="009E1EAF"/>
    <w:rsid w:val="009E22E7"/>
    <w:rsid w:val="009E2627"/>
    <w:rsid w:val="009E2A0F"/>
    <w:rsid w:val="009E31EC"/>
    <w:rsid w:val="009E387E"/>
    <w:rsid w:val="009E41FB"/>
    <w:rsid w:val="009E434E"/>
    <w:rsid w:val="009E4B9E"/>
    <w:rsid w:val="009E4D06"/>
    <w:rsid w:val="009E5997"/>
    <w:rsid w:val="009E5A11"/>
    <w:rsid w:val="009E5DB2"/>
    <w:rsid w:val="009E62B4"/>
    <w:rsid w:val="009E62E4"/>
    <w:rsid w:val="009E6917"/>
    <w:rsid w:val="009E69A8"/>
    <w:rsid w:val="009E6FBC"/>
    <w:rsid w:val="009E6FD4"/>
    <w:rsid w:val="009E7197"/>
    <w:rsid w:val="009E71A1"/>
    <w:rsid w:val="009E7386"/>
    <w:rsid w:val="009E7561"/>
    <w:rsid w:val="009E7601"/>
    <w:rsid w:val="009E76EE"/>
    <w:rsid w:val="009E7DAC"/>
    <w:rsid w:val="009E7F74"/>
    <w:rsid w:val="009E7FFB"/>
    <w:rsid w:val="009F06AB"/>
    <w:rsid w:val="009F072E"/>
    <w:rsid w:val="009F0C53"/>
    <w:rsid w:val="009F0D35"/>
    <w:rsid w:val="009F0EAC"/>
    <w:rsid w:val="009F19DB"/>
    <w:rsid w:val="009F1A3D"/>
    <w:rsid w:val="009F25B2"/>
    <w:rsid w:val="009F2C8D"/>
    <w:rsid w:val="009F3024"/>
    <w:rsid w:val="009F3446"/>
    <w:rsid w:val="009F409D"/>
    <w:rsid w:val="009F4561"/>
    <w:rsid w:val="009F4DDC"/>
    <w:rsid w:val="009F520C"/>
    <w:rsid w:val="009F5435"/>
    <w:rsid w:val="009F5DEC"/>
    <w:rsid w:val="009F63E1"/>
    <w:rsid w:val="009F6470"/>
    <w:rsid w:val="009F65F6"/>
    <w:rsid w:val="009F6A60"/>
    <w:rsid w:val="009F706E"/>
    <w:rsid w:val="009F70BC"/>
    <w:rsid w:val="00A00CF2"/>
    <w:rsid w:val="00A01D78"/>
    <w:rsid w:val="00A029FD"/>
    <w:rsid w:val="00A02BF5"/>
    <w:rsid w:val="00A02D5F"/>
    <w:rsid w:val="00A03118"/>
    <w:rsid w:val="00A032F2"/>
    <w:rsid w:val="00A038D6"/>
    <w:rsid w:val="00A03E32"/>
    <w:rsid w:val="00A0429E"/>
    <w:rsid w:val="00A04493"/>
    <w:rsid w:val="00A0451F"/>
    <w:rsid w:val="00A0507E"/>
    <w:rsid w:val="00A051A1"/>
    <w:rsid w:val="00A0546C"/>
    <w:rsid w:val="00A05C4D"/>
    <w:rsid w:val="00A05F0D"/>
    <w:rsid w:val="00A0609D"/>
    <w:rsid w:val="00A06148"/>
    <w:rsid w:val="00A07182"/>
    <w:rsid w:val="00A07238"/>
    <w:rsid w:val="00A074B7"/>
    <w:rsid w:val="00A077BF"/>
    <w:rsid w:val="00A0798A"/>
    <w:rsid w:val="00A07F08"/>
    <w:rsid w:val="00A1001C"/>
    <w:rsid w:val="00A102E5"/>
    <w:rsid w:val="00A1032B"/>
    <w:rsid w:val="00A10473"/>
    <w:rsid w:val="00A10BD9"/>
    <w:rsid w:val="00A111DA"/>
    <w:rsid w:val="00A11670"/>
    <w:rsid w:val="00A12543"/>
    <w:rsid w:val="00A1283F"/>
    <w:rsid w:val="00A12D3E"/>
    <w:rsid w:val="00A13693"/>
    <w:rsid w:val="00A1376D"/>
    <w:rsid w:val="00A13973"/>
    <w:rsid w:val="00A14024"/>
    <w:rsid w:val="00A14619"/>
    <w:rsid w:val="00A14A4A"/>
    <w:rsid w:val="00A1523A"/>
    <w:rsid w:val="00A15701"/>
    <w:rsid w:val="00A15765"/>
    <w:rsid w:val="00A15EB8"/>
    <w:rsid w:val="00A166FA"/>
    <w:rsid w:val="00A16A1D"/>
    <w:rsid w:val="00A175A1"/>
    <w:rsid w:val="00A179BD"/>
    <w:rsid w:val="00A17D63"/>
    <w:rsid w:val="00A2049B"/>
    <w:rsid w:val="00A20892"/>
    <w:rsid w:val="00A20C20"/>
    <w:rsid w:val="00A21825"/>
    <w:rsid w:val="00A21E3E"/>
    <w:rsid w:val="00A21F60"/>
    <w:rsid w:val="00A21FA0"/>
    <w:rsid w:val="00A22461"/>
    <w:rsid w:val="00A225B2"/>
    <w:rsid w:val="00A226FF"/>
    <w:rsid w:val="00A22FBF"/>
    <w:rsid w:val="00A2327E"/>
    <w:rsid w:val="00A23A92"/>
    <w:rsid w:val="00A23C2F"/>
    <w:rsid w:val="00A23D45"/>
    <w:rsid w:val="00A23DBE"/>
    <w:rsid w:val="00A249B9"/>
    <w:rsid w:val="00A2527C"/>
    <w:rsid w:val="00A25739"/>
    <w:rsid w:val="00A259C9"/>
    <w:rsid w:val="00A259EF"/>
    <w:rsid w:val="00A25F2E"/>
    <w:rsid w:val="00A26055"/>
    <w:rsid w:val="00A260ED"/>
    <w:rsid w:val="00A261D5"/>
    <w:rsid w:val="00A26398"/>
    <w:rsid w:val="00A27685"/>
    <w:rsid w:val="00A30377"/>
    <w:rsid w:val="00A311E3"/>
    <w:rsid w:val="00A31319"/>
    <w:rsid w:val="00A31A8B"/>
    <w:rsid w:val="00A31D89"/>
    <w:rsid w:val="00A31E77"/>
    <w:rsid w:val="00A32256"/>
    <w:rsid w:val="00A3249D"/>
    <w:rsid w:val="00A3255D"/>
    <w:rsid w:val="00A325C7"/>
    <w:rsid w:val="00A326D6"/>
    <w:rsid w:val="00A32841"/>
    <w:rsid w:val="00A32D6C"/>
    <w:rsid w:val="00A333F6"/>
    <w:rsid w:val="00A33741"/>
    <w:rsid w:val="00A33E2E"/>
    <w:rsid w:val="00A33F71"/>
    <w:rsid w:val="00A34760"/>
    <w:rsid w:val="00A34BF0"/>
    <w:rsid w:val="00A34E15"/>
    <w:rsid w:val="00A35089"/>
    <w:rsid w:val="00A35101"/>
    <w:rsid w:val="00A351FE"/>
    <w:rsid w:val="00A355FF"/>
    <w:rsid w:val="00A361D1"/>
    <w:rsid w:val="00A3662D"/>
    <w:rsid w:val="00A36CFB"/>
    <w:rsid w:val="00A379B8"/>
    <w:rsid w:val="00A40080"/>
    <w:rsid w:val="00A4024F"/>
    <w:rsid w:val="00A40532"/>
    <w:rsid w:val="00A40D40"/>
    <w:rsid w:val="00A40FBD"/>
    <w:rsid w:val="00A41226"/>
    <w:rsid w:val="00A41A7E"/>
    <w:rsid w:val="00A41AC8"/>
    <w:rsid w:val="00A41C99"/>
    <w:rsid w:val="00A423EC"/>
    <w:rsid w:val="00A427BA"/>
    <w:rsid w:val="00A42A2F"/>
    <w:rsid w:val="00A42BD9"/>
    <w:rsid w:val="00A42C5E"/>
    <w:rsid w:val="00A42D88"/>
    <w:rsid w:val="00A433BF"/>
    <w:rsid w:val="00A436F7"/>
    <w:rsid w:val="00A43B47"/>
    <w:rsid w:val="00A43DEA"/>
    <w:rsid w:val="00A44121"/>
    <w:rsid w:val="00A448A0"/>
    <w:rsid w:val="00A44C55"/>
    <w:rsid w:val="00A44D18"/>
    <w:rsid w:val="00A44FB6"/>
    <w:rsid w:val="00A452C1"/>
    <w:rsid w:val="00A452C2"/>
    <w:rsid w:val="00A4566D"/>
    <w:rsid w:val="00A456F2"/>
    <w:rsid w:val="00A45D20"/>
    <w:rsid w:val="00A45F98"/>
    <w:rsid w:val="00A4663E"/>
    <w:rsid w:val="00A4683A"/>
    <w:rsid w:val="00A46AA3"/>
    <w:rsid w:val="00A46DBB"/>
    <w:rsid w:val="00A470AF"/>
    <w:rsid w:val="00A472EE"/>
    <w:rsid w:val="00A502D1"/>
    <w:rsid w:val="00A50DB1"/>
    <w:rsid w:val="00A511DD"/>
    <w:rsid w:val="00A51424"/>
    <w:rsid w:val="00A51598"/>
    <w:rsid w:val="00A51863"/>
    <w:rsid w:val="00A51E47"/>
    <w:rsid w:val="00A5293B"/>
    <w:rsid w:val="00A53150"/>
    <w:rsid w:val="00A5350C"/>
    <w:rsid w:val="00A5351D"/>
    <w:rsid w:val="00A535D6"/>
    <w:rsid w:val="00A53760"/>
    <w:rsid w:val="00A53E59"/>
    <w:rsid w:val="00A53F23"/>
    <w:rsid w:val="00A54223"/>
    <w:rsid w:val="00A5515C"/>
    <w:rsid w:val="00A552A4"/>
    <w:rsid w:val="00A556C0"/>
    <w:rsid w:val="00A556E8"/>
    <w:rsid w:val="00A55D55"/>
    <w:rsid w:val="00A55DA9"/>
    <w:rsid w:val="00A56076"/>
    <w:rsid w:val="00A56397"/>
    <w:rsid w:val="00A5707A"/>
    <w:rsid w:val="00A5791F"/>
    <w:rsid w:val="00A6059E"/>
    <w:rsid w:val="00A605DF"/>
    <w:rsid w:val="00A608BF"/>
    <w:rsid w:val="00A60AC0"/>
    <w:rsid w:val="00A61065"/>
    <w:rsid w:val="00A6139F"/>
    <w:rsid w:val="00A617EE"/>
    <w:rsid w:val="00A61C6F"/>
    <w:rsid w:val="00A6221F"/>
    <w:rsid w:val="00A6264B"/>
    <w:rsid w:val="00A62F93"/>
    <w:rsid w:val="00A62FB6"/>
    <w:rsid w:val="00A6315C"/>
    <w:rsid w:val="00A63DB1"/>
    <w:rsid w:val="00A640E5"/>
    <w:rsid w:val="00A655FE"/>
    <w:rsid w:val="00A66540"/>
    <w:rsid w:val="00A66BF2"/>
    <w:rsid w:val="00A66EB3"/>
    <w:rsid w:val="00A701AA"/>
    <w:rsid w:val="00A71029"/>
    <w:rsid w:val="00A711A6"/>
    <w:rsid w:val="00A71219"/>
    <w:rsid w:val="00A714E9"/>
    <w:rsid w:val="00A71D00"/>
    <w:rsid w:val="00A71DCC"/>
    <w:rsid w:val="00A71E59"/>
    <w:rsid w:val="00A72326"/>
    <w:rsid w:val="00A72EEF"/>
    <w:rsid w:val="00A73048"/>
    <w:rsid w:val="00A7307A"/>
    <w:rsid w:val="00A733E4"/>
    <w:rsid w:val="00A73882"/>
    <w:rsid w:val="00A74ACB"/>
    <w:rsid w:val="00A753DC"/>
    <w:rsid w:val="00A75EF1"/>
    <w:rsid w:val="00A75F39"/>
    <w:rsid w:val="00A7609F"/>
    <w:rsid w:val="00A765C0"/>
    <w:rsid w:val="00A76F42"/>
    <w:rsid w:val="00A7752B"/>
    <w:rsid w:val="00A77A81"/>
    <w:rsid w:val="00A77DFF"/>
    <w:rsid w:val="00A802D0"/>
    <w:rsid w:val="00A80726"/>
    <w:rsid w:val="00A80E66"/>
    <w:rsid w:val="00A81479"/>
    <w:rsid w:val="00A81F76"/>
    <w:rsid w:val="00A81FE0"/>
    <w:rsid w:val="00A833F7"/>
    <w:rsid w:val="00A83973"/>
    <w:rsid w:val="00A83DFE"/>
    <w:rsid w:val="00A8447A"/>
    <w:rsid w:val="00A84FAC"/>
    <w:rsid w:val="00A855EE"/>
    <w:rsid w:val="00A856A7"/>
    <w:rsid w:val="00A8585C"/>
    <w:rsid w:val="00A85B56"/>
    <w:rsid w:val="00A85BFB"/>
    <w:rsid w:val="00A85E0F"/>
    <w:rsid w:val="00A85E8D"/>
    <w:rsid w:val="00A861BB"/>
    <w:rsid w:val="00A8672D"/>
    <w:rsid w:val="00A87424"/>
    <w:rsid w:val="00A87637"/>
    <w:rsid w:val="00A87904"/>
    <w:rsid w:val="00A87DFB"/>
    <w:rsid w:val="00A902F5"/>
    <w:rsid w:val="00A90783"/>
    <w:rsid w:val="00A90FE7"/>
    <w:rsid w:val="00A910F0"/>
    <w:rsid w:val="00A9297B"/>
    <w:rsid w:val="00A93368"/>
    <w:rsid w:val="00A93881"/>
    <w:rsid w:val="00A938B6"/>
    <w:rsid w:val="00A9398A"/>
    <w:rsid w:val="00A93BD4"/>
    <w:rsid w:val="00A93D6C"/>
    <w:rsid w:val="00A94139"/>
    <w:rsid w:val="00A945D2"/>
    <w:rsid w:val="00A94CBE"/>
    <w:rsid w:val="00A94EFF"/>
    <w:rsid w:val="00A95679"/>
    <w:rsid w:val="00A95720"/>
    <w:rsid w:val="00A96008"/>
    <w:rsid w:val="00A9677D"/>
    <w:rsid w:val="00A9689A"/>
    <w:rsid w:val="00A96ACD"/>
    <w:rsid w:val="00A96E8D"/>
    <w:rsid w:val="00A97555"/>
    <w:rsid w:val="00A97C4F"/>
    <w:rsid w:val="00AA00BE"/>
    <w:rsid w:val="00AA0270"/>
    <w:rsid w:val="00AA0F80"/>
    <w:rsid w:val="00AA1892"/>
    <w:rsid w:val="00AA1962"/>
    <w:rsid w:val="00AA19C0"/>
    <w:rsid w:val="00AA268E"/>
    <w:rsid w:val="00AA2B08"/>
    <w:rsid w:val="00AA42BA"/>
    <w:rsid w:val="00AA4BC7"/>
    <w:rsid w:val="00AA4ECE"/>
    <w:rsid w:val="00AA5066"/>
    <w:rsid w:val="00AA540D"/>
    <w:rsid w:val="00AA56A8"/>
    <w:rsid w:val="00AA5F27"/>
    <w:rsid w:val="00AA6035"/>
    <w:rsid w:val="00AA63C8"/>
    <w:rsid w:val="00AA6599"/>
    <w:rsid w:val="00AA693B"/>
    <w:rsid w:val="00AA6F42"/>
    <w:rsid w:val="00AA7210"/>
    <w:rsid w:val="00AA77E6"/>
    <w:rsid w:val="00AA7F84"/>
    <w:rsid w:val="00AA7FB5"/>
    <w:rsid w:val="00AB03AB"/>
    <w:rsid w:val="00AB0679"/>
    <w:rsid w:val="00AB07A4"/>
    <w:rsid w:val="00AB0B94"/>
    <w:rsid w:val="00AB0BD2"/>
    <w:rsid w:val="00AB0CEA"/>
    <w:rsid w:val="00AB103A"/>
    <w:rsid w:val="00AB137C"/>
    <w:rsid w:val="00AB1430"/>
    <w:rsid w:val="00AB188D"/>
    <w:rsid w:val="00AB18F8"/>
    <w:rsid w:val="00AB191F"/>
    <w:rsid w:val="00AB1E91"/>
    <w:rsid w:val="00AB2115"/>
    <w:rsid w:val="00AB22F0"/>
    <w:rsid w:val="00AB23D8"/>
    <w:rsid w:val="00AB2A66"/>
    <w:rsid w:val="00AB2A69"/>
    <w:rsid w:val="00AB314F"/>
    <w:rsid w:val="00AB3E55"/>
    <w:rsid w:val="00AB412C"/>
    <w:rsid w:val="00AB4790"/>
    <w:rsid w:val="00AB4E60"/>
    <w:rsid w:val="00AB4F1F"/>
    <w:rsid w:val="00AB5739"/>
    <w:rsid w:val="00AB5754"/>
    <w:rsid w:val="00AB5A02"/>
    <w:rsid w:val="00AB5C14"/>
    <w:rsid w:val="00AB5F1A"/>
    <w:rsid w:val="00AB6631"/>
    <w:rsid w:val="00AB6DDE"/>
    <w:rsid w:val="00AB702C"/>
    <w:rsid w:val="00AB7169"/>
    <w:rsid w:val="00AB743A"/>
    <w:rsid w:val="00AC1166"/>
    <w:rsid w:val="00AC1768"/>
    <w:rsid w:val="00AC1961"/>
    <w:rsid w:val="00AC273F"/>
    <w:rsid w:val="00AC29FC"/>
    <w:rsid w:val="00AC2B33"/>
    <w:rsid w:val="00AC2EE2"/>
    <w:rsid w:val="00AC381A"/>
    <w:rsid w:val="00AC3A2B"/>
    <w:rsid w:val="00AC3A9E"/>
    <w:rsid w:val="00AC4026"/>
    <w:rsid w:val="00AC4457"/>
    <w:rsid w:val="00AC4515"/>
    <w:rsid w:val="00AC56C9"/>
    <w:rsid w:val="00AC57D2"/>
    <w:rsid w:val="00AC5CEF"/>
    <w:rsid w:val="00AC5EF7"/>
    <w:rsid w:val="00AC6289"/>
    <w:rsid w:val="00AC62FD"/>
    <w:rsid w:val="00AC68C2"/>
    <w:rsid w:val="00AC6950"/>
    <w:rsid w:val="00AC70D8"/>
    <w:rsid w:val="00AC7234"/>
    <w:rsid w:val="00AD094F"/>
    <w:rsid w:val="00AD0E8D"/>
    <w:rsid w:val="00AD0F28"/>
    <w:rsid w:val="00AD0FFD"/>
    <w:rsid w:val="00AD1215"/>
    <w:rsid w:val="00AD15DF"/>
    <w:rsid w:val="00AD15E6"/>
    <w:rsid w:val="00AD1764"/>
    <w:rsid w:val="00AD215D"/>
    <w:rsid w:val="00AD3EC0"/>
    <w:rsid w:val="00AD4126"/>
    <w:rsid w:val="00AD4BD2"/>
    <w:rsid w:val="00AD587A"/>
    <w:rsid w:val="00AD5CCF"/>
    <w:rsid w:val="00AD63BD"/>
    <w:rsid w:val="00AD66EC"/>
    <w:rsid w:val="00AD675D"/>
    <w:rsid w:val="00AD6973"/>
    <w:rsid w:val="00AD6E96"/>
    <w:rsid w:val="00AD7112"/>
    <w:rsid w:val="00AD7196"/>
    <w:rsid w:val="00AD7380"/>
    <w:rsid w:val="00AD74CF"/>
    <w:rsid w:val="00AD7533"/>
    <w:rsid w:val="00AD7C17"/>
    <w:rsid w:val="00AE050B"/>
    <w:rsid w:val="00AE061F"/>
    <w:rsid w:val="00AE0753"/>
    <w:rsid w:val="00AE0A50"/>
    <w:rsid w:val="00AE0B9B"/>
    <w:rsid w:val="00AE0C3A"/>
    <w:rsid w:val="00AE1AE1"/>
    <w:rsid w:val="00AE1D81"/>
    <w:rsid w:val="00AE1DC4"/>
    <w:rsid w:val="00AE207B"/>
    <w:rsid w:val="00AE225C"/>
    <w:rsid w:val="00AE28A6"/>
    <w:rsid w:val="00AE28B7"/>
    <w:rsid w:val="00AE2E6B"/>
    <w:rsid w:val="00AE34D0"/>
    <w:rsid w:val="00AE37B5"/>
    <w:rsid w:val="00AE3B64"/>
    <w:rsid w:val="00AE3CB4"/>
    <w:rsid w:val="00AE3FAE"/>
    <w:rsid w:val="00AE4242"/>
    <w:rsid w:val="00AE4AEB"/>
    <w:rsid w:val="00AE5948"/>
    <w:rsid w:val="00AE59AC"/>
    <w:rsid w:val="00AE5ED5"/>
    <w:rsid w:val="00AE64EC"/>
    <w:rsid w:val="00AE6A8F"/>
    <w:rsid w:val="00AE6CA2"/>
    <w:rsid w:val="00AE730E"/>
    <w:rsid w:val="00AE776A"/>
    <w:rsid w:val="00AE7AD6"/>
    <w:rsid w:val="00AE7CC5"/>
    <w:rsid w:val="00AF002A"/>
    <w:rsid w:val="00AF06B9"/>
    <w:rsid w:val="00AF1806"/>
    <w:rsid w:val="00AF1D42"/>
    <w:rsid w:val="00AF2086"/>
    <w:rsid w:val="00AF31ED"/>
    <w:rsid w:val="00AF4249"/>
    <w:rsid w:val="00AF48DB"/>
    <w:rsid w:val="00AF4A28"/>
    <w:rsid w:val="00AF4E57"/>
    <w:rsid w:val="00AF525D"/>
    <w:rsid w:val="00AF52A9"/>
    <w:rsid w:val="00AF5C0F"/>
    <w:rsid w:val="00AF5D67"/>
    <w:rsid w:val="00AF5DEC"/>
    <w:rsid w:val="00AF64BC"/>
    <w:rsid w:val="00AF678C"/>
    <w:rsid w:val="00AF6A22"/>
    <w:rsid w:val="00AF7448"/>
    <w:rsid w:val="00AF7471"/>
    <w:rsid w:val="00AF7B6D"/>
    <w:rsid w:val="00AF7C10"/>
    <w:rsid w:val="00AF7ECF"/>
    <w:rsid w:val="00B00173"/>
    <w:rsid w:val="00B00261"/>
    <w:rsid w:val="00B00319"/>
    <w:rsid w:val="00B005C7"/>
    <w:rsid w:val="00B00B62"/>
    <w:rsid w:val="00B0139C"/>
    <w:rsid w:val="00B01B00"/>
    <w:rsid w:val="00B02A0C"/>
    <w:rsid w:val="00B02A2C"/>
    <w:rsid w:val="00B037E4"/>
    <w:rsid w:val="00B041C9"/>
    <w:rsid w:val="00B042CA"/>
    <w:rsid w:val="00B044C2"/>
    <w:rsid w:val="00B04579"/>
    <w:rsid w:val="00B04867"/>
    <w:rsid w:val="00B04C7D"/>
    <w:rsid w:val="00B05119"/>
    <w:rsid w:val="00B05599"/>
    <w:rsid w:val="00B05F80"/>
    <w:rsid w:val="00B060C4"/>
    <w:rsid w:val="00B06288"/>
    <w:rsid w:val="00B06C43"/>
    <w:rsid w:val="00B06CA1"/>
    <w:rsid w:val="00B06D96"/>
    <w:rsid w:val="00B071BC"/>
    <w:rsid w:val="00B07522"/>
    <w:rsid w:val="00B07817"/>
    <w:rsid w:val="00B079EC"/>
    <w:rsid w:val="00B07A89"/>
    <w:rsid w:val="00B07E47"/>
    <w:rsid w:val="00B11061"/>
    <w:rsid w:val="00B11534"/>
    <w:rsid w:val="00B11E53"/>
    <w:rsid w:val="00B11FDC"/>
    <w:rsid w:val="00B12726"/>
    <w:rsid w:val="00B1298F"/>
    <w:rsid w:val="00B129A5"/>
    <w:rsid w:val="00B12AAD"/>
    <w:rsid w:val="00B13051"/>
    <w:rsid w:val="00B131C3"/>
    <w:rsid w:val="00B134F5"/>
    <w:rsid w:val="00B145AE"/>
    <w:rsid w:val="00B145DA"/>
    <w:rsid w:val="00B1481B"/>
    <w:rsid w:val="00B1499C"/>
    <w:rsid w:val="00B149D6"/>
    <w:rsid w:val="00B152F0"/>
    <w:rsid w:val="00B15B14"/>
    <w:rsid w:val="00B160E4"/>
    <w:rsid w:val="00B164DB"/>
    <w:rsid w:val="00B16C41"/>
    <w:rsid w:val="00B175E0"/>
    <w:rsid w:val="00B203AE"/>
    <w:rsid w:val="00B205EE"/>
    <w:rsid w:val="00B205EF"/>
    <w:rsid w:val="00B206FF"/>
    <w:rsid w:val="00B20790"/>
    <w:rsid w:val="00B20C40"/>
    <w:rsid w:val="00B20EAE"/>
    <w:rsid w:val="00B211C0"/>
    <w:rsid w:val="00B2194C"/>
    <w:rsid w:val="00B231F5"/>
    <w:rsid w:val="00B23491"/>
    <w:rsid w:val="00B23927"/>
    <w:rsid w:val="00B23956"/>
    <w:rsid w:val="00B2472A"/>
    <w:rsid w:val="00B2483B"/>
    <w:rsid w:val="00B249ED"/>
    <w:rsid w:val="00B24A72"/>
    <w:rsid w:val="00B259B1"/>
    <w:rsid w:val="00B25CA5"/>
    <w:rsid w:val="00B264DC"/>
    <w:rsid w:val="00B26623"/>
    <w:rsid w:val="00B26A99"/>
    <w:rsid w:val="00B26AC2"/>
    <w:rsid w:val="00B27A8F"/>
    <w:rsid w:val="00B27ADD"/>
    <w:rsid w:val="00B3117C"/>
    <w:rsid w:val="00B3327C"/>
    <w:rsid w:val="00B33316"/>
    <w:rsid w:val="00B33319"/>
    <w:rsid w:val="00B33893"/>
    <w:rsid w:val="00B33C7B"/>
    <w:rsid w:val="00B3435A"/>
    <w:rsid w:val="00B347F7"/>
    <w:rsid w:val="00B35224"/>
    <w:rsid w:val="00B3593F"/>
    <w:rsid w:val="00B359BF"/>
    <w:rsid w:val="00B35AC0"/>
    <w:rsid w:val="00B35AEF"/>
    <w:rsid w:val="00B367FB"/>
    <w:rsid w:val="00B36F9F"/>
    <w:rsid w:val="00B37012"/>
    <w:rsid w:val="00B37254"/>
    <w:rsid w:val="00B37ECE"/>
    <w:rsid w:val="00B40A74"/>
    <w:rsid w:val="00B410BB"/>
    <w:rsid w:val="00B411E0"/>
    <w:rsid w:val="00B4134B"/>
    <w:rsid w:val="00B41568"/>
    <w:rsid w:val="00B41E47"/>
    <w:rsid w:val="00B41F62"/>
    <w:rsid w:val="00B42A2E"/>
    <w:rsid w:val="00B43AC6"/>
    <w:rsid w:val="00B43AE7"/>
    <w:rsid w:val="00B43AF2"/>
    <w:rsid w:val="00B43D44"/>
    <w:rsid w:val="00B4438B"/>
    <w:rsid w:val="00B44AD6"/>
    <w:rsid w:val="00B44B8D"/>
    <w:rsid w:val="00B44D5D"/>
    <w:rsid w:val="00B459E8"/>
    <w:rsid w:val="00B46A50"/>
    <w:rsid w:val="00B46E09"/>
    <w:rsid w:val="00B4729D"/>
    <w:rsid w:val="00B4784C"/>
    <w:rsid w:val="00B50124"/>
    <w:rsid w:val="00B509E1"/>
    <w:rsid w:val="00B50CA6"/>
    <w:rsid w:val="00B50D26"/>
    <w:rsid w:val="00B51015"/>
    <w:rsid w:val="00B51B33"/>
    <w:rsid w:val="00B52075"/>
    <w:rsid w:val="00B52CF3"/>
    <w:rsid w:val="00B53B55"/>
    <w:rsid w:val="00B5434E"/>
    <w:rsid w:val="00B54374"/>
    <w:rsid w:val="00B54A3C"/>
    <w:rsid w:val="00B54ACD"/>
    <w:rsid w:val="00B54C00"/>
    <w:rsid w:val="00B54CF5"/>
    <w:rsid w:val="00B54EF5"/>
    <w:rsid w:val="00B550AF"/>
    <w:rsid w:val="00B551A1"/>
    <w:rsid w:val="00B5552E"/>
    <w:rsid w:val="00B555A3"/>
    <w:rsid w:val="00B55668"/>
    <w:rsid w:val="00B55899"/>
    <w:rsid w:val="00B56D0F"/>
    <w:rsid w:val="00B57765"/>
    <w:rsid w:val="00B57D7F"/>
    <w:rsid w:val="00B60053"/>
    <w:rsid w:val="00B60785"/>
    <w:rsid w:val="00B60B45"/>
    <w:rsid w:val="00B61996"/>
    <w:rsid w:val="00B619AA"/>
    <w:rsid w:val="00B6262E"/>
    <w:rsid w:val="00B62994"/>
    <w:rsid w:val="00B62D35"/>
    <w:rsid w:val="00B62EB6"/>
    <w:rsid w:val="00B6326A"/>
    <w:rsid w:val="00B63477"/>
    <w:rsid w:val="00B63C9A"/>
    <w:rsid w:val="00B64223"/>
    <w:rsid w:val="00B64965"/>
    <w:rsid w:val="00B64CB0"/>
    <w:rsid w:val="00B64DD7"/>
    <w:rsid w:val="00B64DED"/>
    <w:rsid w:val="00B65868"/>
    <w:rsid w:val="00B65ACD"/>
    <w:rsid w:val="00B66223"/>
    <w:rsid w:val="00B6623B"/>
    <w:rsid w:val="00B66767"/>
    <w:rsid w:val="00B66810"/>
    <w:rsid w:val="00B66B02"/>
    <w:rsid w:val="00B66B85"/>
    <w:rsid w:val="00B66E7A"/>
    <w:rsid w:val="00B6706C"/>
    <w:rsid w:val="00B677CB"/>
    <w:rsid w:val="00B67898"/>
    <w:rsid w:val="00B679D3"/>
    <w:rsid w:val="00B67C2E"/>
    <w:rsid w:val="00B67C64"/>
    <w:rsid w:val="00B67C75"/>
    <w:rsid w:val="00B701C4"/>
    <w:rsid w:val="00B702DE"/>
    <w:rsid w:val="00B70485"/>
    <w:rsid w:val="00B70772"/>
    <w:rsid w:val="00B70BE4"/>
    <w:rsid w:val="00B70F11"/>
    <w:rsid w:val="00B7106D"/>
    <w:rsid w:val="00B71D0D"/>
    <w:rsid w:val="00B71D83"/>
    <w:rsid w:val="00B725FA"/>
    <w:rsid w:val="00B727B7"/>
    <w:rsid w:val="00B72EB0"/>
    <w:rsid w:val="00B73965"/>
    <w:rsid w:val="00B73A46"/>
    <w:rsid w:val="00B73AF7"/>
    <w:rsid w:val="00B74244"/>
    <w:rsid w:val="00B74496"/>
    <w:rsid w:val="00B745E2"/>
    <w:rsid w:val="00B7467B"/>
    <w:rsid w:val="00B753DA"/>
    <w:rsid w:val="00B75569"/>
    <w:rsid w:val="00B756BA"/>
    <w:rsid w:val="00B75BE3"/>
    <w:rsid w:val="00B75E55"/>
    <w:rsid w:val="00B76064"/>
    <w:rsid w:val="00B7677B"/>
    <w:rsid w:val="00B768D2"/>
    <w:rsid w:val="00B76B7E"/>
    <w:rsid w:val="00B76F52"/>
    <w:rsid w:val="00B7705A"/>
    <w:rsid w:val="00B77271"/>
    <w:rsid w:val="00B77C64"/>
    <w:rsid w:val="00B77DD6"/>
    <w:rsid w:val="00B80569"/>
    <w:rsid w:val="00B80A49"/>
    <w:rsid w:val="00B812F2"/>
    <w:rsid w:val="00B81CEF"/>
    <w:rsid w:val="00B82177"/>
    <w:rsid w:val="00B823F9"/>
    <w:rsid w:val="00B8260E"/>
    <w:rsid w:val="00B8265B"/>
    <w:rsid w:val="00B82B19"/>
    <w:rsid w:val="00B83229"/>
    <w:rsid w:val="00B835A0"/>
    <w:rsid w:val="00B838A2"/>
    <w:rsid w:val="00B8408D"/>
    <w:rsid w:val="00B843A8"/>
    <w:rsid w:val="00B8519E"/>
    <w:rsid w:val="00B85212"/>
    <w:rsid w:val="00B85618"/>
    <w:rsid w:val="00B85651"/>
    <w:rsid w:val="00B85692"/>
    <w:rsid w:val="00B85D40"/>
    <w:rsid w:val="00B8673D"/>
    <w:rsid w:val="00B873E4"/>
    <w:rsid w:val="00B87411"/>
    <w:rsid w:val="00B877B2"/>
    <w:rsid w:val="00B87F24"/>
    <w:rsid w:val="00B902CB"/>
    <w:rsid w:val="00B9064A"/>
    <w:rsid w:val="00B907F9"/>
    <w:rsid w:val="00B90F19"/>
    <w:rsid w:val="00B911D7"/>
    <w:rsid w:val="00B91324"/>
    <w:rsid w:val="00B9225D"/>
    <w:rsid w:val="00B926C0"/>
    <w:rsid w:val="00B92767"/>
    <w:rsid w:val="00B92A3E"/>
    <w:rsid w:val="00B93301"/>
    <w:rsid w:val="00B93D14"/>
    <w:rsid w:val="00B93F66"/>
    <w:rsid w:val="00B94DE7"/>
    <w:rsid w:val="00B94FA5"/>
    <w:rsid w:val="00B95081"/>
    <w:rsid w:val="00B95537"/>
    <w:rsid w:val="00B95C58"/>
    <w:rsid w:val="00B95D7F"/>
    <w:rsid w:val="00B96745"/>
    <w:rsid w:val="00B9729B"/>
    <w:rsid w:val="00B972CD"/>
    <w:rsid w:val="00B97551"/>
    <w:rsid w:val="00B979AD"/>
    <w:rsid w:val="00BA0912"/>
    <w:rsid w:val="00BA0949"/>
    <w:rsid w:val="00BA0A87"/>
    <w:rsid w:val="00BA0B17"/>
    <w:rsid w:val="00BA0F54"/>
    <w:rsid w:val="00BA10BF"/>
    <w:rsid w:val="00BA1EEA"/>
    <w:rsid w:val="00BA2D9A"/>
    <w:rsid w:val="00BA3229"/>
    <w:rsid w:val="00BA3249"/>
    <w:rsid w:val="00BA3265"/>
    <w:rsid w:val="00BA332B"/>
    <w:rsid w:val="00BA3511"/>
    <w:rsid w:val="00BA3B93"/>
    <w:rsid w:val="00BA4B5F"/>
    <w:rsid w:val="00BA4DF4"/>
    <w:rsid w:val="00BA6320"/>
    <w:rsid w:val="00BA653E"/>
    <w:rsid w:val="00BA679C"/>
    <w:rsid w:val="00BB05DA"/>
    <w:rsid w:val="00BB0A48"/>
    <w:rsid w:val="00BB1692"/>
    <w:rsid w:val="00BB16A4"/>
    <w:rsid w:val="00BB28C6"/>
    <w:rsid w:val="00BB2AF1"/>
    <w:rsid w:val="00BB2DB0"/>
    <w:rsid w:val="00BB3591"/>
    <w:rsid w:val="00BB391D"/>
    <w:rsid w:val="00BB3C4E"/>
    <w:rsid w:val="00BB4BE2"/>
    <w:rsid w:val="00BB561C"/>
    <w:rsid w:val="00BB5791"/>
    <w:rsid w:val="00BB5AE5"/>
    <w:rsid w:val="00BB5B6E"/>
    <w:rsid w:val="00BB5DD7"/>
    <w:rsid w:val="00BB5E63"/>
    <w:rsid w:val="00BB617C"/>
    <w:rsid w:val="00BB67C8"/>
    <w:rsid w:val="00BB7119"/>
    <w:rsid w:val="00BB7825"/>
    <w:rsid w:val="00BB7858"/>
    <w:rsid w:val="00BB7D18"/>
    <w:rsid w:val="00BC00D8"/>
    <w:rsid w:val="00BC0397"/>
    <w:rsid w:val="00BC05B2"/>
    <w:rsid w:val="00BC0CDA"/>
    <w:rsid w:val="00BC0D7B"/>
    <w:rsid w:val="00BC0DD2"/>
    <w:rsid w:val="00BC11DD"/>
    <w:rsid w:val="00BC11F6"/>
    <w:rsid w:val="00BC1C72"/>
    <w:rsid w:val="00BC25B2"/>
    <w:rsid w:val="00BC276F"/>
    <w:rsid w:val="00BC2A45"/>
    <w:rsid w:val="00BC2C23"/>
    <w:rsid w:val="00BC2D07"/>
    <w:rsid w:val="00BC4670"/>
    <w:rsid w:val="00BC4AC3"/>
    <w:rsid w:val="00BC4B20"/>
    <w:rsid w:val="00BC5283"/>
    <w:rsid w:val="00BC5A9E"/>
    <w:rsid w:val="00BC6E40"/>
    <w:rsid w:val="00BC75F4"/>
    <w:rsid w:val="00BC7A42"/>
    <w:rsid w:val="00BC7D5B"/>
    <w:rsid w:val="00BC7F2F"/>
    <w:rsid w:val="00BD013E"/>
    <w:rsid w:val="00BD03AD"/>
    <w:rsid w:val="00BD05B4"/>
    <w:rsid w:val="00BD066D"/>
    <w:rsid w:val="00BD072E"/>
    <w:rsid w:val="00BD0F55"/>
    <w:rsid w:val="00BD157B"/>
    <w:rsid w:val="00BD1C82"/>
    <w:rsid w:val="00BD221F"/>
    <w:rsid w:val="00BD24F9"/>
    <w:rsid w:val="00BD2C21"/>
    <w:rsid w:val="00BD31EF"/>
    <w:rsid w:val="00BD3716"/>
    <w:rsid w:val="00BD3C21"/>
    <w:rsid w:val="00BD3C27"/>
    <w:rsid w:val="00BD3F29"/>
    <w:rsid w:val="00BD3F2F"/>
    <w:rsid w:val="00BD4408"/>
    <w:rsid w:val="00BD46D2"/>
    <w:rsid w:val="00BD4845"/>
    <w:rsid w:val="00BD4A5F"/>
    <w:rsid w:val="00BD4D9F"/>
    <w:rsid w:val="00BD5054"/>
    <w:rsid w:val="00BD5A65"/>
    <w:rsid w:val="00BD630F"/>
    <w:rsid w:val="00BD746F"/>
    <w:rsid w:val="00BD75F6"/>
    <w:rsid w:val="00BE0435"/>
    <w:rsid w:val="00BE0601"/>
    <w:rsid w:val="00BE0628"/>
    <w:rsid w:val="00BE07FA"/>
    <w:rsid w:val="00BE14B0"/>
    <w:rsid w:val="00BE1EFC"/>
    <w:rsid w:val="00BE229D"/>
    <w:rsid w:val="00BE240F"/>
    <w:rsid w:val="00BE2589"/>
    <w:rsid w:val="00BE27E6"/>
    <w:rsid w:val="00BE2B4A"/>
    <w:rsid w:val="00BE2D27"/>
    <w:rsid w:val="00BE3027"/>
    <w:rsid w:val="00BE308E"/>
    <w:rsid w:val="00BE3356"/>
    <w:rsid w:val="00BE34D5"/>
    <w:rsid w:val="00BE375A"/>
    <w:rsid w:val="00BE4747"/>
    <w:rsid w:val="00BE4999"/>
    <w:rsid w:val="00BE5293"/>
    <w:rsid w:val="00BE52F4"/>
    <w:rsid w:val="00BE5304"/>
    <w:rsid w:val="00BE59CC"/>
    <w:rsid w:val="00BE645C"/>
    <w:rsid w:val="00BE6783"/>
    <w:rsid w:val="00BE6E05"/>
    <w:rsid w:val="00BE6E55"/>
    <w:rsid w:val="00BE6EB4"/>
    <w:rsid w:val="00BE766B"/>
    <w:rsid w:val="00BE7EFB"/>
    <w:rsid w:val="00BE7F29"/>
    <w:rsid w:val="00BE7F4B"/>
    <w:rsid w:val="00BE7F6D"/>
    <w:rsid w:val="00BF0127"/>
    <w:rsid w:val="00BF043F"/>
    <w:rsid w:val="00BF0F7A"/>
    <w:rsid w:val="00BF1780"/>
    <w:rsid w:val="00BF1997"/>
    <w:rsid w:val="00BF1A56"/>
    <w:rsid w:val="00BF1EC2"/>
    <w:rsid w:val="00BF26A6"/>
    <w:rsid w:val="00BF2ACB"/>
    <w:rsid w:val="00BF32E1"/>
    <w:rsid w:val="00BF33C3"/>
    <w:rsid w:val="00BF441B"/>
    <w:rsid w:val="00BF5203"/>
    <w:rsid w:val="00BF528D"/>
    <w:rsid w:val="00BF5875"/>
    <w:rsid w:val="00BF5E70"/>
    <w:rsid w:val="00BF5E80"/>
    <w:rsid w:val="00BF6303"/>
    <w:rsid w:val="00BF642A"/>
    <w:rsid w:val="00BF68CD"/>
    <w:rsid w:val="00BF6B32"/>
    <w:rsid w:val="00BF6F88"/>
    <w:rsid w:val="00BF7207"/>
    <w:rsid w:val="00BF7717"/>
    <w:rsid w:val="00C005D9"/>
    <w:rsid w:val="00C01661"/>
    <w:rsid w:val="00C0176C"/>
    <w:rsid w:val="00C01FB0"/>
    <w:rsid w:val="00C0230C"/>
    <w:rsid w:val="00C0230D"/>
    <w:rsid w:val="00C02349"/>
    <w:rsid w:val="00C02AA5"/>
    <w:rsid w:val="00C02B45"/>
    <w:rsid w:val="00C02CF5"/>
    <w:rsid w:val="00C03770"/>
    <w:rsid w:val="00C0414B"/>
    <w:rsid w:val="00C041AE"/>
    <w:rsid w:val="00C04BAC"/>
    <w:rsid w:val="00C0508D"/>
    <w:rsid w:val="00C05348"/>
    <w:rsid w:val="00C05629"/>
    <w:rsid w:val="00C067FF"/>
    <w:rsid w:val="00C06BAD"/>
    <w:rsid w:val="00C06EB1"/>
    <w:rsid w:val="00C07665"/>
    <w:rsid w:val="00C1022A"/>
    <w:rsid w:val="00C10539"/>
    <w:rsid w:val="00C10959"/>
    <w:rsid w:val="00C10C8F"/>
    <w:rsid w:val="00C10D95"/>
    <w:rsid w:val="00C123EB"/>
    <w:rsid w:val="00C125C5"/>
    <w:rsid w:val="00C14164"/>
    <w:rsid w:val="00C14380"/>
    <w:rsid w:val="00C14775"/>
    <w:rsid w:val="00C147FB"/>
    <w:rsid w:val="00C14B9A"/>
    <w:rsid w:val="00C14EB3"/>
    <w:rsid w:val="00C152B0"/>
    <w:rsid w:val="00C15942"/>
    <w:rsid w:val="00C15C59"/>
    <w:rsid w:val="00C15E09"/>
    <w:rsid w:val="00C15ECD"/>
    <w:rsid w:val="00C15F38"/>
    <w:rsid w:val="00C16666"/>
    <w:rsid w:val="00C1716D"/>
    <w:rsid w:val="00C174F5"/>
    <w:rsid w:val="00C1759D"/>
    <w:rsid w:val="00C175EE"/>
    <w:rsid w:val="00C17D31"/>
    <w:rsid w:val="00C207B1"/>
    <w:rsid w:val="00C2080D"/>
    <w:rsid w:val="00C22672"/>
    <w:rsid w:val="00C226EF"/>
    <w:rsid w:val="00C228C9"/>
    <w:rsid w:val="00C237FA"/>
    <w:rsid w:val="00C23A7C"/>
    <w:rsid w:val="00C23CA0"/>
    <w:rsid w:val="00C24548"/>
    <w:rsid w:val="00C249CB"/>
    <w:rsid w:val="00C25126"/>
    <w:rsid w:val="00C2520D"/>
    <w:rsid w:val="00C258ED"/>
    <w:rsid w:val="00C27224"/>
    <w:rsid w:val="00C27530"/>
    <w:rsid w:val="00C276C0"/>
    <w:rsid w:val="00C27D91"/>
    <w:rsid w:val="00C27DAC"/>
    <w:rsid w:val="00C27DFA"/>
    <w:rsid w:val="00C30D4C"/>
    <w:rsid w:val="00C30F64"/>
    <w:rsid w:val="00C3128E"/>
    <w:rsid w:val="00C312A5"/>
    <w:rsid w:val="00C3133C"/>
    <w:rsid w:val="00C327F5"/>
    <w:rsid w:val="00C3312E"/>
    <w:rsid w:val="00C33776"/>
    <w:rsid w:val="00C3378A"/>
    <w:rsid w:val="00C339F3"/>
    <w:rsid w:val="00C33F4F"/>
    <w:rsid w:val="00C345FC"/>
    <w:rsid w:val="00C34A66"/>
    <w:rsid w:val="00C34D76"/>
    <w:rsid w:val="00C34DF9"/>
    <w:rsid w:val="00C34E8E"/>
    <w:rsid w:val="00C34EF9"/>
    <w:rsid w:val="00C35D5B"/>
    <w:rsid w:val="00C35ECE"/>
    <w:rsid w:val="00C3643C"/>
    <w:rsid w:val="00C36666"/>
    <w:rsid w:val="00C36A05"/>
    <w:rsid w:val="00C372BA"/>
    <w:rsid w:val="00C401FB"/>
    <w:rsid w:val="00C4029F"/>
    <w:rsid w:val="00C402BA"/>
    <w:rsid w:val="00C4067A"/>
    <w:rsid w:val="00C408F5"/>
    <w:rsid w:val="00C4115B"/>
    <w:rsid w:val="00C41B5F"/>
    <w:rsid w:val="00C41E63"/>
    <w:rsid w:val="00C42015"/>
    <w:rsid w:val="00C4221C"/>
    <w:rsid w:val="00C422B0"/>
    <w:rsid w:val="00C42681"/>
    <w:rsid w:val="00C42A28"/>
    <w:rsid w:val="00C42CA9"/>
    <w:rsid w:val="00C432EC"/>
    <w:rsid w:val="00C436C3"/>
    <w:rsid w:val="00C4387B"/>
    <w:rsid w:val="00C4392D"/>
    <w:rsid w:val="00C446DD"/>
    <w:rsid w:val="00C44971"/>
    <w:rsid w:val="00C44B77"/>
    <w:rsid w:val="00C44CBB"/>
    <w:rsid w:val="00C4542F"/>
    <w:rsid w:val="00C4546D"/>
    <w:rsid w:val="00C4603F"/>
    <w:rsid w:val="00C46623"/>
    <w:rsid w:val="00C46DBF"/>
    <w:rsid w:val="00C47163"/>
    <w:rsid w:val="00C476CB"/>
    <w:rsid w:val="00C47978"/>
    <w:rsid w:val="00C50F02"/>
    <w:rsid w:val="00C52C49"/>
    <w:rsid w:val="00C52E7B"/>
    <w:rsid w:val="00C54D57"/>
    <w:rsid w:val="00C552EC"/>
    <w:rsid w:val="00C55754"/>
    <w:rsid w:val="00C55B9E"/>
    <w:rsid w:val="00C55FBA"/>
    <w:rsid w:val="00C566DA"/>
    <w:rsid w:val="00C56D79"/>
    <w:rsid w:val="00C57029"/>
    <w:rsid w:val="00C571E4"/>
    <w:rsid w:val="00C5730A"/>
    <w:rsid w:val="00C57D1D"/>
    <w:rsid w:val="00C57DCF"/>
    <w:rsid w:val="00C6016F"/>
    <w:rsid w:val="00C60B6B"/>
    <w:rsid w:val="00C60D64"/>
    <w:rsid w:val="00C60ED2"/>
    <w:rsid w:val="00C60EDB"/>
    <w:rsid w:val="00C60F78"/>
    <w:rsid w:val="00C62525"/>
    <w:rsid w:val="00C62636"/>
    <w:rsid w:val="00C63282"/>
    <w:rsid w:val="00C64666"/>
    <w:rsid w:val="00C64BA2"/>
    <w:rsid w:val="00C64E2D"/>
    <w:rsid w:val="00C651D0"/>
    <w:rsid w:val="00C65FE8"/>
    <w:rsid w:val="00C66186"/>
    <w:rsid w:val="00C66422"/>
    <w:rsid w:val="00C670B7"/>
    <w:rsid w:val="00C670DC"/>
    <w:rsid w:val="00C672E5"/>
    <w:rsid w:val="00C6747A"/>
    <w:rsid w:val="00C707E3"/>
    <w:rsid w:val="00C70A04"/>
    <w:rsid w:val="00C70EA1"/>
    <w:rsid w:val="00C7109F"/>
    <w:rsid w:val="00C715CC"/>
    <w:rsid w:val="00C71E53"/>
    <w:rsid w:val="00C7209A"/>
    <w:rsid w:val="00C720FD"/>
    <w:rsid w:val="00C72722"/>
    <w:rsid w:val="00C72DDD"/>
    <w:rsid w:val="00C72E18"/>
    <w:rsid w:val="00C7313B"/>
    <w:rsid w:val="00C73464"/>
    <w:rsid w:val="00C736F1"/>
    <w:rsid w:val="00C7410D"/>
    <w:rsid w:val="00C74583"/>
    <w:rsid w:val="00C7479F"/>
    <w:rsid w:val="00C76648"/>
    <w:rsid w:val="00C76866"/>
    <w:rsid w:val="00C76B4A"/>
    <w:rsid w:val="00C76D5E"/>
    <w:rsid w:val="00C77AA0"/>
    <w:rsid w:val="00C80030"/>
    <w:rsid w:val="00C801AA"/>
    <w:rsid w:val="00C8027B"/>
    <w:rsid w:val="00C805EE"/>
    <w:rsid w:val="00C80FAE"/>
    <w:rsid w:val="00C81490"/>
    <w:rsid w:val="00C81F9E"/>
    <w:rsid w:val="00C82855"/>
    <w:rsid w:val="00C82870"/>
    <w:rsid w:val="00C82E81"/>
    <w:rsid w:val="00C83802"/>
    <w:rsid w:val="00C83856"/>
    <w:rsid w:val="00C839C6"/>
    <w:rsid w:val="00C83B82"/>
    <w:rsid w:val="00C83B9B"/>
    <w:rsid w:val="00C841CF"/>
    <w:rsid w:val="00C84371"/>
    <w:rsid w:val="00C84925"/>
    <w:rsid w:val="00C84E59"/>
    <w:rsid w:val="00C85367"/>
    <w:rsid w:val="00C856CA"/>
    <w:rsid w:val="00C85CC8"/>
    <w:rsid w:val="00C8676F"/>
    <w:rsid w:val="00C869FF"/>
    <w:rsid w:val="00C86EBA"/>
    <w:rsid w:val="00C876A9"/>
    <w:rsid w:val="00C8788A"/>
    <w:rsid w:val="00C8796F"/>
    <w:rsid w:val="00C9003B"/>
    <w:rsid w:val="00C90252"/>
    <w:rsid w:val="00C90424"/>
    <w:rsid w:val="00C906E4"/>
    <w:rsid w:val="00C9092F"/>
    <w:rsid w:val="00C90FE0"/>
    <w:rsid w:val="00C915A9"/>
    <w:rsid w:val="00C917AC"/>
    <w:rsid w:val="00C919CE"/>
    <w:rsid w:val="00C91E0A"/>
    <w:rsid w:val="00C91E23"/>
    <w:rsid w:val="00C91F96"/>
    <w:rsid w:val="00C91FC2"/>
    <w:rsid w:val="00C921FC"/>
    <w:rsid w:val="00C92207"/>
    <w:rsid w:val="00C92357"/>
    <w:rsid w:val="00C92692"/>
    <w:rsid w:val="00C92923"/>
    <w:rsid w:val="00C933AD"/>
    <w:rsid w:val="00C93409"/>
    <w:rsid w:val="00C9357A"/>
    <w:rsid w:val="00C9405F"/>
    <w:rsid w:val="00C9412F"/>
    <w:rsid w:val="00C946A3"/>
    <w:rsid w:val="00C948B4"/>
    <w:rsid w:val="00C9510D"/>
    <w:rsid w:val="00C95145"/>
    <w:rsid w:val="00C9612E"/>
    <w:rsid w:val="00C96454"/>
    <w:rsid w:val="00C967BC"/>
    <w:rsid w:val="00C9681E"/>
    <w:rsid w:val="00C96BC3"/>
    <w:rsid w:val="00C9764D"/>
    <w:rsid w:val="00C976B5"/>
    <w:rsid w:val="00C97C90"/>
    <w:rsid w:val="00C97CB4"/>
    <w:rsid w:val="00CA0444"/>
    <w:rsid w:val="00CA0710"/>
    <w:rsid w:val="00CA0E6F"/>
    <w:rsid w:val="00CA0FE3"/>
    <w:rsid w:val="00CA1108"/>
    <w:rsid w:val="00CA143D"/>
    <w:rsid w:val="00CA1C97"/>
    <w:rsid w:val="00CA1CC8"/>
    <w:rsid w:val="00CA3269"/>
    <w:rsid w:val="00CA3479"/>
    <w:rsid w:val="00CA347C"/>
    <w:rsid w:val="00CA38C0"/>
    <w:rsid w:val="00CA41CF"/>
    <w:rsid w:val="00CA4646"/>
    <w:rsid w:val="00CA46EB"/>
    <w:rsid w:val="00CA4745"/>
    <w:rsid w:val="00CA47A6"/>
    <w:rsid w:val="00CA48C2"/>
    <w:rsid w:val="00CA498A"/>
    <w:rsid w:val="00CA4C59"/>
    <w:rsid w:val="00CA543A"/>
    <w:rsid w:val="00CA5948"/>
    <w:rsid w:val="00CA5D5D"/>
    <w:rsid w:val="00CA6273"/>
    <w:rsid w:val="00CA62CA"/>
    <w:rsid w:val="00CA6FEF"/>
    <w:rsid w:val="00CB005D"/>
    <w:rsid w:val="00CB02C7"/>
    <w:rsid w:val="00CB0DFB"/>
    <w:rsid w:val="00CB2290"/>
    <w:rsid w:val="00CB26AB"/>
    <w:rsid w:val="00CB273D"/>
    <w:rsid w:val="00CB3731"/>
    <w:rsid w:val="00CB3F4D"/>
    <w:rsid w:val="00CB4032"/>
    <w:rsid w:val="00CB4463"/>
    <w:rsid w:val="00CB4C01"/>
    <w:rsid w:val="00CB4DFF"/>
    <w:rsid w:val="00CB532B"/>
    <w:rsid w:val="00CB5A17"/>
    <w:rsid w:val="00CB5ADD"/>
    <w:rsid w:val="00CB5B01"/>
    <w:rsid w:val="00CB5C78"/>
    <w:rsid w:val="00CB5F90"/>
    <w:rsid w:val="00CB65BC"/>
    <w:rsid w:val="00CB68C3"/>
    <w:rsid w:val="00CB6968"/>
    <w:rsid w:val="00CB69BD"/>
    <w:rsid w:val="00CB71BB"/>
    <w:rsid w:val="00CC018B"/>
    <w:rsid w:val="00CC0617"/>
    <w:rsid w:val="00CC0907"/>
    <w:rsid w:val="00CC0917"/>
    <w:rsid w:val="00CC0E96"/>
    <w:rsid w:val="00CC10D4"/>
    <w:rsid w:val="00CC116E"/>
    <w:rsid w:val="00CC1D0C"/>
    <w:rsid w:val="00CC200F"/>
    <w:rsid w:val="00CC2070"/>
    <w:rsid w:val="00CC25A9"/>
    <w:rsid w:val="00CC2792"/>
    <w:rsid w:val="00CC27B1"/>
    <w:rsid w:val="00CC2A2F"/>
    <w:rsid w:val="00CC372D"/>
    <w:rsid w:val="00CC3A68"/>
    <w:rsid w:val="00CC3AA8"/>
    <w:rsid w:val="00CC4523"/>
    <w:rsid w:val="00CC4656"/>
    <w:rsid w:val="00CC49EC"/>
    <w:rsid w:val="00CC4CEC"/>
    <w:rsid w:val="00CC55B7"/>
    <w:rsid w:val="00CC5710"/>
    <w:rsid w:val="00CC599C"/>
    <w:rsid w:val="00CC625F"/>
    <w:rsid w:val="00CC6EF7"/>
    <w:rsid w:val="00CC71E8"/>
    <w:rsid w:val="00CC7549"/>
    <w:rsid w:val="00CC77AB"/>
    <w:rsid w:val="00CC7BF5"/>
    <w:rsid w:val="00CC7CBE"/>
    <w:rsid w:val="00CD0276"/>
    <w:rsid w:val="00CD07D4"/>
    <w:rsid w:val="00CD1595"/>
    <w:rsid w:val="00CD2039"/>
    <w:rsid w:val="00CD243A"/>
    <w:rsid w:val="00CD2589"/>
    <w:rsid w:val="00CD2BC2"/>
    <w:rsid w:val="00CD39A4"/>
    <w:rsid w:val="00CD3E98"/>
    <w:rsid w:val="00CD41FA"/>
    <w:rsid w:val="00CD4914"/>
    <w:rsid w:val="00CD4DBD"/>
    <w:rsid w:val="00CD56CD"/>
    <w:rsid w:val="00CD56E7"/>
    <w:rsid w:val="00CD58DC"/>
    <w:rsid w:val="00CD655F"/>
    <w:rsid w:val="00CD663F"/>
    <w:rsid w:val="00CD68BC"/>
    <w:rsid w:val="00CD70A6"/>
    <w:rsid w:val="00CD710A"/>
    <w:rsid w:val="00CD7635"/>
    <w:rsid w:val="00CD7823"/>
    <w:rsid w:val="00CE015A"/>
    <w:rsid w:val="00CE06CC"/>
    <w:rsid w:val="00CE08E1"/>
    <w:rsid w:val="00CE0945"/>
    <w:rsid w:val="00CE0A52"/>
    <w:rsid w:val="00CE0CB1"/>
    <w:rsid w:val="00CE1369"/>
    <w:rsid w:val="00CE138B"/>
    <w:rsid w:val="00CE25D9"/>
    <w:rsid w:val="00CE27E9"/>
    <w:rsid w:val="00CE2BE9"/>
    <w:rsid w:val="00CE35B3"/>
    <w:rsid w:val="00CE3ACC"/>
    <w:rsid w:val="00CE3B5C"/>
    <w:rsid w:val="00CE3F60"/>
    <w:rsid w:val="00CE45EF"/>
    <w:rsid w:val="00CE46C0"/>
    <w:rsid w:val="00CE47C5"/>
    <w:rsid w:val="00CE4841"/>
    <w:rsid w:val="00CE4BD1"/>
    <w:rsid w:val="00CE5632"/>
    <w:rsid w:val="00CE5A56"/>
    <w:rsid w:val="00CE5A82"/>
    <w:rsid w:val="00CE5B65"/>
    <w:rsid w:val="00CE5D60"/>
    <w:rsid w:val="00CE5E99"/>
    <w:rsid w:val="00CE62F5"/>
    <w:rsid w:val="00CE630F"/>
    <w:rsid w:val="00CE67B8"/>
    <w:rsid w:val="00CE6BF9"/>
    <w:rsid w:val="00CE7404"/>
    <w:rsid w:val="00CF04FE"/>
    <w:rsid w:val="00CF07B3"/>
    <w:rsid w:val="00CF0C78"/>
    <w:rsid w:val="00CF1669"/>
    <w:rsid w:val="00CF2266"/>
    <w:rsid w:val="00CF2302"/>
    <w:rsid w:val="00CF2861"/>
    <w:rsid w:val="00CF2D4B"/>
    <w:rsid w:val="00CF31CF"/>
    <w:rsid w:val="00CF45B2"/>
    <w:rsid w:val="00CF46D9"/>
    <w:rsid w:val="00CF4CF7"/>
    <w:rsid w:val="00CF4D95"/>
    <w:rsid w:val="00CF4F63"/>
    <w:rsid w:val="00CF53FC"/>
    <w:rsid w:val="00CF5865"/>
    <w:rsid w:val="00CF5A11"/>
    <w:rsid w:val="00CF5DBE"/>
    <w:rsid w:val="00CF611D"/>
    <w:rsid w:val="00CF6145"/>
    <w:rsid w:val="00CF68FE"/>
    <w:rsid w:val="00CF69FB"/>
    <w:rsid w:val="00CF742E"/>
    <w:rsid w:val="00CF795A"/>
    <w:rsid w:val="00CF7AA5"/>
    <w:rsid w:val="00CF7E3F"/>
    <w:rsid w:val="00D00D23"/>
    <w:rsid w:val="00D016CB"/>
    <w:rsid w:val="00D01AB1"/>
    <w:rsid w:val="00D02050"/>
    <w:rsid w:val="00D0244F"/>
    <w:rsid w:val="00D03182"/>
    <w:rsid w:val="00D03612"/>
    <w:rsid w:val="00D04F34"/>
    <w:rsid w:val="00D04F76"/>
    <w:rsid w:val="00D04F9F"/>
    <w:rsid w:val="00D04FB3"/>
    <w:rsid w:val="00D051CE"/>
    <w:rsid w:val="00D05B76"/>
    <w:rsid w:val="00D05BB2"/>
    <w:rsid w:val="00D05BD0"/>
    <w:rsid w:val="00D0642F"/>
    <w:rsid w:val="00D06C7E"/>
    <w:rsid w:val="00D070CE"/>
    <w:rsid w:val="00D07146"/>
    <w:rsid w:val="00D073A1"/>
    <w:rsid w:val="00D079CA"/>
    <w:rsid w:val="00D07C98"/>
    <w:rsid w:val="00D10CCD"/>
    <w:rsid w:val="00D10DFA"/>
    <w:rsid w:val="00D11114"/>
    <w:rsid w:val="00D1150D"/>
    <w:rsid w:val="00D11CFB"/>
    <w:rsid w:val="00D13636"/>
    <w:rsid w:val="00D14EF8"/>
    <w:rsid w:val="00D1534D"/>
    <w:rsid w:val="00D1634C"/>
    <w:rsid w:val="00D16A37"/>
    <w:rsid w:val="00D16C5F"/>
    <w:rsid w:val="00D17E0F"/>
    <w:rsid w:val="00D17F9B"/>
    <w:rsid w:val="00D204E3"/>
    <w:rsid w:val="00D206C7"/>
    <w:rsid w:val="00D20B6A"/>
    <w:rsid w:val="00D21474"/>
    <w:rsid w:val="00D21A4F"/>
    <w:rsid w:val="00D21DC3"/>
    <w:rsid w:val="00D229FE"/>
    <w:rsid w:val="00D22CDB"/>
    <w:rsid w:val="00D22D7F"/>
    <w:rsid w:val="00D2302A"/>
    <w:rsid w:val="00D23335"/>
    <w:rsid w:val="00D23AC4"/>
    <w:rsid w:val="00D23CD7"/>
    <w:rsid w:val="00D24068"/>
    <w:rsid w:val="00D2474A"/>
    <w:rsid w:val="00D248E2"/>
    <w:rsid w:val="00D24A7C"/>
    <w:rsid w:val="00D24AE3"/>
    <w:rsid w:val="00D24D1D"/>
    <w:rsid w:val="00D2524C"/>
    <w:rsid w:val="00D25294"/>
    <w:rsid w:val="00D25CFF"/>
    <w:rsid w:val="00D267DA"/>
    <w:rsid w:val="00D26991"/>
    <w:rsid w:val="00D26D0E"/>
    <w:rsid w:val="00D26E05"/>
    <w:rsid w:val="00D27817"/>
    <w:rsid w:val="00D30802"/>
    <w:rsid w:val="00D30C9B"/>
    <w:rsid w:val="00D3162F"/>
    <w:rsid w:val="00D31762"/>
    <w:rsid w:val="00D31861"/>
    <w:rsid w:val="00D31C2F"/>
    <w:rsid w:val="00D31DA2"/>
    <w:rsid w:val="00D31F87"/>
    <w:rsid w:val="00D32B9E"/>
    <w:rsid w:val="00D32BC3"/>
    <w:rsid w:val="00D34B27"/>
    <w:rsid w:val="00D34E62"/>
    <w:rsid w:val="00D35FA3"/>
    <w:rsid w:val="00D37207"/>
    <w:rsid w:val="00D3757C"/>
    <w:rsid w:val="00D376C5"/>
    <w:rsid w:val="00D376FE"/>
    <w:rsid w:val="00D378EF"/>
    <w:rsid w:val="00D37985"/>
    <w:rsid w:val="00D37B37"/>
    <w:rsid w:val="00D404C8"/>
    <w:rsid w:val="00D40672"/>
    <w:rsid w:val="00D4114E"/>
    <w:rsid w:val="00D41717"/>
    <w:rsid w:val="00D41CB0"/>
    <w:rsid w:val="00D42510"/>
    <w:rsid w:val="00D42694"/>
    <w:rsid w:val="00D43307"/>
    <w:rsid w:val="00D437DE"/>
    <w:rsid w:val="00D43968"/>
    <w:rsid w:val="00D43BBB"/>
    <w:rsid w:val="00D43BE5"/>
    <w:rsid w:val="00D441B6"/>
    <w:rsid w:val="00D44B1B"/>
    <w:rsid w:val="00D44F18"/>
    <w:rsid w:val="00D458F8"/>
    <w:rsid w:val="00D45D15"/>
    <w:rsid w:val="00D46382"/>
    <w:rsid w:val="00D46437"/>
    <w:rsid w:val="00D464F9"/>
    <w:rsid w:val="00D4677F"/>
    <w:rsid w:val="00D46ECB"/>
    <w:rsid w:val="00D47148"/>
    <w:rsid w:val="00D471DA"/>
    <w:rsid w:val="00D47752"/>
    <w:rsid w:val="00D477DD"/>
    <w:rsid w:val="00D47E84"/>
    <w:rsid w:val="00D5008F"/>
    <w:rsid w:val="00D5083C"/>
    <w:rsid w:val="00D50E02"/>
    <w:rsid w:val="00D51093"/>
    <w:rsid w:val="00D51B79"/>
    <w:rsid w:val="00D51EFF"/>
    <w:rsid w:val="00D51F1F"/>
    <w:rsid w:val="00D52550"/>
    <w:rsid w:val="00D52AA3"/>
    <w:rsid w:val="00D52E81"/>
    <w:rsid w:val="00D52EA0"/>
    <w:rsid w:val="00D532F0"/>
    <w:rsid w:val="00D53763"/>
    <w:rsid w:val="00D53E55"/>
    <w:rsid w:val="00D54072"/>
    <w:rsid w:val="00D549CA"/>
    <w:rsid w:val="00D54B7B"/>
    <w:rsid w:val="00D54BC6"/>
    <w:rsid w:val="00D550FB"/>
    <w:rsid w:val="00D5560E"/>
    <w:rsid w:val="00D55862"/>
    <w:rsid w:val="00D55995"/>
    <w:rsid w:val="00D55B78"/>
    <w:rsid w:val="00D55D59"/>
    <w:rsid w:val="00D561F0"/>
    <w:rsid w:val="00D56246"/>
    <w:rsid w:val="00D56684"/>
    <w:rsid w:val="00D567AE"/>
    <w:rsid w:val="00D57265"/>
    <w:rsid w:val="00D573FA"/>
    <w:rsid w:val="00D57762"/>
    <w:rsid w:val="00D5785D"/>
    <w:rsid w:val="00D60183"/>
    <w:rsid w:val="00D60351"/>
    <w:rsid w:val="00D60760"/>
    <w:rsid w:val="00D60790"/>
    <w:rsid w:val="00D60824"/>
    <w:rsid w:val="00D608F8"/>
    <w:rsid w:val="00D61380"/>
    <w:rsid w:val="00D617E0"/>
    <w:rsid w:val="00D61954"/>
    <w:rsid w:val="00D61DC2"/>
    <w:rsid w:val="00D62060"/>
    <w:rsid w:val="00D62625"/>
    <w:rsid w:val="00D63398"/>
    <w:rsid w:val="00D64620"/>
    <w:rsid w:val="00D64F0C"/>
    <w:rsid w:val="00D64FA9"/>
    <w:rsid w:val="00D655CC"/>
    <w:rsid w:val="00D65607"/>
    <w:rsid w:val="00D65E87"/>
    <w:rsid w:val="00D66132"/>
    <w:rsid w:val="00D665CC"/>
    <w:rsid w:val="00D668F4"/>
    <w:rsid w:val="00D66C3F"/>
    <w:rsid w:val="00D711F1"/>
    <w:rsid w:val="00D713B4"/>
    <w:rsid w:val="00D714E4"/>
    <w:rsid w:val="00D72639"/>
    <w:rsid w:val="00D72DE0"/>
    <w:rsid w:val="00D73134"/>
    <w:rsid w:val="00D731F3"/>
    <w:rsid w:val="00D7424A"/>
    <w:rsid w:val="00D7455C"/>
    <w:rsid w:val="00D74A6A"/>
    <w:rsid w:val="00D7515D"/>
    <w:rsid w:val="00D7583C"/>
    <w:rsid w:val="00D760B5"/>
    <w:rsid w:val="00D760C3"/>
    <w:rsid w:val="00D76300"/>
    <w:rsid w:val="00D764DC"/>
    <w:rsid w:val="00D76B26"/>
    <w:rsid w:val="00D76B49"/>
    <w:rsid w:val="00D770BD"/>
    <w:rsid w:val="00D8032C"/>
    <w:rsid w:val="00D8038F"/>
    <w:rsid w:val="00D80B2F"/>
    <w:rsid w:val="00D80CB0"/>
    <w:rsid w:val="00D80FCB"/>
    <w:rsid w:val="00D80FFF"/>
    <w:rsid w:val="00D816D8"/>
    <w:rsid w:val="00D81A4E"/>
    <w:rsid w:val="00D81B61"/>
    <w:rsid w:val="00D81FF5"/>
    <w:rsid w:val="00D8233A"/>
    <w:rsid w:val="00D83035"/>
    <w:rsid w:val="00D8388B"/>
    <w:rsid w:val="00D83E9C"/>
    <w:rsid w:val="00D83EA7"/>
    <w:rsid w:val="00D84723"/>
    <w:rsid w:val="00D84C82"/>
    <w:rsid w:val="00D85CDA"/>
    <w:rsid w:val="00D85E4F"/>
    <w:rsid w:val="00D85E77"/>
    <w:rsid w:val="00D86076"/>
    <w:rsid w:val="00D86112"/>
    <w:rsid w:val="00D86220"/>
    <w:rsid w:val="00D86490"/>
    <w:rsid w:val="00D87D10"/>
    <w:rsid w:val="00D90B03"/>
    <w:rsid w:val="00D90D69"/>
    <w:rsid w:val="00D917FA"/>
    <w:rsid w:val="00D91A4F"/>
    <w:rsid w:val="00D91FB4"/>
    <w:rsid w:val="00D924A6"/>
    <w:rsid w:val="00D93B79"/>
    <w:rsid w:val="00D9425D"/>
    <w:rsid w:val="00D94534"/>
    <w:rsid w:val="00D9468F"/>
    <w:rsid w:val="00D947F7"/>
    <w:rsid w:val="00D94F9E"/>
    <w:rsid w:val="00D95214"/>
    <w:rsid w:val="00D95AE3"/>
    <w:rsid w:val="00D95F35"/>
    <w:rsid w:val="00D95F93"/>
    <w:rsid w:val="00D9699D"/>
    <w:rsid w:val="00D9724B"/>
    <w:rsid w:val="00D975FD"/>
    <w:rsid w:val="00DA06B4"/>
    <w:rsid w:val="00DA0FF7"/>
    <w:rsid w:val="00DA118D"/>
    <w:rsid w:val="00DA19E3"/>
    <w:rsid w:val="00DA2BF1"/>
    <w:rsid w:val="00DA3387"/>
    <w:rsid w:val="00DA3B4D"/>
    <w:rsid w:val="00DA3E2B"/>
    <w:rsid w:val="00DA41FE"/>
    <w:rsid w:val="00DA437C"/>
    <w:rsid w:val="00DA4D87"/>
    <w:rsid w:val="00DA5393"/>
    <w:rsid w:val="00DA5A63"/>
    <w:rsid w:val="00DA5D18"/>
    <w:rsid w:val="00DA6630"/>
    <w:rsid w:val="00DA6B8A"/>
    <w:rsid w:val="00DA6E26"/>
    <w:rsid w:val="00DA6E2C"/>
    <w:rsid w:val="00DA77AA"/>
    <w:rsid w:val="00DB1069"/>
    <w:rsid w:val="00DB1793"/>
    <w:rsid w:val="00DB1875"/>
    <w:rsid w:val="00DB2230"/>
    <w:rsid w:val="00DB2E8D"/>
    <w:rsid w:val="00DB2F79"/>
    <w:rsid w:val="00DB3191"/>
    <w:rsid w:val="00DB327B"/>
    <w:rsid w:val="00DB372F"/>
    <w:rsid w:val="00DB3CD2"/>
    <w:rsid w:val="00DB3D64"/>
    <w:rsid w:val="00DB50DF"/>
    <w:rsid w:val="00DB58B2"/>
    <w:rsid w:val="00DB5962"/>
    <w:rsid w:val="00DB5CB2"/>
    <w:rsid w:val="00DB6FE3"/>
    <w:rsid w:val="00DB731B"/>
    <w:rsid w:val="00DB786E"/>
    <w:rsid w:val="00DB7C29"/>
    <w:rsid w:val="00DB7D9C"/>
    <w:rsid w:val="00DB7FD7"/>
    <w:rsid w:val="00DC0137"/>
    <w:rsid w:val="00DC0E26"/>
    <w:rsid w:val="00DC18B3"/>
    <w:rsid w:val="00DC1CE2"/>
    <w:rsid w:val="00DC1DFF"/>
    <w:rsid w:val="00DC27C6"/>
    <w:rsid w:val="00DC28AD"/>
    <w:rsid w:val="00DC2BB9"/>
    <w:rsid w:val="00DC2C1A"/>
    <w:rsid w:val="00DC2E7B"/>
    <w:rsid w:val="00DC3872"/>
    <w:rsid w:val="00DC3B5A"/>
    <w:rsid w:val="00DC3D34"/>
    <w:rsid w:val="00DC41C9"/>
    <w:rsid w:val="00DC498F"/>
    <w:rsid w:val="00DC4D01"/>
    <w:rsid w:val="00DC5750"/>
    <w:rsid w:val="00DC580F"/>
    <w:rsid w:val="00DC6911"/>
    <w:rsid w:val="00DC6973"/>
    <w:rsid w:val="00DC71B1"/>
    <w:rsid w:val="00DC7B69"/>
    <w:rsid w:val="00DD00E7"/>
    <w:rsid w:val="00DD0195"/>
    <w:rsid w:val="00DD0B24"/>
    <w:rsid w:val="00DD14E8"/>
    <w:rsid w:val="00DD16A1"/>
    <w:rsid w:val="00DD16E0"/>
    <w:rsid w:val="00DD18DE"/>
    <w:rsid w:val="00DD2777"/>
    <w:rsid w:val="00DD2A7B"/>
    <w:rsid w:val="00DD2C3B"/>
    <w:rsid w:val="00DD2C9C"/>
    <w:rsid w:val="00DD33B5"/>
    <w:rsid w:val="00DD3459"/>
    <w:rsid w:val="00DD36A4"/>
    <w:rsid w:val="00DD3C57"/>
    <w:rsid w:val="00DD3E94"/>
    <w:rsid w:val="00DD3F5D"/>
    <w:rsid w:val="00DD4140"/>
    <w:rsid w:val="00DD4153"/>
    <w:rsid w:val="00DD4AAD"/>
    <w:rsid w:val="00DD5B87"/>
    <w:rsid w:val="00DD60BD"/>
    <w:rsid w:val="00DD64D9"/>
    <w:rsid w:val="00DD6558"/>
    <w:rsid w:val="00DD6C9B"/>
    <w:rsid w:val="00DD6E00"/>
    <w:rsid w:val="00DD6F53"/>
    <w:rsid w:val="00DD75F2"/>
    <w:rsid w:val="00DD7D71"/>
    <w:rsid w:val="00DD7DD2"/>
    <w:rsid w:val="00DE06D2"/>
    <w:rsid w:val="00DE0752"/>
    <w:rsid w:val="00DE1273"/>
    <w:rsid w:val="00DE1614"/>
    <w:rsid w:val="00DE1832"/>
    <w:rsid w:val="00DE1A82"/>
    <w:rsid w:val="00DE2EC5"/>
    <w:rsid w:val="00DE2F1F"/>
    <w:rsid w:val="00DE306D"/>
    <w:rsid w:val="00DE31AD"/>
    <w:rsid w:val="00DE3490"/>
    <w:rsid w:val="00DE364F"/>
    <w:rsid w:val="00DE3A57"/>
    <w:rsid w:val="00DE4611"/>
    <w:rsid w:val="00DE4734"/>
    <w:rsid w:val="00DE4FE0"/>
    <w:rsid w:val="00DE4FEC"/>
    <w:rsid w:val="00DE516A"/>
    <w:rsid w:val="00DE568F"/>
    <w:rsid w:val="00DE603D"/>
    <w:rsid w:val="00DE6169"/>
    <w:rsid w:val="00DE6C54"/>
    <w:rsid w:val="00DE6FA2"/>
    <w:rsid w:val="00DE7E01"/>
    <w:rsid w:val="00DF04D2"/>
    <w:rsid w:val="00DF0786"/>
    <w:rsid w:val="00DF0AB0"/>
    <w:rsid w:val="00DF0CA9"/>
    <w:rsid w:val="00DF0DC2"/>
    <w:rsid w:val="00DF1042"/>
    <w:rsid w:val="00DF10E8"/>
    <w:rsid w:val="00DF128F"/>
    <w:rsid w:val="00DF1769"/>
    <w:rsid w:val="00DF1941"/>
    <w:rsid w:val="00DF27DD"/>
    <w:rsid w:val="00DF2CE8"/>
    <w:rsid w:val="00DF4139"/>
    <w:rsid w:val="00DF4686"/>
    <w:rsid w:val="00DF47B0"/>
    <w:rsid w:val="00DF4C9E"/>
    <w:rsid w:val="00DF4F39"/>
    <w:rsid w:val="00DF52EE"/>
    <w:rsid w:val="00DF53AE"/>
    <w:rsid w:val="00DF55AA"/>
    <w:rsid w:val="00DF5674"/>
    <w:rsid w:val="00DF5740"/>
    <w:rsid w:val="00DF597E"/>
    <w:rsid w:val="00DF61EE"/>
    <w:rsid w:val="00DF6A4E"/>
    <w:rsid w:val="00DF6C38"/>
    <w:rsid w:val="00DF76EF"/>
    <w:rsid w:val="00DF7BE4"/>
    <w:rsid w:val="00E01350"/>
    <w:rsid w:val="00E014DB"/>
    <w:rsid w:val="00E015E0"/>
    <w:rsid w:val="00E01610"/>
    <w:rsid w:val="00E0162B"/>
    <w:rsid w:val="00E01870"/>
    <w:rsid w:val="00E01C0C"/>
    <w:rsid w:val="00E01CF2"/>
    <w:rsid w:val="00E01D59"/>
    <w:rsid w:val="00E02B34"/>
    <w:rsid w:val="00E02FE9"/>
    <w:rsid w:val="00E03C54"/>
    <w:rsid w:val="00E03CAF"/>
    <w:rsid w:val="00E03CFA"/>
    <w:rsid w:val="00E04652"/>
    <w:rsid w:val="00E0470F"/>
    <w:rsid w:val="00E04CE6"/>
    <w:rsid w:val="00E0521C"/>
    <w:rsid w:val="00E05A72"/>
    <w:rsid w:val="00E05AB7"/>
    <w:rsid w:val="00E06BFB"/>
    <w:rsid w:val="00E07071"/>
    <w:rsid w:val="00E0717A"/>
    <w:rsid w:val="00E0767A"/>
    <w:rsid w:val="00E07BA4"/>
    <w:rsid w:val="00E07F5C"/>
    <w:rsid w:val="00E10115"/>
    <w:rsid w:val="00E1039B"/>
    <w:rsid w:val="00E10944"/>
    <w:rsid w:val="00E10C81"/>
    <w:rsid w:val="00E10E2C"/>
    <w:rsid w:val="00E11775"/>
    <w:rsid w:val="00E1178D"/>
    <w:rsid w:val="00E11DC6"/>
    <w:rsid w:val="00E12A3F"/>
    <w:rsid w:val="00E12A74"/>
    <w:rsid w:val="00E12E71"/>
    <w:rsid w:val="00E1338D"/>
    <w:rsid w:val="00E1350F"/>
    <w:rsid w:val="00E13F0C"/>
    <w:rsid w:val="00E151A6"/>
    <w:rsid w:val="00E15397"/>
    <w:rsid w:val="00E155C3"/>
    <w:rsid w:val="00E15717"/>
    <w:rsid w:val="00E15804"/>
    <w:rsid w:val="00E15CD2"/>
    <w:rsid w:val="00E15FFD"/>
    <w:rsid w:val="00E16AD4"/>
    <w:rsid w:val="00E16EE1"/>
    <w:rsid w:val="00E176F7"/>
    <w:rsid w:val="00E17F7A"/>
    <w:rsid w:val="00E206EE"/>
    <w:rsid w:val="00E20A50"/>
    <w:rsid w:val="00E21459"/>
    <w:rsid w:val="00E2184F"/>
    <w:rsid w:val="00E226D8"/>
    <w:rsid w:val="00E235AC"/>
    <w:rsid w:val="00E2482C"/>
    <w:rsid w:val="00E2490B"/>
    <w:rsid w:val="00E2550C"/>
    <w:rsid w:val="00E26B33"/>
    <w:rsid w:val="00E26CA0"/>
    <w:rsid w:val="00E26EB2"/>
    <w:rsid w:val="00E26F9D"/>
    <w:rsid w:val="00E27213"/>
    <w:rsid w:val="00E273F2"/>
    <w:rsid w:val="00E30991"/>
    <w:rsid w:val="00E310AD"/>
    <w:rsid w:val="00E31379"/>
    <w:rsid w:val="00E31633"/>
    <w:rsid w:val="00E31941"/>
    <w:rsid w:val="00E31D36"/>
    <w:rsid w:val="00E322EC"/>
    <w:rsid w:val="00E32345"/>
    <w:rsid w:val="00E323E3"/>
    <w:rsid w:val="00E32EE3"/>
    <w:rsid w:val="00E33984"/>
    <w:rsid w:val="00E34361"/>
    <w:rsid w:val="00E346A3"/>
    <w:rsid w:val="00E346B6"/>
    <w:rsid w:val="00E3595F"/>
    <w:rsid w:val="00E363EA"/>
    <w:rsid w:val="00E36840"/>
    <w:rsid w:val="00E369EB"/>
    <w:rsid w:val="00E36D21"/>
    <w:rsid w:val="00E36F3D"/>
    <w:rsid w:val="00E3712E"/>
    <w:rsid w:val="00E371B7"/>
    <w:rsid w:val="00E3740D"/>
    <w:rsid w:val="00E37A99"/>
    <w:rsid w:val="00E402D5"/>
    <w:rsid w:val="00E40435"/>
    <w:rsid w:val="00E40AB9"/>
    <w:rsid w:val="00E40C06"/>
    <w:rsid w:val="00E416EC"/>
    <w:rsid w:val="00E417BC"/>
    <w:rsid w:val="00E419DC"/>
    <w:rsid w:val="00E420DB"/>
    <w:rsid w:val="00E420EF"/>
    <w:rsid w:val="00E42733"/>
    <w:rsid w:val="00E43A30"/>
    <w:rsid w:val="00E4462A"/>
    <w:rsid w:val="00E44972"/>
    <w:rsid w:val="00E44BD1"/>
    <w:rsid w:val="00E4528D"/>
    <w:rsid w:val="00E4562A"/>
    <w:rsid w:val="00E45735"/>
    <w:rsid w:val="00E458A2"/>
    <w:rsid w:val="00E45BCB"/>
    <w:rsid w:val="00E4601E"/>
    <w:rsid w:val="00E4615D"/>
    <w:rsid w:val="00E461E4"/>
    <w:rsid w:val="00E464BB"/>
    <w:rsid w:val="00E46C7F"/>
    <w:rsid w:val="00E46DA4"/>
    <w:rsid w:val="00E46F57"/>
    <w:rsid w:val="00E47C74"/>
    <w:rsid w:val="00E47F30"/>
    <w:rsid w:val="00E500C7"/>
    <w:rsid w:val="00E50139"/>
    <w:rsid w:val="00E50618"/>
    <w:rsid w:val="00E5142F"/>
    <w:rsid w:val="00E51D00"/>
    <w:rsid w:val="00E51D62"/>
    <w:rsid w:val="00E521C9"/>
    <w:rsid w:val="00E521F8"/>
    <w:rsid w:val="00E5221F"/>
    <w:rsid w:val="00E52322"/>
    <w:rsid w:val="00E52D19"/>
    <w:rsid w:val="00E52DAE"/>
    <w:rsid w:val="00E52DF5"/>
    <w:rsid w:val="00E53A7A"/>
    <w:rsid w:val="00E53DE1"/>
    <w:rsid w:val="00E5423A"/>
    <w:rsid w:val="00E54EF0"/>
    <w:rsid w:val="00E551CD"/>
    <w:rsid w:val="00E55E7C"/>
    <w:rsid w:val="00E5627A"/>
    <w:rsid w:val="00E568F2"/>
    <w:rsid w:val="00E56C13"/>
    <w:rsid w:val="00E57142"/>
    <w:rsid w:val="00E579F8"/>
    <w:rsid w:val="00E57E28"/>
    <w:rsid w:val="00E601B8"/>
    <w:rsid w:val="00E60570"/>
    <w:rsid w:val="00E608A6"/>
    <w:rsid w:val="00E609A7"/>
    <w:rsid w:val="00E60A13"/>
    <w:rsid w:val="00E61A68"/>
    <w:rsid w:val="00E61D89"/>
    <w:rsid w:val="00E61DA7"/>
    <w:rsid w:val="00E625BA"/>
    <w:rsid w:val="00E625E4"/>
    <w:rsid w:val="00E62932"/>
    <w:rsid w:val="00E62DAB"/>
    <w:rsid w:val="00E62E46"/>
    <w:rsid w:val="00E63418"/>
    <w:rsid w:val="00E638C5"/>
    <w:rsid w:val="00E63E24"/>
    <w:rsid w:val="00E641AC"/>
    <w:rsid w:val="00E64428"/>
    <w:rsid w:val="00E649B4"/>
    <w:rsid w:val="00E64C3A"/>
    <w:rsid w:val="00E64F4A"/>
    <w:rsid w:val="00E650C3"/>
    <w:rsid w:val="00E6577A"/>
    <w:rsid w:val="00E65E91"/>
    <w:rsid w:val="00E65EB4"/>
    <w:rsid w:val="00E661A5"/>
    <w:rsid w:val="00E66426"/>
    <w:rsid w:val="00E6666C"/>
    <w:rsid w:val="00E667AD"/>
    <w:rsid w:val="00E66B0E"/>
    <w:rsid w:val="00E674A4"/>
    <w:rsid w:val="00E67700"/>
    <w:rsid w:val="00E70825"/>
    <w:rsid w:val="00E70A86"/>
    <w:rsid w:val="00E71266"/>
    <w:rsid w:val="00E71AA0"/>
    <w:rsid w:val="00E71E7A"/>
    <w:rsid w:val="00E727BA"/>
    <w:rsid w:val="00E72C94"/>
    <w:rsid w:val="00E73BDB"/>
    <w:rsid w:val="00E73D4D"/>
    <w:rsid w:val="00E74A4E"/>
    <w:rsid w:val="00E74B74"/>
    <w:rsid w:val="00E74FC5"/>
    <w:rsid w:val="00E75586"/>
    <w:rsid w:val="00E757FB"/>
    <w:rsid w:val="00E76187"/>
    <w:rsid w:val="00E762D9"/>
    <w:rsid w:val="00E777D8"/>
    <w:rsid w:val="00E77C49"/>
    <w:rsid w:val="00E77E43"/>
    <w:rsid w:val="00E801DB"/>
    <w:rsid w:val="00E8028A"/>
    <w:rsid w:val="00E80368"/>
    <w:rsid w:val="00E8078D"/>
    <w:rsid w:val="00E81101"/>
    <w:rsid w:val="00E8110F"/>
    <w:rsid w:val="00E81619"/>
    <w:rsid w:val="00E81E6A"/>
    <w:rsid w:val="00E829E2"/>
    <w:rsid w:val="00E82F2E"/>
    <w:rsid w:val="00E830BD"/>
    <w:rsid w:val="00E8392F"/>
    <w:rsid w:val="00E839B6"/>
    <w:rsid w:val="00E83C56"/>
    <w:rsid w:val="00E83D3D"/>
    <w:rsid w:val="00E83F0F"/>
    <w:rsid w:val="00E842DC"/>
    <w:rsid w:val="00E84483"/>
    <w:rsid w:val="00E84849"/>
    <w:rsid w:val="00E84EB5"/>
    <w:rsid w:val="00E85544"/>
    <w:rsid w:val="00E85807"/>
    <w:rsid w:val="00E8597B"/>
    <w:rsid w:val="00E85A34"/>
    <w:rsid w:val="00E85F2F"/>
    <w:rsid w:val="00E869FC"/>
    <w:rsid w:val="00E8739B"/>
    <w:rsid w:val="00E8742C"/>
    <w:rsid w:val="00E875BF"/>
    <w:rsid w:val="00E87912"/>
    <w:rsid w:val="00E87990"/>
    <w:rsid w:val="00E87AD5"/>
    <w:rsid w:val="00E903C0"/>
    <w:rsid w:val="00E90B35"/>
    <w:rsid w:val="00E9111C"/>
    <w:rsid w:val="00E912B9"/>
    <w:rsid w:val="00E922B7"/>
    <w:rsid w:val="00E9354C"/>
    <w:rsid w:val="00E93601"/>
    <w:rsid w:val="00E938FC"/>
    <w:rsid w:val="00E93B53"/>
    <w:rsid w:val="00E93BEE"/>
    <w:rsid w:val="00E944BD"/>
    <w:rsid w:val="00E94D9E"/>
    <w:rsid w:val="00E94EC0"/>
    <w:rsid w:val="00E953CD"/>
    <w:rsid w:val="00E959D4"/>
    <w:rsid w:val="00E960B0"/>
    <w:rsid w:val="00E96931"/>
    <w:rsid w:val="00E96BA0"/>
    <w:rsid w:val="00E96D23"/>
    <w:rsid w:val="00E97494"/>
    <w:rsid w:val="00E97B44"/>
    <w:rsid w:val="00E97F8A"/>
    <w:rsid w:val="00EA0484"/>
    <w:rsid w:val="00EA056C"/>
    <w:rsid w:val="00EA0B42"/>
    <w:rsid w:val="00EA0C66"/>
    <w:rsid w:val="00EA1030"/>
    <w:rsid w:val="00EA1A93"/>
    <w:rsid w:val="00EA2171"/>
    <w:rsid w:val="00EA233F"/>
    <w:rsid w:val="00EA32E7"/>
    <w:rsid w:val="00EA3444"/>
    <w:rsid w:val="00EA35E0"/>
    <w:rsid w:val="00EA4604"/>
    <w:rsid w:val="00EA4C21"/>
    <w:rsid w:val="00EA5BE4"/>
    <w:rsid w:val="00EA62D0"/>
    <w:rsid w:val="00EA646A"/>
    <w:rsid w:val="00EA661E"/>
    <w:rsid w:val="00EA6962"/>
    <w:rsid w:val="00EA6B81"/>
    <w:rsid w:val="00EA6D15"/>
    <w:rsid w:val="00EA6F8B"/>
    <w:rsid w:val="00EA77DA"/>
    <w:rsid w:val="00EA7CAD"/>
    <w:rsid w:val="00EB0044"/>
    <w:rsid w:val="00EB0300"/>
    <w:rsid w:val="00EB046D"/>
    <w:rsid w:val="00EB0966"/>
    <w:rsid w:val="00EB1098"/>
    <w:rsid w:val="00EB168C"/>
    <w:rsid w:val="00EB1720"/>
    <w:rsid w:val="00EB1A20"/>
    <w:rsid w:val="00EB2301"/>
    <w:rsid w:val="00EB265E"/>
    <w:rsid w:val="00EB2749"/>
    <w:rsid w:val="00EB28CB"/>
    <w:rsid w:val="00EB2C5C"/>
    <w:rsid w:val="00EB357F"/>
    <w:rsid w:val="00EB386C"/>
    <w:rsid w:val="00EB3941"/>
    <w:rsid w:val="00EB3EED"/>
    <w:rsid w:val="00EB4BB9"/>
    <w:rsid w:val="00EB4CED"/>
    <w:rsid w:val="00EB4FAD"/>
    <w:rsid w:val="00EB5BBF"/>
    <w:rsid w:val="00EB5C97"/>
    <w:rsid w:val="00EB6142"/>
    <w:rsid w:val="00EB728C"/>
    <w:rsid w:val="00EB77A6"/>
    <w:rsid w:val="00EB77BB"/>
    <w:rsid w:val="00EB7D4E"/>
    <w:rsid w:val="00EC07C7"/>
    <w:rsid w:val="00EC0906"/>
    <w:rsid w:val="00EC0D87"/>
    <w:rsid w:val="00EC0EAF"/>
    <w:rsid w:val="00EC12C3"/>
    <w:rsid w:val="00EC1945"/>
    <w:rsid w:val="00EC1E66"/>
    <w:rsid w:val="00EC22D0"/>
    <w:rsid w:val="00EC2A93"/>
    <w:rsid w:val="00EC2BC7"/>
    <w:rsid w:val="00EC2E62"/>
    <w:rsid w:val="00EC3100"/>
    <w:rsid w:val="00EC35B4"/>
    <w:rsid w:val="00EC3CF6"/>
    <w:rsid w:val="00EC41D0"/>
    <w:rsid w:val="00EC42FC"/>
    <w:rsid w:val="00EC442A"/>
    <w:rsid w:val="00EC48A4"/>
    <w:rsid w:val="00EC6457"/>
    <w:rsid w:val="00EC72CD"/>
    <w:rsid w:val="00EC7A6E"/>
    <w:rsid w:val="00EC7ED2"/>
    <w:rsid w:val="00ED015C"/>
    <w:rsid w:val="00ED056D"/>
    <w:rsid w:val="00ED0B0E"/>
    <w:rsid w:val="00ED0CC9"/>
    <w:rsid w:val="00ED0CE3"/>
    <w:rsid w:val="00ED111E"/>
    <w:rsid w:val="00ED143F"/>
    <w:rsid w:val="00ED15C7"/>
    <w:rsid w:val="00ED2078"/>
    <w:rsid w:val="00ED2B0B"/>
    <w:rsid w:val="00ED2F04"/>
    <w:rsid w:val="00ED2F41"/>
    <w:rsid w:val="00ED319B"/>
    <w:rsid w:val="00ED3596"/>
    <w:rsid w:val="00ED35F0"/>
    <w:rsid w:val="00ED5284"/>
    <w:rsid w:val="00ED58A0"/>
    <w:rsid w:val="00ED5B79"/>
    <w:rsid w:val="00ED62A4"/>
    <w:rsid w:val="00ED67A3"/>
    <w:rsid w:val="00ED6DD4"/>
    <w:rsid w:val="00ED7265"/>
    <w:rsid w:val="00ED7641"/>
    <w:rsid w:val="00ED773B"/>
    <w:rsid w:val="00EE0193"/>
    <w:rsid w:val="00EE03E0"/>
    <w:rsid w:val="00EE0710"/>
    <w:rsid w:val="00EE0977"/>
    <w:rsid w:val="00EE1123"/>
    <w:rsid w:val="00EE11A6"/>
    <w:rsid w:val="00EE17AE"/>
    <w:rsid w:val="00EE23F0"/>
    <w:rsid w:val="00EE25B8"/>
    <w:rsid w:val="00EE2908"/>
    <w:rsid w:val="00EE2C0B"/>
    <w:rsid w:val="00EE2CE2"/>
    <w:rsid w:val="00EE34C9"/>
    <w:rsid w:val="00EE35A2"/>
    <w:rsid w:val="00EE3CFE"/>
    <w:rsid w:val="00EE3E0F"/>
    <w:rsid w:val="00EE43EA"/>
    <w:rsid w:val="00EE45BB"/>
    <w:rsid w:val="00EE5688"/>
    <w:rsid w:val="00EE56F8"/>
    <w:rsid w:val="00EE5912"/>
    <w:rsid w:val="00EE6016"/>
    <w:rsid w:val="00EE659F"/>
    <w:rsid w:val="00EE6B65"/>
    <w:rsid w:val="00EE74C2"/>
    <w:rsid w:val="00EE7641"/>
    <w:rsid w:val="00EE7701"/>
    <w:rsid w:val="00EE7A46"/>
    <w:rsid w:val="00EE7B88"/>
    <w:rsid w:val="00EF03B2"/>
    <w:rsid w:val="00EF0CC4"/>
    <w:rsid w:val="00EF1844"/>
    <w:rsid w:val="00EF1ADD"/>
    <w:rsid w:val="00EF1B2D"/>
    <w:rsid w:val="00EF1EA2"/>
    <w:rsid w:val="00EF21CD"/>
    <w:rsid w:val="00EF23A0"/>
    <w:rsid w:val="00EF2CFF"/>
    <w:rsid w:val="00EF2DA1"/>
    <w:rsid w:val="00EF31A3"/>
    <w:rsid w:val="00EF39C8"/>
    <w:rsid w:val="00EF4CD8"/>
    <w:rsid w:val="00EF543D"/>
    <w:rsid w:val="00EF625D"/>
    <w:rsid w:val="00EF668F"/>
    <w:rsid w:val="00EF6983"/>
    <w:rsid w:val="00EF6B19"/>
    <w:rsid w:val="00EF6E69"/>
    <w:rsid w:val="00EF7055"/>
    <w:rsid w:val="00EF73C4"/>
    <w:rsid w:val="00EF7B12"/>
    <w:rsid w:val="00F00521"/>
    <w:rsid w:val="00F0083E"/>
    <w:rsid w:val="00F01174"/>
    <w:rsid w:val="00F01833"/>
    <w:rsid w:val="00F01EF5"/>
    <w:rsid w:val="00F01F1A"/>
    <w:rsid w:val="00F01F95"/>
    <w:rsid w:val="00F02725"/>
    <w:rsid w:val="00F02F18"/>
    <w:rsid w:val="00F02FCF"/>
    <w:rsid w:val="00F04291"/>
    <w:rsid w:val="00F04E83"/>
    <w:rsid w:val="00F04F3B"/>
    <w:rsid w:val="00F0530B"/>
    <w:rsid w:val="00F05AC4"/>
    <w:rsid w:val="00F05EF4"/>
    <w:rsid w:val="00F069D7"/>
    <w:rsid w:val="00F06A4A"/>
    <w:rsid w:val="00F06B6B"/>
    <w:rsid w:val="00F06CCF"/>
    <w:rsid w:val="00F070C3"/>
    <w:rsid w:val="00F074C4"/>
    <w:rsid w:val="00F100EF"/>
    <w:rsid w:val="00F1036D"/>
    <w:rsid w:val="00F10E5C"/>
    <w:rsid w:val="00F10E64"/>
    <w:rsid w:val="00F10FA5"/>
    <w:rsid w:val="00F10FA8"/>
    <w:rsid w:val="00F11626"/>
    <w:rsid w:val="00F116FD"/>
    <w:rsid w:val="00F11CED"/>
    <w:rsid w:val="00F12569"/>
    <w:rsid w:val="00F125B7"/>
    <w:rsid w:val="00F125F9"/>
    <w:rsid w:val="00F127D4"/>
    <w:rsid w:val="00F127EF"/>
    <w:rsid w:val="00F12D39"/>
    <w:rsid w:val="00F13C56"/>
    <w:rsid w:val="00F140BF"/>
    <w:rsid w:val="00F14CC3"/>
    <w:rsid w:val="00F14F89"/>
    <w:rsid w:val="00F14FB5"/>
    <w:rsid w:val="00F152B9"/>
    <w:rsid w:val="00F15553"/>
    <w:rsid w:val="00F157F0"/>
    <w:rsid w:val="00F16419"/>
    <w:rsid w:val="00F17001"/>
    <w:rsid w:val="00F1789D"/>
    <w:rsid w:val="00F17AA3"/>
    <w:rsid w:val="00F17D29"/>
    <w:rsid w:val="00F20318"/>
    <w:rsid w:val="00F207CE"/>
    <w:rsid w:val="00F21F7D"/>
    <w:rsid w:val="00F22BB8"/>
    <w:rsid w:val="00F22F49"/>
    <w:rsid w:val="00F23330"/>
    <w:rsid w:val="00F2403C"/>
    <w:rsid w:val="00F25832"/>
    <w:rsid w:val="00F25A91"/>
    <w:rsid w:val="00F25C2A"/>
    <w:rsid w:val="00F25D2B"/>
    <w:rsid w:val="00F25D8A"/>
    <w:rsid w:val="00F261AA"/>
    <w:rsid w:val="00F2675A"/>
    <w:rsid w:val="00F26B67"/>
    <w:rsid w:val="00F26B8E"/>
    <w:rsid w:val="00F26BC9"/>
    <w:rsid w:val="00F26F12"/>
    <w:rsid w:val="00F2715F"/>
    <w:rsid w:val="00F27425"/>
    <w:rsid w:val="00F27968"/>
    <w:rsid w:val="00F27B36"/>
    <w:rsid w:val="00F27E5A"/>
    <w:rsid w:val="00F30437"/>
    <w:rsid w:val="00F30B81"/>
    <w:rsid w:val="00F329C6"/>
    <w:rsid w:val="00F32B78"/>
    <w:rsid w:val="00F32FF1"/>
    <w:rsid w:val="00F33A59"/>
    <w:rsid w:val="00F33C25"/>
    <w:rsid w:val="00F342F0"/>
    <w:rsid w:val="00F34CB1"/>
    <w:rsid w:val="00F350CC"/>
    <w:rsid w:val="00F3539C"/>
    <w:rsid w:val="00F35AC1"/>
    <w:rsid w:val="00F35B7D"/>
    <w:rsid w:val="00F36385"/>
    <w:rsid w:val="00F368CE"/>
    <w:rsid w:val="00F36BD0"/>
    <w:rsid w:val="00F36BF3"/>
    <w:rsid w:val="00F373E1"/>
    <w:rsid w:val="00F37A3D"/>
    <w:rsid w:val="00F4007D"/>
    <w:rsid w:val="00F40378"/>
    <w:rsid w:val="00F40AAF"/>
    <w:rsid w:val="00F40C52"/>
    <w:rsid w:val="00F40D11"/>
    <w:rsid w:val="00F40DEF"/>
    <w:rsid w:val="00F413AD"/>
    <w:rsid w:val="00F41D44"/>
    <w:rsid w:val="00F42047"/>
    <w:rsid w:val="00F4288A"/>
    <w:rsid w:val="00F42BF5"/>
    <w:rsid w:val="00F42F2D"/>
    <w:rsid w:val="00F42FF9"/>
    <w:rsid w:val="00F4300D"/>
    <w:rsid w:val="00F4376A"/>
    <w:rsid w:val="00F43F98"/>
    <w:rsid w:val="00F45614"/>
    <w:rsid w:val="00F4582B"/>
    <w:rsid w:val="00F46135"/>
    <w:rsid w:val="00F4625F"/>
    <w:rsid w:val="00F464E3"/>
    <w:rsid w:val="00F46C83"/>
    <w:rsid w:val="00F46E1B"/>
    <w:rsid w:val="00F4703E"/>
    <w:rsid w:val="00F472B7"/>
    <w:rsid w:val="00F4790A"/>
    <w:rsid w:val="00F47E03"/>
    <w:rsid w:val="00F50072"/>
    <w:rsid w:val="00F509EC"/>
    <w:rsid w:val="00F50EA7"/>
    <w:rsid w:val="00F50F64"/>
    <w:rsid w:val="00F50F88"/>
    <w:rsid w:val="00F514FC"/>
    <w:rsid w:val="00F515C1"/>
    <w:rsid w:val="00F5259B"/>
    <w:rsid w:val="00F52D42"/>
    <w:rsid w:val="00F53137"/>
    <w:rsid w:val="00F534B5"/>
    <w:rsid w:val="00F53BC8"/>
    <w:rsid w:val="00F548CE"/>
    <w:rsid w:val="00F5520D"/>
    <w:rsid w:val="00F5540F"/>
    <w:rsid w:val="00F55E4F"/>
    <w:rsid w:val="00F5646C"/>
    <w:rsid w:val="00F564C4"/>
    <w:rsid w:val="00F5746B"/>
    <w:rsid w:val="00F57C07"/>
    <w:rsid w:val="00F600BD"/>
    <w:rsid w:val="00F60810"/>
    <w:rsid w:val="00F60FAB"/>
    <w:rsid w:val="00F6146F"/>
    <w:rsid w:val="00F6209E"/>
    <w:rsid w:val="00F6214E"/>
    <w:rsid w:val="00F63118"/>
    <w:rsid w:val="00F6347D"/>
    <w:rsid w:val="00F63760"/>
    <w:rsid w:val="00F63998"/>
    <w:rsid w:val="00F639B8"/>
    <w:rsid w:val="00F64793"/>
    <w:rsid w:val="00F64D6E"/>
    <w:rsid w:val="00F64F3D"/>
    <w:rsid w:val="00F664DA"/>
    <w:rsid w:val="00F664E8"/>
    <w:rsid w:val="00F6727E"/>
    <w:rsid w:val="00F67429"/>
    <w:rsid w:val="00F703FB"/>
    <w:rsid w:val="00F70835"/>
    <w:rsid w:val="00F708AF"/>
    <w:rsid w:val="00F70B02"/>
    <w:rsid w:val="00F70CA3"/>
    <w:rsid w:val="00F70E32"/>
    <w:rsid w:val="00F70E74"/>
    <w:rsid w:val="00F71085"/>
    <w:rsid w:val="00F7126B"/>
    <w:rsid w:val="00F71410"/>
    <w:rsid w:val="00F71600"/>
    <w:rsid w:val="00F7170A"/>
    <w:rsid w:val="00F717F4"/>
    <w:rsid w:val="00F71B04"/>
    <w:rsid w:val="00F71F0C"/>
    <w:rsid w:val="00F7226B"/>
    <w:rsid w:val="00F72959"/>
    <w:rsid w:val="00F72CD5"/>
    <w:rsid w:val="00F72DD1"/>
    <w:rsid w:val="00F72F48"/>
    <w:rsid w:val="00F73497"/>
    <w:rsid w:val="00F73603"/>
    <w:rsid w:val="00F7482F"/>
    <w:rsid w:val="00F74F94"/>
    <w:rsid w:val="00F75A9B"/>
    <w:rsid w:val="00F75F78"/>
    <w:rsid w:val="00F76488"/>
    <w:rsid w:val="00F7658F"/>
    <w:rsid w:val="00F767E8"/>
    <w:rsid w:val="00F76908"/>
    <w:rsid w:val="00F77029"/>
    <w:rsid w:val="00F776DA"/>
    <w:rsid w:val="00F777C8"/>
    <w:rsid w:val="00F77F8B"/>
    <w:rsid w:val="00F80596"/>
    <w:rsid w:val="00F806A1"/>
    <w:rsid w:val="00F81292"/>
    <w:rsid w:val="00F81B70"/>
    <w:rsid w:val="00F81C21"/>
    <w:rsid w:val="00F82461"/>
    <w:rsid w:val="00F83974"/>
    <w:rsid w:val="00F8398B"/>
    <w:rsid w:val="00F83E3A"/>
    <w:rsid w:val="00F84A89"/>
    <w:rsid w:val="00F851E1"/>
    <w:rsid w:val="00F85668"/>
    <w:rsid w:val="00F85FFA"/>
    <w:rsid w:val="00F86063"/>
    <w:rsid w:val="00F86138"/>
    <w:rsid w:val="00F869D0"/>
    <w:rsid w:val="00F86A2E"/>
    <w:rsid w:val="00F86FFD"/>
    <w:rsid w:val="00F8724B"/>
    <w:rsid w:val="00F87D26"/>
    <w:rsid w:val="00F90AAC"/>
    <w:rsid w:val="00F915E0"/>
    <w:rsid w:val="00F91FEA"/>
    <w:rsid w:val="00F925E5"/>
    <w:rsid w:val="00F92BAA"/>
    <w:rsid w:val="00F92DDF"/>
    <w:rsid w:val="00F93630"/>
    <w:rsid w:val="00F93689"/>
    <w:rsid w:val="00F93A60"/>
    <w:rsid w:val="00F9403C"/>
    <w:rsid w:val="00F94662"/>
    <w:rsid w:val="00F94797"/>
    <w:rsid w:val="00F947E9"/>
    <w:rsid w:val="00F94E69"/>
    <w:rsid w:val="00F95E86"/>
    <w:rsid w:val="00F961B1"/>
    <w:rsid w:val="00F96411"/>
    <w:rsid w:val="00F966D8"/>
    <w:rsid w:val="00F96BE4"/>
    <w:rsid w:val="00F97142"/>
    <w:rsid w:val="00F9737D"/>
    <w:rsid w:val="00F977D2"/>
    <w:rsid w:val="00F97810"/>
    <w:rsid w:val="00F97866"/>
    <w:rsid w:val="00F97F79"/>
    <w:rsid w:val="00FA0257"/>
    <w:rsid w:val="00FA03A9"/>
    <w:rsid w:val="00FA07C2"/>
    <w:rsid w:val="00FA0A38"/>
    <w:rsid w:val="00FA0BC0"/>
    <w:rsid w:val="00FA0CC3"/>
    <w:rsid w:val="00FA153A"/>
    <w:rsid w:val="00FA1F75"/>
    <w:rsid w:val="00FA23BA"/>
    <w:rsid w:val="00FA24CF"/>
    <w:rsid w:val="00FA26A2"/>
    <w:rsid w:val="00FA396E"/>
    <w:rsid w:val="00FA4287"/>
    <w:rsid w:val="00FA4338"/>
    <w:rsid w:val="00FA45F1"/>
    <w:rsid w:val="00FA4A82"/>
    <w:rsid w:val="00FA50D4"/>
    <w:rsid w:val="00FA5530"/>
    <w:rsid w:val="00FA5A4A"/>
    <w:rsid w:val="00FA61CD"/>
    <w:rsid w:val="00FA65B3"/>
    <w:rsid w:val="00FA69BD"/>
    <w:rsid w:val="00FA6B45"/>
    <w:rsid w:val="00FA72D2"/>
    <w:rsid w:val="00FA738F"/>
    <w:rsid w:val="00FB01B7"/>
    <w:rsid w:val="00FB03C9"/>
    <w:rsid w:val="00FB0A05"/>
    <w:rsid w:val="00FB0C49"/>
    <w:rsid w:val="00FB0ED0"/>
    <w:rsid w:val="00FB0FDB"/>
    <w:rsid w:val="00FB1477"/>
    <w:rsid w:val="00FB15D8"/>
    <w:rsid w:val="00FB1DA8"/>
    <w:rsid w:val="00FB1E69"/>
    <w:rsid w:val="00FB23DE"/>
    <w:rsid w:val="00FB307A"/>
    <w:rsid w:val="00FB327F"/>
    <w:rsid w:val="00FB35B3"/>
    <w:rsid w:val="00FB36B3"/>
    <w:rsid w:val="00FB3B07"/>
    <w:rsid w:val="00FB3B4E"/>
    <w:rsid w:val="00FB3B8D"/>
    <w:rsid w:val="00FB406E"/>
    <w:rsid w:val="00FB413D"/>
    <w:rsid w:val="00FB4571"/>
    <w:rsid w:val="00FB4A88"/>
    <w:rsid w:val="00FB4DA5"/>
    <w:rsid w:val="00FB4F6A"/>
    <w:rsid w:val="00FB5561"/>
    <w:rsid w:val="00FB575B"/>
    <w:rsid w:val="00FB5BC6"/>
    <w:rsid w:val="00FB6154"/>
    <w:rsid w:val="00FB6465"/>
    <w:rsid w:val="00FB72F7"/>
    <w:rsid w:val="00FC02D4"/>
    <w:rsid w:val="00FC0330"/>
    <w:rsid w:val="00FC06A1"/>
    <w:rsid w:val="00FC06EA"/>
    <w:rsid w:val="00FC0DF1"/>
    <w:rsid w:val="00FC150C"/>
    <w:rsid w:val="00FC15E1"/>
    <w:rsid w:val="00FC1CA6"/>
    <w:rsid w:val="00FC1E2A"/>
    <w:rsid w:val="00FC32D7"/>
    <w:rsid w:val="00FC3CD9"/>
    <w:rsid w:val="00FC45C5"/>
    <w:rsid w:val="00FC485B"/>
    <w:rsid w:val="00FC4ACA"/>
    <w:rsid w:val="00FC4B11"/>
    <w:rsid w:val="00FC51A2"/>
    <w:rsid w:val="00FC5D34"/>
    <w:rsid w:val="00FC5D5D"/>
    <w:rsid w:val="00FC5E2B"/>
    <w:rsid w:val="00FC633A"/>
    <w:rsid w:val="00FC74F3"/>
    <w:rsid w:val="00FC7821"/>
    <w:rsid w:val="00FC78A2"/>
    <w:rsid w:val="00FC7947"/>
    <w:rsid w:val="00FC7D17"/>
    <w:rsid w:val="00FD0157"/>
    <w:rsid w:val="00FD0B3A"/>
    <w:rsid w:val="00FD0DD4"/>
    <w:rsid w:val="00FD0F67"/>
    <w:rsid w:val="00FD1E57"/>
    <w:rsid w:val="00FD20A3"/>
    <w:rsid w:val="00FD29C1"/>
    <w:rsid w:val="00FD2CEF"/>
    <w:rsid w:val="00FD35E3"/>
    <w:rsid w:val="00FD387D"/>
    <w:rsid w:val="00FD42E4"/>
    <w:rsid w:val="00FD44A0"/>
    <w:rsid w:val="00FD4655"/>
    <w:rsid w:val="00FD4782"/>
    <w:rsid w:val="00FD4C49"/>
    <w:rsid w:val="00FD575E"/>
    <w:rsid w:val="00FD63B3"/>
    <w:rsid w:val="00FD6517"/>
    <w:rsid w:val="00FD6B33"/>
    <w:rsid w:val="00FD6C88"/>
    <w:rsid w:val="00FD6EFD"/>
    <w:rsid w:val="00FD74DE"/>
    <w:rsid w:val="00FD754E"/>
    <w:rsid w:val="00FD7F51"/>
    <w:rsid w:val="00FE04B6"/>
    <w:rsid w:val="00FE06D4"/>
    <w:rsid w:val="00FE0E89"/>
    <w:rsid w:val="00FE0F1C"/>
    <w:rsid w:val="00FE1866"/>
    <w:rsid w:val="00FE22E0"/>
    <w:rsid w:val="00FE27F1"/>
    <w:rsid w:val="00FE2970"/>
    <w:rsid w:val="00FE2BA5"/>
    <w:rsid w:val="00FE34F2"/>
    <w:rsid w:val="00FE3B1D"/>
    <w:rsid w:val="00FE3DE3"/>
    <w:rsid w:val="00FE4765"/>
    <w:rsid w:val="00FE4FB3"/>
    <w:rsid w:val="00FE5159"/>
    <w:rsid w:val="00FE5617"/>
    <w:rsid w:val="00FE5622"/>
    <w:rsid w:val="00FE5C62"/>
    <w:rsid w:val="00FE619F"/>
    <w:rsid w:val="00FE6969"/>
    <w:rsid w:val="00FE7097"/>
    <w:rsid w:val="00FE7283"/>
    <w:rsid w:val="00FE75D3"/>
    <w:rsid w:val="00FE783B"/>
    <w:rsid w:val="00FE7D69"/>
    <w:rsid w:val="00FF0072"/>
    <w:rsid w:val="00FF04C7"/>
    <w:rsid w:val="00FF05BA"/>
    <w:rsid w:val="00FF0895"/>
    <w:rsid w:val="00FF0934"/>
    <w:rsid w:val="00FF1D10"/>
    <w:rsid w:val="00FF1FF8"/>
    <w:rsid w:val="00FF2CCA"/>
    <w:rsid w:val="00FF32F4"/>
    <w:rsid w:val="00FF341E"/>
    <w:rsid w:val="00FF3620"/>
    <w:rsid w:val="00FF3E4A"/>
    <w:rsid w:val="00FF40A3"/>
    <w:rsid w:val="00FF4171"/>
    <w:rsid w:val="00FF4476"/>
    <w:rsid w:val="00FF454F"/>
    <w:rsid w:val="00FF4E4C"/>
    <w:rsid w:val="00FF555F"/>
    <w:rsid w:val="00FF62D7"/>
    <w:rsid w:val="00FF6E62"/>
    <w:rsid w:val="00FF72D0"/>
    <w:rsid w:val="00FF730D"/>
    <w:rsid w:val="00FF77F4"/>
    <w:rsid w:val="00FF7DED"/>
    <w:rsid w:val="00FF7E98"/>
    <w:rsid w:val="227C5E3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locked="1" w:uiPriority="0"/>
    <w:lsdException w:name="HTML Bottom of Form" w:locked="1" w:uiPriority="0"/>
    <w:lsdException w:name="Normal (Web)" w:locked="1" w:uiPriority="0"/>
    <w:lsdException w:name="HTML Acronym" w:semiHidden="1" w:unhideWhenUsed="1"/>
    <w:lsdException w:name="HTML Address" w:semiHidden="1" w:unhideWhenUsed="1"/>
    <w:lsdException w:name="HTML Cite" w:semiHidden="1" w:unhideWhenUsed="1"/>
    <w:lsdException w:name="HTML Code" w:locked="1" w:uiPriority="0"/>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locked="1" w:uiPriority="0"/>
    <w:lsdException w:name="Outline List 1" w:locked="1" w:uiPriority="0"/>
    <w:lsdException w:name="Outline List 2" w:locked="1" w:uiPriority="0"/>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5AFE"/>
    <w:pPr>
      <w:widowControl w:val="0"/>
      <w:jc w:val="both"/>
    </w:pPr>
    <w:rPr>
      <w:rFonts w:ascii="Calibri" w:hAnsi="Calibri"/>
    </w:rPr>
  </w:style>
  <w:style w:type="paragraph" w:styleId="Heading1">
    <w:name w:val="heading 1"/>
    <w:basedOn w:val="Normal"/>
    <w:next w:val="Normal"/>
    <w:link w:val="Heading1Char"/>
    <w:uiPriority w:val="99"/>
    <w:qFormat/>
    <w:rsid w:val="005C5AFE"/>
    <w:pPr>
      <w:keepNext/>
      <w:keepLines/>
      <w:numPr>
        <w:numId w:val="1"/>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5C5AFE"/>
    <w:pPr>
      <w:keepNext/>
      <w:keepLines/>
      <w:numPr>
        <w:ilvl w:val="1"/>
        <w:numId w:val="1"/>
      </w:numPr>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9"/>
    <w:qFormat/>
    <w:rsid w:val="005C5AFE"/>
    <w:pPr>
      <w:keepNext/>
      <w:keepLines/>
      <w:numPr>
        <w:ilvl w:val="2"/>
        <w:numId w:val="1"/>
      </w:numPr>
      <w:spacing w:before="260" w:after="260" w:line="416" w:lineRule="auto"/>
      <w:outlineLvl w:val="2"/>
    </w:pPr>
    <w:rPr>
      <w:b/>
      <w:bCs/>
      <w:sz w:val="32"/>
      <w:szCs w:val="32"/>
    </w:rPr>
  </w:style>
  <w:style w:type="paragraph" w:styleId="Heading4">
    <w:name w:val="heading 4"/>
    <w:basedOn w:val="Normal"/>
    <w:next w:val="Normal"/>
    <w:link w:val="Heading4Char"/>
    <w:uiPriority w:val="99"/>
    <w:qFormat/>
    <w:rsid w:val="005C5AFE"/>
    <w:pPr>
      <w:keepNext/>
      <w:keepLines/>
      <w:numPr>
        <w:ilvl w:val="3"/>
        <w:numId w:val="1"/>
      </w:numPr>
      <w:spacing w:before="280" w:after="290" w:line="376" w:lineRule="auto"/>
      <w:outlineLvl w:val="3"/>
    </w:pPr>
    <w:rPr>
      <w:rFonts w:ascii="Cambria" w:hAnsi="Cambria"/>
      <w:b/>
      <w:bCs/>
      <w:sz w:val="28"/>
      <w:szCs w:val="28"/>
    </w:rPr>
  </w:style>
  <w:style w:type="paragraph" w:styleId="Heading5">
    <w:name w:val="heading 5"/>
    <w:basedOn w:val="Normal"/>
    <w:next w:val="Normal"/>
    <w:link w:val="Heading5Char"/>
    <w:uiPriority w:val="99"/>
    <w:qFormat/>
    <w:rsid w:val="005C5AFE"/>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9"/>
    <w:qFormat/>
    <w:rsid w:val="005C5AFE"/>
    <w:pPr>
      <w:keepNext/>
      <w:keepLines/>
      <w:numPr>
        <w:ilvl w:val="5"/>
        <w:numId w:val="1"/>
      </w:numPr>
      <w:spacing w:before="240" w:after="64" w:line="320" w:lineRule="auto"/>
      <w:outlineLvl w:val="5"/>
    </w:pPr>
    <w:rPr>
      <w:rFonts w:ascii="Cambria" w:hAnsi="Cambria"/>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5AFE"/>
    <w:rPr>
      <w:rFonts w:cs="Times New Roman"/>
      <w:b/>
      <w:bCs/>
      <w:kern w:val="44"/>
      <w:sz w:val="44"/>
      <w:szCs w:val="44"/>
    </w:rPr>
  </w:style>
  <w:style w:type="character" w:customStyle="1" w:styleId="Heading2Char">
    <w:name w:val="Heading 2 Char"/>
    <w:basedOn w:val="DefaultParagraphFont"/>
    <w:link w:val="Heading2"/>
    <w:uiPriority w:val="99"/>
    <w:locked/>
    <w:rsid w:val="005C5AFE"/>
    <w:rPr>
      <w:rFonts w:ascii="Cambria" w:eastAsia="宋体" w:hAnsi="Cambria" w:cs="Times New Roman"/>
      <w:b/>
      <w:bCs/>
      <w:sz w:val="32"/>
      <w:szCs w:val="32"/>
    </w:rPr>
  </w:style>
  <w:style w:type="character" w:customStyle="1" w:styleId="Heading3Char">
    <w:name w:val="Heading 3 Char"/>
    <w:basedOn w:val="DefaultParagraphFont"/>
    <w:link w:val="Heading3"/>
    <w:uiPriority w:val="99"/>
    <w:locked/>
    <w:rsid w:val="005C5AFE"/>
    <w:rPr>
      <w:rFonts w:cs="Times New Roman"/>
      <w:b/>
      <w:bCs/>
      <w:sz w:val="32"/>
      <w:szCs w:val="32"/>
    </w:rPr>
  </w:style>
  <w:style w:type="character" w:customStyle="1" w:styleId="Heading4Char">
    <w:name w:val="Heading 4 Char"/>
    <w:basedOn w:val="DefaultParagraphFont"/>
    <w:link w:val="Heading4"/>
    <w:uiPriority w:val="99"/>
    <w:locked/>
    <w:rsid w:val="005C5AFE"/>
    <w:rPr>
      <w:rFonts w:ascii="Cambria" w:eastAsia="宋体" w:hAnsi="Cambria" w:cs="Times New Roman"/>
      <w:b/>
      <w:bCs/>
      <w:sz w:val="28"/>
      <w:szCs w:val="28"/>
    </w:rPr>
  </w:style>
  <w:style w:type="character" w:customStyle="1" w:styleId="Heading5Char">
    <w:name w:val="Heading 5 Char"/>
    <w:basedOn w:val="DefaultParagraphFont"/>
    <w:link w:val="Heading5"/>
    <w:uiPriority w:val="99"/>
    <w:locked/>
    <w:rsid w:val="005C5AFE"/>
    <w:rPr>
      <w:rFonts w:cs="Times New Roman"/>
      <w:b/>
      <w:bCs/>
      <w:sz w:val="28"/>
      <w:szCs w:val="28"/>
    </w:rPr>
  </w:style>
  <w:style w:type="character" w:customStyle="1" w:styleId="Heading6Char">
    <w:name w:val="Heading 6 Char"/>
    <w:basedOn w:val="DefaultParagraphFont"/>
    <w:link w:val="Heading6"/>
    <w:uiPriority w:val="99"/>
    <w:locked/>
    <w:rsid w:val="005C5AFE"/>
    <w:rPr>
      <w:rFonts w:ascii="Cambria" w:eastAsia="宋体" w:hAnsi="Cambria" w:cs="Times New Roman"/>
      <w:b/>
      <w:bCs/>
      <w:sz w:val="24"/>
      <w:szCs w:val="24"/>
    </w:rPr>
  </w:style>
  <w:style w:type="paragraph" w:styleId="DocumentMap">
    <w:name w:val="Document Map"/>
    <w:basedOn w:val="Normal"/>
    <w:link w:val="DocumentMapChar"/>
    <w:uiPriority w:val="99"/>
    <w:rsid w:val="005C5AFE"/>
    <w:rPr>
      <w:rFonts w:ascii="宋体"/>
      <w:sz w:val="18"/>
      <w:szCs w:val="18"/>
    </w:rPr>
  </w:style>
  <w:style w:type="character" w:customStyle="1" w:styleId="DocumentMapChar">
    <w:name w:val="Document Map Char"/>
    <w:basedOn w:val="DefaultParagraphFont"/>
    <w:link w:val="DocumentMap"/>
    <w:uiPriority w:val="99"/>
    <w:semiHidden/>
    <w:locked/>
    <w:rsid w:val="005C5AFE"/>
    <w:rPr>
      <w:rFonts w:ascii="宋体" w:eastAsia="宋体" w:cs="Times New Roman"/>
      <w:sz w:val="18"/>
      <w:szCs w:val="18"/>
    </w:rPr>
  </w:style>
  <w:style w:type="paragraph" w:styleId="BalloonText">
    <w:name w:val="Balloon Text"/>
    <w:basedOn w:val="Normal"/>
    <w:link w:val="BalloonTextChar"/>
    <w:uiPriority w:val="99"/>
    <w:rsid w:val="005C5AFE"/>
    <w:rPr>
      <w:sz w:val="18"/>
      <w:szCs w:val="18"/>
    </w:rPr>
  </w:style>
  <w:style w:type="character" w:customStyle="1" w:styleId="BalloonTextChar">
    <w:name w:val="Balloon Text Char"/>
    <w:basedOn w:val="DefaultParagraphFont"/>
    <w:link w:val="BalloonText"/>
    <w:uiPriority w:val="99"/>
    <w:semiHidden/>
    <w:locked/>
    <w:rsid w:val="005C5AFE"/>
    <w:rPr>
      <w:rFonts w:cs="Times New Roman"/>
      <w:sz w:val="18"/>
      <w:szCs w:val="18"/>
    </w:rPr>
  </w:style>
  <w:style w:type="paragraph" w:styleId="Footer">
    <w:name w:val="footer"/>
    <w:basedOn w:val="Normal"/>
    <w:link w:val="FooterChar"/>
    <w:uiPriority w:val="99"/>
    <w:rsid w:val="005C5AF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5C5AFE"/>
    <w:rPr>
      <w:rFonts w:cs="Times New Roman"/>
      <w:sz w:val="18"/>
      <w:szCs w:val="18"/>
    </w:rPr>
  </w:style>
  <w:style w:type="paragraph" w:styleId="Header">
    <w:name w:val="header"/>
    <w:basedOn w:val="Normal"/>
    <w:link w:val="HeaderChar"/>
    <w:uiPriority w:val="99"/>
    <w:rsid w:val="005C5AF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5C5AFE"/>
    <w:rPr>
      <w:rFonts w:cs="Times New Roman"/>
      <w:sz w:val="18"/>
      <w:szCs w:val="18"/>
    </w:rPr>
  </w:style>
  <w:style w:type="paragraph" w:styleId="HTMLPreformatted">
    <w:name w:val="HTML Preformatted"/>
    <w:basedOn w:val="Normal"/>
    <w:link w:val="HTMLPreformattedChar"/>
    <w:uiPriority w:val="99"/>
    <w:rsid w:val="005C5A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semiHidden/>
    <w:locked/>
    <w:rsid w:val="005C5AFE"/>
    <w:rPr>
      <w:rFonts w:ascii="宋体" w:eastAsia="宋体" w:hAnsi="宋体" w:cs="宋体"/>
      <w:kern w:val="0"/>
      <w:sz w:val="24"/>
      <w:szCs w:val="24"/>
    </w:rPr>
  </w:style>
  <w:style w:type="paragraph" w:styleId="NormalWeb">
    <w:name w:val="Normal (Web)"/>
    <w:basedOn w:val="Normal"/>
    <w:uiPriority w:val="99"/>
    <w:rsid w:val="005C5AFE"/>
    <w:pPr>
      <w:widowControl/>
      <w:spacing w:before="100" w:beforeAutospacing="1" w:after="100" w:afterAutospacing="1"/>
      <w:jc w:val="left"/>
    </w:pPr>
    <w:rPr>
      <w:rFonts w:ascii="宋体" w:hAnsi="宋体" w:cs="宋体"/>
      <w:kern w:val="0"/>
      <w:sz w:val="24"/>
      <w:szCs w:val="24"/>
    </w:rPr>
  </w:style>
  <w:style w:type="paragraph" w:styleId="Title">
    <w:name w:val="Title"/>
    <w:basedOn w:val="Normal"/>
    <w:next w:val="Normal"/>
    <w:link w:val="TitleChar"/>
    <w:uiPriority w:val="99"/>
    <w:qFormat/>
    <w:rsid w:val="005C5AFE"/>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99"/>
    <w:locked/>
    <w:rsid w:val="005C5AFE"/>
    <w:rPr>
      <w:rFonts w:ascii="Cambria" w:eastAsia="宋体" w:hAnsi="Cambria" w:cs="Times New Roman"/>
      <w:b/>
      <w:bCs/>
      <w:sz w:val="32"/>
      <w:szCs w:val="32"/>
    </w:rPr>
  </w:style>
  <w:style w:type="character" w:styleId="Strong">
    <w:name w:val="Strong"/>
    <w:basedOn w:val="DefaultParagraphFont"/>
    <w:uiPriority w:val="99"/>
    <w:qFormat/>
    <w:rsid w:val="005C5AFE"/>
    <w:rPr>
      <w:rFonts w:cs="Times New Roman"/>
      <w:b/>
      <w:bCs/>
    </w:rPr>
  </w:style>
  <w:style w:type="character" w:styleId="Emphasis">
    <w:name w:val="Emphasis"/>
    <w:basedOn w:val="DefaultParagraphFont"/>
    <w:uiPriority w:val="99"/>
    <w:qFormat/>
    <w:rsid w:val="005C5AFE"/>
    <w:rPr>
      <w:rFonts w:cs="Times New Roman"/>
      <w:i/>
      <w:iCs/>
    </w:rPr>
  </w:style>
  <w:style w:type="character" w:styleId="Hyperlink">
    <w:name w:val="Hyperlink"/>
    <w:basedOn w:val="DefaultParagraphFont"/>
    <w:uiPriority w:val="99"/>
    <w:rsid w:val="005C5AFE"/>
    <w:rPr>
      <w:rFonts w:cs="Times New Roman"/>
      <w:color w:val="0000FF"/>
      <w:u w:val="single"/>
    </w:rPr>
  </w:style>
  <w:style w:type="character" w:styleId="HTMLCode">
    <w:name w:val="HTML Code"/>
    <w:basedOn w:val="DefaultParagraphFont"/>
    <w:uiPriority w:val="99"/>
    <w:rsid w:val="005C5AFE"/>
    <w:rPr>
      <w:rFonts w:ascii="宋体" w:eastAsia="宋体" w:hAnsi="宋体" w:cs="宋体"/>
      <w:sz w:val="24"/>
      <w:szCs w:val="24"/>
    </w:rPr>
  </w:style>
  <w:style w:type="paragraph" w:customStyle="1" w:styleId="ListParagraph1">
    <w:name w:val="List Paragraph1"/>
    <w:basedOn w:val="Normal"/>
    <w:link w:val="Char"/>
    <w:uiPriority w:val="99"/>
    <w:rsid w:val="005C5AFE"/>
    <w:pPr>
      <w:ind w:firstLineChars="200" w:firstLine="420"/>
    </w:pPr>
  </w:style>
  <w:style w:type="paragraph" w:customStyle="1" w:styleId="10">
    <w:name w:val="样式10"/>
    <w:basedOn w:val="Heading4"/>
    <w:link w:val="10Char"/>
    <w:uiPriority w:val="99"/>
    <w:rsid w:val="005C5AFE"/>
    <w:pPr>
      <w:ind w:left="1700" w:hanging="425"/>
    </w:pPr>
  </w:style>
  <w:style w:type="paragraph" w:customStyle="1" w:styleId="1">
    <w:name w:val="样式1"/>
    <w:basedOn w:val="Heading2"/>
    <w:uiPriority w:val="99"/>
    <w:rsid w:val="005C5AFE"/>
    <w:pPr>
      <w:numPr>
        <w:ilvl w:val="0"/>
        <w:numId w:val="2"/>
      </w:numPr>
    </w:pPr>
  </w:style>
  <w:style w:type="paragraph" w:customStyle="1" w:styleId="3">
    <w:name w:val="样式3"/>
    <w:basedOn w:val="1"/>
    <w:uiPriority w:val="99"/>
    <w:rsid w:val="005C5AFE"/>
    <w:pPr>
      <w:numPr>
        <w:ilvl w:val="1"/>
      </w:numPr>
    </w:pPr>
  </w:style>
  <w:style w:type="paragraph" w:customStyle="1" w:styleId="4">
    <w:name w:val="样式4"/>
    <w:basedOn w:val="3"/>
    <w:uiPriority w:val="99"/>
    <w:rsid w:val="005C5AFE"/>
    <w:pPr>
      <w:numPr>
        <w:ilvl w:val="2"/>
      </w:numPr>
    </w:pPr>
  </w:style>
  <w:style w:type="paragraph" w:customStyle="1" w:styleId="9">
    <w:name w:val="样式9"/>
    <w:basedOn w:val="Heading3"/>
    <w:link w:val="9Char"/>
    <w:uiPriority w:val="99"/>
    <w:rsid w:val="005C5AFE"/>
  </w:style>
  <w:style w:type="character" w:customStyle="1" w:styleId="ask-title">
    <w:name w:val="ask-title"/>
    <w:basedOn w:val="DefaultParagraphFont"/>
    <w:uiPriority w:val="99"/>
    <w:rsid w:val="005C5AFE"/>
    <w:rPr>
      <w:rFonts w:cs="Times New Roman"/>
    </w:rPr>
  </w:style>
  <w:style w:type="character" w:customStyle="1" w:styleId="txt">
    <w:name w:val="txt"/>
    <w:basedOn w:val="DefaultParagraphFont"/>
    <w:uiPriority w:val="99"/>
    <w:rsid w:val="005C5AFE"/>
    <w:rPr>
      <w:rFonts w:cs="Times New Roman"/>
    </w:rPr>
  </w:style>
  <w:style w:type="character" w:customStyle="1" w:styleId="apple-converted-space">
    <w:name w:val="apple-converted-space"/>
    <w:basedOn w:val="DefaultParagraphFont"/>
    <w:uiPriority w:val="99"/>
    <w:rsid w:val="005C5AFE"/>
    <w:rPr>
      <w:rFonts w:cs="Times New Roman"/>
    </w:rPr>
  </w:style>
  <w:style w:type="character" w:customStyle="1" w:styleId="datagrid-sort-icon">
    <w:name w:val="datagrid-sort-icon"/>
    <w:basedOn w:val="DefaultParagraphFont"/>
    <w:uiPriority w:val="99"/>
    <w:rsid w:val="005C5AFE"/>
    <w:rPr>
      <w:rFonts w:cs="Times New Roman"/>
    </w:rPr>
  </w:style>
  <w:style w:type="character" w:customStyle="1" w:styleId="hilite1">
    <w:name w:val="hilite1"/>
    <w:basedOn w:val="DefaultParagraphFont"/>
    <w:uiPriority w:val="99"/>
    <w:rsid w:val="005C5AFE"/>
    <w:rPr>
      <w:rFonts w:cs="Times New Roman"/>
    </w:rPr>
  </w:style>
  <w:style w:type="character" w:customStyle="1" w:styleId="Char">
    <w:name w:val="列出段落 Char"/>
    <w:basedOn w:val="DefaultParagraphFont"/>
    <w:link w:val="ListParagraph1"/>
    <w:uiPriority w:val="99"/>
    <w:locked/>
    <w:rsid w:val="005C5AFE"/>
    <w:rPr>
      <w:rFonts w:cs="Times New Roman"/>
    </w:rPr>
  </w:style>
  <w:style w:type="character" w:customStyle="1" w:styleId="10Char">
    <w:name w:val="样式10 Char"/>
    <w:basedOn w:val="Heading4Char"/>
    <w:link w:val="10"/>
    <w:uiPriority w:val="99"/>
    <w:locked/>
    <w:rsid w:val="005C5AFE"/>
  </w:style>
  <w:style w:type="character" w:customStyle="1" w:styleId="9Char">
    <w:name w:val="样式9 Char"/>
    <w:basedOn w:val="Heading3Char"/>
    <w:link w:val="9"/>
    <w:uiPriority w:val="99"/>
    <w:locked/>
    <w:rsid w:val="005C5A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oleObject" Target="embeddings/oleObject1.bin"/><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s>
</file>

<file path=word/theme/theme1.xml><?xml version="1.0" encoding="utf-8"?>
<a:theme xmlns:a="http://schemas.openxmlformats.org/drawingml/2006/main" name="Office Theme">
  <a:themeElements>
    <a:clrScheme name="Office">
      <a:dk1>
        <a:sysClr val="windowText" lastClr="000000"/>
      </a:dk1>
      <a:lt1>
        <a:sysClr val="window" lastClr="C5E0B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73</TotalTime>
  <Pages>39</Pages>
  <Words>2141</Words>
  <Characters>12205</Characters>
  <Application>Microsoft Office Outlook</Application>
  <DocSecurity>0</DocSecurity>
  <Lines>0</Lines>
  <Paragraphs>0</Paragraphs>
  <ScaleCrop>false</ScaleCrop>
  <Company>mq</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项目第一天 环境搭建</dc:title>
  <dc:subject/>
  <dc:creator>Thinkpad</dc:creator>
  <cp:keywords/>
  <dc:description/>
  <cp:lastModifiedBy>admin</cp:lastModifiedBy>
  <cp:revision>4</cp:revision>
  <dcterms:created xsi:type="dcterms:W3CDTF">2014-11-25T06:33:00Z</dcterms:created>
  <dcterms:modified xsi:type="dcterms:W3CDTF">2018-03-01T02:14:00Z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