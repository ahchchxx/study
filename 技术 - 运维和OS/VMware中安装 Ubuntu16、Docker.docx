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安装文件</w:t>
      </w:r>
    </w:p>
    <w:p>
      <w:pPr>
        <w:ind w:firstLine="420"/>
      </w:pPr>
      <w:r>
        <w:t>ubuntu-16.04.3-server-amd64.iso</w:t>
      </w:r>
    </w:p>
    <w:p>
      <w:pPr>
        <w:ind w:firstLine="420"/>
      </w:pPr>
      <w:r>
        <w:t>VMare-workstation-full-12.5.7-5813279.exe</w:t>
      </w:r>
    </w:p>
    <w:p>
      <w:pPr>
        <w:ind w:left="420" w:firstLine="420"/>
      </w:pPr>
      <w:r>
        <w:rPr>
          <w:rFonts w:hint="eastAsia"/>
        </w:rPr>
        <w:t>注册码：</w:t>
      </w:r>
      <w:r>
        <w:t>AA3E0-0VDE1-0893Z-KGZ59-QGAVF</w:t>
      </w:r>
    </w:p>
    <w:p>
      <w:pPr>
        <w:pStyle w:val="2"/>
      </w:pPr>
      <w:r>
        <w:rPr>
          <w:rFonts w:hint="eastAsia"/>
        </w:rPr>
        <w:t>创建虚拟机</w:t>
      </w:r>
    </w:p>
    <w:p>
      <w:r>
        <w:pict>
          <v:shape id="_x0000_i1025" o:spt="75" type="#_x0000_t75" style="height:345pt;width:401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r>
        <w:pict>
          <v:shape id="_x0000_i1026" o:spt="75" type="#_x0000_t75" style="height:346.5pt;width:400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345.75pt;width:400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pict>
          <v:shape id="_x0000_i1028" o:spt="75" type="#_x0000_t75" style="height:349.5pt;width:403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pict>
          <v:shape id="_x0000_i1029" o:spt="75" type="#_x0000_t75" style="height:349.5pt;width:403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pict>
          <v:shape id="_x0000_i1030" o:spt="75" type="#_x0000_t75" style="height:347.25pt;width:40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pict>
          <v:shape id="_x0000_i1031" o:spt="75" type="#_x0000_t75" style="height:348pt;width:402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pict>
          <v:shape id="_x0000_i1032" o:spt="75" type="#_x0000_t75" style="height:350.25pt;width:405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pict>
          <v:shape id="_x0000_i1033" o:spt="75" type="#_x0000_t75" style="height:348.75pt;width:405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pict>
          <v:shape id="_x0000_i1034" o:spt="75" type="#_x0000_t75" style="height:346.5pt;width:402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pict>
          <v:shape id="_x0000_i1035" o:spt="75" type="#_x0000_t75" style="height:349.5pt;width:40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pict>
          <v:shape id="_x0000_i1036" o:spt="75" type="#_x0000_t75" style="height:351pt;width:4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pict>
          <v:shape id="_x0000_i1037" o:spt="75" type="#_x0000_t75" style="height:348.75pt;width:402.7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pict>
          <v:shape id="_x0000_i1038" o:spt="75" type="#_x0000_t75" style="height:350.25pt;width:407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安装</w:t>
      </w:r>
      <w:r>
        <w:t>Ubuntu</w:t>
      </w:r>
      <w:r>
        <w:rPr>
          <w:rFonts w:hint="eastAsia"/>
        </w:rPr>
        <w:t>系统</w:t>
      </w:r>
    </w:p>
    <w:p>
      <w:r>
        <w:rPr>
          <w:rFonts w:hint="eastAsia"/>
        </w:rPr>
        <w:t>设置光盘镜像：</w:t>
      </w:r>
    </w:p>
    <w:p>
      <w:r>
        <w:pict>
          <v:shape id="_x0000_i1039" o:spt="75" type="#_x0000_t75" style="height:516.75pt;width:762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点击“开启此虚拟机”。</w:t>
      </w:r>
    </w:p>
    <w:p>
      <w:r>
        <w:pict>
          <v:shape id="_x0000_i1040" o:spt="75" type="#_x0000_t75" style="height:400.5pt;width:516.7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pict>
          <v:shape id="_x0000_i1041" o:spt="75" type="#_x0000_t75" style="height:394.5pt;width:510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pict>
          <v:shape id="_x0000_i1042" o:spt="75" type="#_x0000_t75" style="height:462.75pt;width:61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pict>
          <v:shape id="_x0000_i1043" o:spt="75" type="#_x0000_t75" style="height:470.25pt;width:626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r>
        <w:pict>
          <v:shape id="_x0000_i1044" o:spt="75" type="#_x0000_t75" style="height:471.75pt;width:630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r>
        <w:pict>
          <v:shape id="_x0000_i1045" o:spt="75" type="#_x0000_t75" style="height:469.5pt;width:631.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r>
        <w:pict>
          <v:shape id="_x0000_i1046" o:spt="75" type="#_x0000_t75" style="height:475.5pt;width:633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输入主机名：</w:t>
      </w:r>
    </w:p>
    <w:p>
      <w:r>
        <w:pict>
          <v:shape id="_x0000_i1047" o:spt="75" type="#_x0000_t75" style="height:472.5pt;width:627.7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输入用户名：</w:t>
      </w:r>
    </w:p>
    <w:p>
      <w:r>
        <w:pict>
          <v:shape id="_x0000_i1048" o:spt="75" type="#_x0000_t75" style="height:475.5pt;width:633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r>
        <w:pict>
          <v:shape id="_x0000_i1049" o:spt="75" type="#_x0000_t75" style="height:477.75pt;width:632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输入密码：</w:t>
      </w:r>
      <w:r>
        <w:t>itcast123</w:t>
      </w:r>
    </w:p>
    <w:p>
      <w:r>
        <w:pict>
          <v:shape id="_x0000_i1050" o:spt="75" type="#_x0000_t75" style="height:472.5pt;width:627.7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确认密码：</w:t>
      </w:r>
    </w:p>
    <w:p>
      <w:r>
        <w:pict>
          <v:shape id="_x0000_i1051" o:spt="75" type="#_x0000_t75" style="height:471.75pt;width:629.2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r>
        <w:pict>
          <v:shape id="_x0000_i1052" o:spt="75" type="#_x0000_t75" style="height:477pt;width:636.7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r>
        <w:pict>
          <v:shape id="_x0000_i1053" o:spt="75" type="#_x0000_t75" style="height:477.75pt;width:631.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r>
        <w:pict>
          <v:shape id="_x0000_i1054" o:spt="75" type="#_x0000_t75" style="height:471pt;width:627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r>
        <w:pict>
          <v:shape id="_x0000_i1055" o:spt="75" type="#_x0000_t75" style="height:479.25pt;width:628.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r>
        <w:pict>
          <v:shape id="_x0000_i1056" o:spt="75" type="#_x0000_t75" style="height:479.25pt;width:636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r>
        <w:pict>
          <v:shape id="_x0000_i1057" o:spt="75" type="#_x0000_t75" style="height:485.25pt;width:633.7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选择不更新：</w:t>
      </w:r>
    </w:p>
    <w:p>
      <w:r>
        <w:pict>
          <v:shape id="_x0000_i1058" o:spt="75" type="#_x0000_t75" style="height:478.5pt;width:634.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r>
        <w:pict>
          <v:shape id="_x0000_i1059" o:spt="75" type="#_x0000_t75" style="height:473.25pt;width:627.7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r>
        <w:pict>
          <v:shape id="_x0000_i1060" o:spt="75" type="#_x0000_t75" style="height:471.75pt;width:630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r>
        <w:pict>
          <v:shape id="_x0000_i1061" o:spt="75" type="#_x0000_t75" style="height:472.5pt;width:630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至此，安装完成。</w:t>
      </w:r>
    </w:p>
    <w:p>
      <w:pPr>
        <w:pStyle w:val="2"/>
      </w:pPr>
      <w:r>
        <w:rPr>
          <w:rFonts w:hint="eastAsia"/>
        </w:rPr>
        <w:t>安装完成后的配置</w:t>
      </w:r>
    </w:p>
    <w:p>
      <w:pPr>
        <w:pStyle w:val="3"/>
      </w:pPr>
      <w:r>
        <w:rPr>
          <w:rFonts w:hint="eastAsia"/>
        </w:rPr>
        <w:t>设置</w:t>
      </w:r>
      <w:r>
        <w:t>root</w:t>
      </w:r>
      <w:r>
        <w:rPr>
          <w:rFonts w:hint="eastAsia"/>
        </w:rPr>
        <w:t>用户的密码</w:t>
      </w:r>
    </w:p>
    <w:p>
      <w:r>
        <w:pict>
          <v:shape id="_x0000_i1062" o:spt="75" type="#_x0000_t75" style="height:78.75pt;width:254.2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设置</w:t>
      </w:r>
      <w:r>
        <w:t>root</w:t>
      </w:r>
      <w:r>
        <w:rPr>
          <w:rFonts w:hint="eastAsia"/>
        </w:rPr>
        <w:t>用户的密码为</w:t>
      </w:r>
      <w:r>
        <w:t>root123</w:t>
      </w:r>
    </w:p>
    <w:p>
      <w:pPr>
        <w:pStyle w:val="3"/>
      </w:pPr>
      <w:r>
        <w:rPr>
          <w:rFonts w:hint="eastAsia"/>
        </w:rPr>
        <w:t>设置</w:t>
      </w:r>
      <w:r>
        <w:t>root</w:t>
      </w:r>
      <w:r>
        <w:rPr>
          <w:rFonts w:hint="eastAsia"/>
        </w:rPr>
        <w:t>用户可以远程登录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补充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SecureCRT登录失败  https://blog.csdn.net/sjj_11/article/details/106324336</w:t>
      </w:r>
      <w:bookmarkStart w:id="0" w:name="_GoBack"/>
      <w:bookmarkEnd w:id="0"/>
    </w:p>
    <w:p>
      <w:r>
        <w:t>vim  /etc/ssh/sshd_config</w:t>
      </w:r>
    </w:p>
    <w:p>
      <w:r>
        <w:pict>
          <v:shape id="_x0000_i1063" o:spt="75" type="#_x0000_t75" style="height:183.75pt;width:357.7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保存，退出。重新启动</w:t>
      </w:r>
      <w:r>
        <w:t>ssh</w:t>
      </w:r>
      <w:r>
        <w:rPr>
          <w:rFonts w:hint="eastAsia"/>
        </w:rPr>
        <w:t>服务。</w:t>
      </w:r>
    </w:p>
    <w:p>
      <w:r>
        <w:t xml:space="preserve">service ssh restart </w:t>
      </w:r>
    </w:p>
    <w:p/>
    <w:p>
      <w:r>
        <w:pict>
          <v:shape id="_x0000_i1064" o:spt="75" type="#_x0000_t75" style="height:332.25pt;width:514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可以远程登录了。</w:t>
      </w:r>
    </w:p>
    <w:p>
      <w:pPr>
        <w:pStyle w:val="3"/>
      </w:pPr>
      <w:r>
        <w:rPr>
          <w:rFonts w:hint="eastAsia"/>
        </w:rPr>
        <w:t>升级软件包</w:t>
      </w:r>
    </w:p>
    <w:p>
      <w:r>
        <w:rPr>
          <w:rFonts w:hint="eastAsia"/>
        </w:rPr>
        <w:t>执行命令：</w:t>
      </w:r>
    </w:p>
    <w:p>
      <w:pPr>
        <w:tabs>
          <w:tab w:val="left" w:pos="3630"/>
        </w:tabs>
      </w:pPr>
      <w:r>
        <w:t>apt update  #</w:t>
      </w:r>
      <w:r>
        <w:rPr>
          <w:rFonts w:hint="eastAsia"/>
        </w:rPr>
        <w:t>更新软件列表</w:t>
      </w:r>
    </w:p>
    <w:p>
      <w:pPr>
        <w:tabs>
          <w:tab w:val="left" w:pos="3630"/>
        </w:tabs>
      </w:pPr>
      <w:r>
        <w:t>apt upgrade -y</w:t>
      </w:r>
    </w:p>
    <w:p>
      <w:pPr>
        <w:pStyle w:val="3"/>
      </w:pPr>
      <w:r>
        <w:rPr>
          <w:rFonts w:hint="eastAsia"/>
        </w:rPr>
        <w:t>安装</w:t>
      </w:r>
      <w:r>
        <w:t>lrzsz</w:t>
      </w:r>
    </w:p>
    <w:p>
      <w:r>
        <w:t>apt install lrzsz -y</w:t>
      </w:r>
    </w:p>
    <w:p>
      <w:pPr>
        <w:pStyle w:val="3"/>
      </w:pPr>
      <w:r>
        <w:rPr>
          <w:rFonts w:hint="eastAsia"/>
        </w:rPr>
        <w:t>安装</w:t>
      </w:r>
      <w:r>
        <w:t>jdk1.8</w:t>
      </w:r>
    </w:p>
    <w:p>
      <w:r>
        <w:rPr>
          <w:rFonts w:hint="eastAsia"/>
        </w:rPr>
        <w:t>开始安装：</w:t>
      </w:r>
    </w:p>
    <w:p>
      <w:r>
        <w:t>mkdir /usr/local/src/java</w:t>
      </w:r>
    </w:p>
    <w:p>
      <w:r>
        <w:t xml:space="preserve">rz </w:t>
      </w:r>
      <w:r>
        <w:rPr>
          <w:rFonts w:hint="eastAsia"/>
        </w:rPr>
        <w:t>上传</w:t>
      </w:r>
      <w:r>
        <w:t>jdk tar</w:t>
      </w:r>
      <w:r>
        <w:rPr>
          <w:rFonts w:hint="eastAsia"/>
        </w:rPr>
        <w:t>包</w:t>
      </w:r>
    </w:p>
    <w:p>
      <w:r>
        <w:t>tar -xvf jdk-8u144-linux-x64.tar.gz</w:t>
      </w:r>
    </w:p>
    <w:p/>
    <w:p>
      <w:r>
        <w:rPr>
          <w:rFonts w:hint="eastAsia"/>
        </w:rPr>
        <w:t>①</w:t>
      </w:r>
      <w:r>
        <w:t xml:space="preserve"> vi /etc/profile</w:t>
      </w:r>
    </w:p>
    <w:p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>
      <w:r>
        <w:tab/>
      </w:r>
      <w:r>
        <w:t>#set java environment</w:t>
      </w:r>
    </w:p>
    <w:p>
      <w:r>
        <w:tab/>
      </w:r>
      <w:r>
        <w:t>JAVA_HOME=/usr/local/src/java/jdk1.8.0_144</w:t>
      </w:r>
    </w:p>
    <w:p>
      <w:r>
        <w:tab/>
      </w:r>
      <w:r>
        <w:t>CLASSPATH=.:$JAVA_HOME/lib.tools.jar</w:t>
      </w:r>
    </w:p>
    <w:p>
      <w:r>
        <w:tab/>
      </w:r>
      <w:r>
        <w:t>PATH=$JAVA_HOME/bin:$PATH</w:t>
      </w:r>
    </w:p>
    <w:p>
      <w:r>
        <w:tab/>
      </w:r>
      <w:r>
        <w:t>export JAVA_HOME CLASSPATH PATH</w:t>
      </w:r>
    </w:p>
    <w:p>
      <w:r>
        <w:rPr>
          <w:rFonts w:hint="eastAsia"/>
        </w:rPr>
        <w:t>保存退出</w:t>
      </w:r>
    </w:p>
    <w:p>
      <w:r>
        <w:rPr>
          <w:rFonts w:hint="eastAsia"/>
        </w:rPr>
        <w:t>③</w:t>
      </w:r>
      <w:r>
        <w:t xml:space="preserve">source /etc/profile  </w:t>
      </w:r>
      <w:r>
        <w:rPr>
          <w:rFonts w:hint="eastAsia"/>
        </w:rPr>
        <w:t>使更改的配置立即生效</w:t>
      </w:r>
    </w:p>
    <w:p>
      <w:r>
        <w:rPr>
          <w:rFonts w:hint="eastAsia"/>
        </w:rPr>
        <w:t>④</w:t>
      </w:r>
      <w:r>
        <w:t xml:space="preserve">java -version </w:t>
      </w:r>
    </w:p>
    <w:p>
      <w:r>
        <w:pict>
          <v:shape id="_x0000_i1065" o:spt="75" type="#_x0000_t75" style="height:87.75pt;width:508.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设置只显示当前目录（非必须）</w:t>
      </w:r>
    </w:p>
    <w:p>
      <w:r>
        <w:t>vim ~/.bashrc</w:t>
      </w:r>
    </w:p>
    <w:p>
      <w:r>
        <w:rPr>
          <w:rFonts w:hint="eastAsia"/>
        </w:rPr>
        <w:t>这个文件记录了用户终端配置</w:t>
      </w:r>
    </w:p>
    <w:p>
      <w:r>
        <w:rPr>
          <w:rFonts w:hint="eastAsia"/>
        </w:rPr>
        <w:t>找到</w:t>
      </w:r>
    </w:p>
    <w:p>
      <w:r>
        <w:t>if [ "$color_prompt " = yes ]; then</w:t>
      </w:r>
    </w:p>
    <w:p>
      <w:r>
        <w:t xml:space="preserve">    PS1 ='${debian_chroot:+($debian_chroot)}\[\033[01;32m\]\u@\h\[\033[00m\]:\[\033[01;34m\]\</w:t>
      </w:r>
      <w:r>
        <w:rPr>
          <w:color w:val="0070C0"/>
        </w:rPr>
        <w:t>W</w:t>
      </w:r>
      <w:r>
        <w:t xml:space="preserve"> \[\033[00m\]\$ '</w:t>
      </w:r>
    </w:p>
    <w:p>
      <w:r>
        <w:t>else</w:t>
      </w:r>
    </w:p>
    <w:p>
      <w:r>
        <w:t xml:space="preserve">    PS1 ='${debian_chroot:+($debian_chroot)}\u@\h:\</w:t>
      </w:r>
      <w:r>
        <w:rPr>
          <w:color w:val="0070C0"/>
        </w:rPr>
        <w:t>W</w:t>
      </w:r>
      <w:r>
        <w:t xml:space="preserve"> \$ '</w:t>
      </w:r>
    </w:p>
    <w:p>
      <w:r>
        <w:rPr>
          <w:rFonts w:hint="eastAsia"/>
        </w:rPr>
        <w:t>将蓝色的</w:t>
      </w:r>
      <w:r>
        <w:t>w</w:t>
      </w:r>
      <w:r>
        <w:rPr>
          <w:rFonts w:hint="eastAsia"/>
        </w:rPr>
        <w:t>由小写改成大写，可以表示只显示当前目录名称</w:t>
      </w:r>
      <w:r>
        <w:t>.</w:t>
      </w:r>
    </w:p>
    <w:p>
      <w:r>
        <w:rPr>
          <w:rFonts w:hint="eastAsia"/>
        </w:rPr>
        <w:t>效果：</w:t>
      </w:r>
    </w:p>
    <w:p>
      <w:r>
        <w:pict>
          <v:shape id="_x0000_i1066" o:spt="75" type="#_x0000_t75" style="height:51pt;width:333.7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安装</w:t>
      </w:r>
      <w:r>
        <w:t>docker</w:t>
      </w:r>
      <w:r>
        <w:rPr>
          <w:rFonts w:hint="eastAsia"/>
        </w:rPr>
        <w:t>（非必须）</w:t>
      </w:r>
    </w:p>
    <w:p>
      <w:r>
        <w:t>apt install docker.io -y</w:t>
      </w:r>
    </w:p>
    <w:p>
      <w:r>
        <w:pict>
          <v:shape id="_x0000_i1067" o:spt="75" type="#_x0000_t75" style="height:258pt;width:328.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7539B"/>
    <w:multiLevelType w:val="multilevel"/>
    <w:tmpl w:val="2377539B"/>
    <w:lvl w:ilvl="0" w:tentative="0">
      <w:start w:val="1"/>
      <w:numFmt w:val="decimal"/>
      <w:pStyle w:val="10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 w:cs="Times New Roman"/>
      </w:rPr>
    </w:lvl>
  </w:abstractNum>
  <w:abstractNum w:abstractNumId="2">
    <w:nsid w:val="57912FDC"/>
    <w:multiLevelType w:val="multilevel"/>
    <w:tmpl w:val="57912F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  <w:rPr>
        <w:rFonts w:cs="Times New Roman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4F6"/>
    <w:rsid w:val="000004E1"/>
    <w:rsid w:val="0000722C"/>
    <w:rsid w:val="00010EAA"/>
    <w:rsid w:val="00013320"/>
    <w:rsid w:val="00013378"/>
    <w:rsid w:val="000142B2"/>
    <w:rsid w:val="00014D39"/>
    <w:rsid w:val="00015226"/>
    <w:rsid w:val="000175C2"/>
    <w:rsid w:val="000205F9"/>
    <w:rsid w:val="00021144"/>
    <w:rsid w:val="00023464"/>
    <w:rsid w:val="000238E6"/>
    <w:rsid w:val="00024AD0"/>
    <w:rsid w:val="000278F2"/>
    <w:rsid w:val="000314FC"/>
    <w:rsid w:val="000318CB"/>
    <w:rsid w:val="00032B65"/>
    <w:rsid w:val="0003397B"/>
    <w:rsid w:val="000354B5"/>
    <w:rsid w:val="00037435"/>
    <w:rsid w:val="00041739"/>
    <w:rsid w:val="00043953"/>
    <w:rsid w:val="000455F2"/>
    <w:rsid w:val="00050864"/>
    <w:rsid w:val="0005089A"/>
    <w:rsid w:val="00050ED5"/>
    <w:rsid w:val="000511CF"/>
    <w:rsid w:val="00051650"/>
    <w:rsid w:val="00051EAD"/>
    <w:rsid w:val="000529A5"/>
    <w:rsid w:val="00053058"/>
    <w:rsid w:val="0005336C"/>
    <w:rsid w:val="0005373B"/>
    <w:rsid w:val="00053F7F"/>
    <w:rsid w:val="00054BE3"/>
    <w:rsid w:val="00057D0F"/>
    <w:rsid w:val="00061D4E"/>
    <w:rsid w:val="000649A5"/>
    <w:rsid w:val="00065229"/>
    <w:rsid w:val="00065B02"/>
    <w:rsid w:val="00066F1C"/>
    <w:rsid w:val="00070F7A"/>
    <w:rsid w:val="00075A73"/>
    <w:rsid w:val="000760AD"/>
    <w:rsid w:val="00080376"/>
    <w:rsid w:val="000817B0"/>
    <w:rsid w:val="000825D6"/>
    <w:rsid w:val="00083ECF"/>
    <w:rsid w:val="000845F5"/>
    <w:rsid w:val="000850AF"/>
    <w:rsid w:val="0008581A"/>
    <w:rsid w:val="00085BEF"/>
    <w:rsid w:val="000879CD"/>
    <w:rsid w:val="00091984"/>
    <w:rsid w:val="00092A2E"/>
    <w:rsid w:val="000937EC"/>
    <w:rsid w:val="00094A8F"/>
    <w:rsid w:val="00097013"/>
    <w:rsid w:val="000A1E2A"/>
    <w:rsid w:val="000A21E6"/>
    <w:rsid w:val="000A277F"/>
    <w:rsid w:val="000A5629"/>
    <w:rsid w:val="000A5E11"/>
    <w:rsid w:val="000B0056"/>
    <w:rsid w:val="000B019C"/>
    <w:rsid w:val="000B31C5"/>
    <w:rsid w:val="000B3BAD"/>
    <w:rsid w:val="000B72DA"/>
    <w:rsid w:val="000C141C"/>
    <w:rsid w:val="000C2837"/>
    <w:rsid w:val="000C37B1"/>
    <w:rsid w:val="000C3B4F"/>
    <w:rsid w:val="000C4CF6"/>
    <w:rsid w:val="000C5255"/>
    <w:rsid w:val="000C6CF1"/>
    <w:rsid w:val="000D0C78"/>
    <w:rsid w:val="000D17A4"/>
    <w:rsid w:val="000D2553"/>
    <w:rsid w:val="000D2CB0"/>
    <w:rsid w:val="000D34A2"/>
    <w:rsid w:val="000D3BA0"/>
    <w:rsid w:val="000D5404"/>
    <w:rsid w:val="000D5545"/>
    <w:rsid w:val="000D7376"/>
    <w:rsid w:val="000D7773"/>
    <w:rsid w:val="000D7BEA"/>
    <w:rsid w:val="000E0490"/>
    <w:rsid w:val="000E117D"/>
    <w:rsid w:val="000E26F1"/>
    <w:rsid w:val="000E2887"/>
    <w:rsid w:val="000E3699"/>
    <w:rsid w:val="000E4AF3"/>
    <w:rsid w:val="000E67BC"/>
    <w:rsid w:val="000F2208"/>
    <w:rsid w:val="000F3834"/>
    <w:rsid w:val="000F3A89"/>
    <w:rsid w:val="000F4ED5"/>
    <w:rsid w:val="001029D7"/>
    <w:rsid w:val="00104069"/>
    <w:rsid w:val="00105B3F"/>
    <w:rsid w:val="00105F20"/>
    <w:rsid w:val="0010707E"/>
    <w:rsid w:val="00110124"/>
    <w:rsid w:val="0011298F"/>
    <w:rsid w:val="00115431"/>
    <w:rsid w:val="00117908"/>
    <w:rsid w:val="00121D4D"/>
    <w:rsid w:val="001237AB"/>
    <w:rsid w:val="00123891"/>
    <w:rsid w:val="00123CD5"/>
    <w:rsid w:val="001249B1"/>
    <w:rsid w:val="00125341"/>
    <w:rsid w:val="00125B06"/>
    <w:rsid w:val="00131116"/>
    <w:rsid w:val="001318E3"/>
    <w:rsid w:val="00135221"/>
    <w:rsid w:val="001374F1"/>
    <w:rsid w:val="00142E6C"/>
    <w:rsid w:val="00143087"/>
    <w:rsid w:val="0014632F"/>
    <w:rsid w:val="00147F55"/>
    <w:rsid w:val="00154A03"/>
    <w:rsid w:val="00155153"/>
    <w:rsid w:val="00155182"/>
    <w:rsid w:val="0016044A"/>
    <w:rsid w:val="0016126B"/>
    <w:rsid w:val="00162743"/>
    <w:rsid w:val="00166023"/>
    <w:rsid w:val="001673A1"/>
    <w:rsid w:val="00170531"/>
    <w:rsid w:val="00171507"/>
    <w:rsid w:val="001727C2"/>
    <w:rsid w:val="0017498F"/>
    <w:rsid w:val="00180486"/>
    <w:rsid w:val="00182E9A"/>
    <w:rsid w:val="00183444"/>
    <w:rsid w:val="00183A28"/>
    <w:rsid w:val="00183CD4"/>
    <w:rsid w:val="001846E5"/>
    <w:rsid w:val="001851E5"/>
    <w:rsid w:val="00185250"/>
    <w:rsid w:val="001860E8"/>
    <w:rsid w:val="001918A5"/>
    <w:rsid w:val="0019371C"/>
    <w:rsid w:val="001940BB"/>
    <w:rsid w:val="001949F5"/>
    <w:rsid w:val="0019656A"/>
    <w:rsid w:val="00196F23"/>
    <w:rsid w:val="00197CFD"/>
    <w:rsid w:val="00197D3A"/>
    <w:rsid w:val="001A0879"/>
    <w:rsid w:val="001A1B3D"/>
    <w:rsid w:val="001A237A"/>
    <w:rsid w:val="001A2B93"/>
    <w:rsid w:val="001A3CD6"/>
    <w:rsid w:val="001A40D2"/>
    <w:rsid w:val="001A4600"/>
    <w:rsid w:val="001A4BE8"/>
    <w:rsid w:val="001A5CD9"/>
    <w:rsid w:val="001A6EDB"/>
    <w:rsid w:val="001B0875"/>
    <w:rsid w:val="001B458B"/>
    <w:rsid w:val="001B53F4"/>
    <w:rsid w:val="001B5436"/>
    <w:rsid w:val="001B5647"/>
    <w:rsid w:val="001B5BF2"/>
    <w:rsid w:val="001C071E"/>
    <w:rsid w:val="001C0753"/>
    <w:rsid w:val="001C61EA"/>
    <w:rsid w:val="001C6961"/>
    <w:rsid w:val="001D3582"/>
    <w:rsid w:val="001D3E9D"/>
    <w:rsid w:val="001D5C71"/>
    <w:rsid w:val="001D64B5"/>
    <w:rsid w:val="001E12E2"/>
    <w:rsid w:val="001E1659"/>
    <w:rsid w:val="001E1E09"/>
    <w:rsid w:val="001E3DA4"/>
    <w:rsid w:val="001E50F4"/>
    <w:rsid w:val="001F0F4F"/>
    <w:rsid w:val="001F2001"/>
    <w:rsid w:val="001F31CB"/>
    <w:rsid w:val="001F3D88"/>
    <w:rsid w:val="001F3DA6"/>
    <w:rsid w:val="001F497D"/>
    <w:rsid w:val="001F689A"/>
    <w:rsid w:val="001F753F"/>
    <w:rsid w:val="001F79B6"/>
    <w:rsid w:val="001F7D15"/>
    <w:rsid w:val="0020075A"/>
    <w:rsid w:val="0020337C"/>
    <w:rsid w:val="002038BC"/>
    <w:rsid w:val="00204DA9"/>
    <w:rsid w:val="00204F98"/>
    <w:rsid w:val="0020541A"/>
    <w:rsid w:val="00210425"/>
    <w:rsid w:val="002123D9"/>
    <w:rsid w:val="00215F4F"/>
    <w:rsid w:val="00221690"/>
    <w:rsid w:val="00222EE6"/>
    <w:rsid w:val="00223472"/>
    <w:rsid w:val="002269A7"/>
    <w:rsid w:val="002305D2"/>
    <w:rsid w:val="00231CBF"/>
    <w:rsid w:val="00233B74"/>
    <w:rsid w:val="00235207"/>
    <w:rsid w:val="0023530B"/>
    <w:rsid w:val="00235F53"/>
    <w:rsid w:val="00241499"/>
    <w:rsid w:val="00242C0E"/>
    <w:rsid w:val="00243B21"/>
    <w:rsid w:val="00247540"/>
    <w:rsid w:val="002507C5"/>
    <w:rsid w:val="00255786"/>
    <w:rsid w:val="00261787"/>
    <w:rsid w:val="00261CA0"/>
    <w:rsid w:val="00264A93"/>
    <w:rsid w:val="00265134"/>
    <w:rsid w:val="002654F6"/>
    <w:rsid w:val="002709D9"/>
    <w:rsid w:val="002727B8"/>
    <w:rsid w:val="002736F0"/>
    <w:rsid w:val="00273BEE"/>
    <w:rsid w:val="00273E95"/>
    <w:rsid w:val="0027461C"/>
    <w:rsid w:val="002749BE"/>
    <w:rsid w:val="00276A4A"/>
    <w:rsid w:val="00276DC9"/>
    <w:rsid w:val="00277577"/>
    <w:rsid w:val="00283F0A"/>
    <w:rsid w:val="00284355"/>
    <w:rsid w:val="002852E8"/>
    <w:rsid w:val="002862C2"/>
    <w:rsid w:val="00287705"/>
    <w:rsid w:val="00287737"/>
    <w:rsid w:val="00287A64"/>
    <w:rsid w:val="00290B8F"/>
    <w:rsid w:val="00290DB6"/>
    <w:rsid w:val="00292134"/>
    <w:rsid w:val="0029216B"/>
    <w:rsid w:val="0029258A"/>
    <w:rsid w:val="002928A6"/>
    <w:rsid w:val="002943A5"/>
    <w:rsid w:val="002A0C3B"/>
    <w:rsid w:val="002A1D25"/>
    <w:rsid w:val="002A3470"/>
    <w:rsid w:val="002A39A5"/>
    <w:rsid w:val="002A3DEF"/>
    <w:rsid w:val="002A418E"/>
    <w:rsid w:val="002A47BF"/>
    <w:rsid w:val="002A5716"/>
    <w:rsid w:val="002C17E7"/>
    <w:rsid w:val="002C6723"/>
    <w:rsid w:val="002D0164"/>
    <w:rsid w:val="002D4457"/>
    <w:rsid w:val="002D67BE"/>
    <w:rsid w:val="002D76D9"/>
    <w:rsid w:val="002E1F11"/>
    <w:rsid w:val="002E3720"/>
    <w:rsid w:val="002E5557"/>
    <w:rsid w:val="002E5602"/>
    <w:rsid w:val="002E6AD3"/>
    <w:rsid w:val="002F10D0"/>
    <w:rsid w:val="002F1C69"/>
    <w:rsid w:val="002F415A"/>
    <w:rsid w:val="0030119D"/>
    <w:rsid w:val="0030129A"/>
    <w:rsid w:val="00301849"/>
    <w:rsid w:val="00301D68"/>
    <w:rsid w:val="0030390F"/>
    <w:rsid w:val="00304391"/>
    <w:rsid w:val="00306EF4"/>
    <w:rsid w:val="00310CEA"/>
    <w:rsid w:val="00311F66"/>
    <w:rsid w:val="003125EB"/>
    <w:rsid w:val="0031405D"/>
    <w:rsid w:val="00314E3F"/>
    <w:rsid w:val="003213C8"/>
    <w:rsid w:val="003237E5"/>
    <w:rsid w:val="00324B0D"/>
    <w:rsid w:val="00325F98"/>
    <w:rsid w:val="00326963"/>
    <w:rsid w:val="003272D7"/>
    <w:rsid w:val="0033188D"/>
    <w:rsid w:val="00335C11"/>
    <w:rsid w:val="00335F28"/>
    <w:rsid w:val="00335F69"/>
    <w:rsid w:val="00336326"/>
    <w:rsid w:val="00345B27"/>
    <w:rsid w:val="00346DD9"/>
    <w:rsid w:val="00346EB9"/>
    <w:rsid w:val="0034750D"/>
    <w:rsid w:val="00351DF1"/>
    <w:rsid w:val="00351F97"/>
    <w:rsid w:val="0035308C"/>
    <w:rsid w:val="00353FD8"/>
    <w:rsid w:val="00354845"/>
    <w:rsid w:val="0035512E"/>
    <w:rsid w:val="00355C2E"/>
    <w:rsid w:val="0035664F"/>
    <w:rsid w:val="003571E5"/>
    <w:rsid w:val="00360C64"/>
    <w:rsid w:val="00361919"/>
    <w:rsid w:val="003630B8"/>
    <w:rsid w:val="00365760"/>
    <w:rsid w:val="003677D0"/>
    <w:rsid w:val="00370BD3"/>
    <w:rsid w:val="00370E4D"/>
    <w:rsid w:val="003728FA"/>
    <w:rsid w:val="003729F1"/>
    <w:rsid w:val="0037388B"/>
    <w:rsid w:val="00373E8B"/>
    <w:rsid w:val="003759FE"/>
    <w:rsid w:val="00375BC7"/>
    <w:rsid w:val="00375D13"/>
    <w:rsid w:val="00380C36"/>
    <w:rsid w:val="003824EB"/>
    <w:rsid w:val="0039089E"/>
    <w:rsid w:val="0039137D"/>
    <w:rsid w:val="0039374A"/>
    <w:rsid w:val="00397EE2"/>
    <w:rsid w:val="003A16F2"/>
    <w:rsid w:val="003A457B"/>
    <w:rsid w:val="003A45CD"/>
    <w:rsid w:val="003A71F1"/>
    <w:rsid w:val="003B1088"/>
    <w:rsid w:val="003B3279"/>
    <w:rsid w:val="003B3DBF"/>
    <w:rsid w:val="003B5A97"/>
    <w:rsid w:val="003B5C12"/>
    <w:rsid w:val="003B777B"/>
    <w:rsid w:val="003B7848"/>
    <w:rsid w:val="003C1237"/>
    <w:rsid w:val="003C1F0B"/>
    <w:rsid w:val="003C21AC"/>
    <w:rsid w:val="003C245A"/>
    <w:rsid w:val="003C2FA2"/>
    <w:rsid w:val="003C5D1B"/>
    <w:rsid w:val="003C71B7"/>
    <w:rsid w:val="003D3980"/>
    <w:rsid w:val="003D3E3C"/>
    <w:rsid w:val="003D6BEF"/>
    <w:rsid w:val="003E05A0"/>
    <w:rsid w:val="003E0D9A"/>
    <w:rsid w:val="003E10FE"/>
    <w:rsid w:val="003E3994"/>
    <w:rsid w:val="003E40FF"/>
    <w:rsid w:val="003E4D04"/>
    <w:rsid w:val="003E5872"/>
    <w:rsid w:val="003E6114"/>
    <w:rsid w:val="003F04DE"/>
    <w:rsid w:val="003F2012"/>
    <w:rsid w:val="003F2359"/>
    <w:rsid w:val="003F311F"/>
    <w:rsid w:val="003F3409"/>
    <w:rsid w:val="003F71B9"/>
    <w:rsid w:val="003F7358"/>
    <w:rsid w:val="0040167F"/>
    <w:rsid w:val="00403E7E"/>
    <w:rsid w:val="00407716"/>
    <w:rsid w:val="00407D3B"/>
    <w:rsid w:val="004121E9"/>
    <w:rsid w:val="00414C44"/>
    <w:rsid w:val="00417C48"/>
    <w:rsid w:val="00422F0E"/>
    <w:rsid w:val="00423E44"/>
    <w:rsid w:val="00425A68"/>
    <w:rsid w:val="00426E5D"/>
    <w:rsid w:val="0043028A"/>
    <w:rsid w:val="00431381"/>
    <w:rsid w:val="004329CD"/>
    <w:rsid w:val="004344C6"/>
    <w:rsid w:val="00435320"/>
    <w:rsid w:val="00435EEB"/>
    <w:rsid w:val="0043762A"/>
    <w:rsid w:val="00441B49"/>
    <w:rsid w:val="0044383F"/>
    <w:rsid w:val="00444563"/>
    <w:rsid w:val="004445B7"/>
    <w:rsid w:val="004501B8"/>
    <w:rsid w:val="00452B16"/>
    <w:rsid w:val="00453A8C"/>
    <w:rsid w:val="00455C24"/>
    <w:rsid w:val="004603F1"/>
    <w:rsid w:val="00462100"/>
    <w:rsid w:val="00464A03"/>
    <w:rsid w:val="004652FE"/>
    <w:rsid w:val="004670D3"/>
    <w:rsid w:val="00467C00"/>
    <w:rsid w:val="00473578"/>
    <w:rsid w:val="0047386F"/>
    <w:rsid w:val="00474F96"/>
    <w:rsid w:val="00476025"/>
    <w:rsid w:val="004801C6"/>
    <w:rsid w:val="00481A7D"/>
    <w:rsid w:val="00482D9B"/>
    <w:rsid w:val="0048652B"/>
    <w:rsid w:val="00492D81"/>
    <w:rsid w:val="004931F9"/>
    <w:rsid w:val="00494D48"/>
    <w:rsid w:val="00495A99"/>
    <w:rsid w:val="00495BC3"/>
    <w:rsid w:val="00497635"/>
    <w:rsid w:val="00497C25"/>
    <w:rsid w:val="004A06E3"/>
    <w:rsid w:val="004A0D56"/>
    <w:rsid w:val="004A0EF9"/>
    <w:rsid w:val="004A1E84"/>
    <w:rsid w:val="004A298A"/>
    <w:rsid w:val="004A2D5D"/>
    <w:rsid w:val="004A2FB6"/>
    <w:rsid w:val="004A3D01"/>
    <w:rsid w:val="004A4955"/>
    <w:rsid w:val="004A6224"/>
    <w:rsid w:val="004B0EA4"/>
    <w:rsid w:val="004B32C0"/>
    <w:rsid w:val="004B696A"/>
    <w:rsid w:val="004B71D9"/>
    <w:rsid w:val="004C1CEE"/>
    <w:rsid w:val="004C25A1"/>
    <w:rsid w:val="004C4749"/>
    <w:rsid w:val="004D0429"/>
    <w:rsid w:val="004D0E0E"/>
    <w:rsid w:val="004D24A1"/>
    <w:rsid w:val="004D257A"/>
    <w:rsid w:val="004D5D72"/>
    <w:rsid w:val="004D720D"/>
    <w:rsid w:val="004D7945"/>
    <w:rsid w:val="004E088C"/>
    <w:rsid w:val="004E4B29"/>
    <w:rsid w:val="004E4BA9"/>
    <w:rsid w:val="004E5C61"/>
    <w:rsid w:val="004F10ED"/>
    <w:rsid w:val="004F16A3"/>
    <w:rsid w:val="004F1883"/>
    <w:rsid w:val="004F1B51"/>
    <w:rsid w:val="004F50AA"/>
    <w:rsid w:val="004F5F36"/>
    <w:rsid w:val="0050055A"/>
    <w:rsid w:val="00503647"/>
    <w:rsid w:val="005037F9"/>
    <w:rsid w:val="00503CA7"/>
    <w:rsid w:val="00504183"/>
    <w:rsid w:val="00506146"/>
    <w:rsid w:val="00506C11"/>
    <w:rsid w:val="0051216F"/>
    <w:rsid w:val="005128E0"/>
    <w:rsid w:val="005207D5"/>
    <w:rsid w:val="0052177E"/>
    <w:rsid w:val="00521E2E"/>
    <w:rsid w:val="005222F5"/>
    <w:rsid w:val="0052675F"/>
    <w:rsid w:val="005277E1"/>
    <w:rsid w:val="00527C7D"/>
    <w:rsid w:val="00536A68"/>
    <w:rsid w:val="00537CFD"/>
    <w:rsid w:val="005406DC"/>
    <w:rsid w:val="00540917"/>
    <w:rsid w:val="00544406"/>
    <w:rsid w:val="00547DC2"/>
    <w:rsid w:val="005541CA"/>
    <w:rsid w:val="00557376"/>
    <w:rsid w:val="00557425"/>
    <w:rsid w:val="0056028E"/>
    <w:rsid w:val="00560610"/>
    <w:rsid w:val="00562278"/>
    <w:rsid w:val="005625B0"/>
    <w:rsid w:val="00563101"/>
    <w:rsid w:val="005642FF"/>
    <w:rsid w:val="00572806"/>
    <w:rsid w:val="005735FF"/>
    <w:rsid w:val="00577E43"/>
    <w:rsid w:val="0058148D"/>
    <w:rsid w:val="005859A7"/>
    <w:rsid w:val="00586D9D"/>
    <w:rsid w:val="00591339"/>
    <w:rsid w:val="00597D34"/>
    <w:rsid w:val="005A126F"/>
    <w:rsid w:val="005A220C"/>
    <w:rsid w:val="005A2C1B"/>
    <w:rsid w:val="005A3200"/>
    <w:rsid w:val="005A5CD5"/>
    <w:rsid w:val="005A66D5"/>
    <w:rsid w:val="005A6F2A"/>
    <w:rsid w:val="005B0BCF"/>
    <w:rsid w:val="005B1CE8"/>
    <w:rsid w:val="005B34A9"/>
    <w:rsid w:val="005B6772"/>
    <w:rsid w:val="005C2DC7"/>
    <w:rsid w:val="005C4DA1"/>
    <w:rsid w:val="005C4F1D"/>
    <w:rsid w:val="005C5325"/>
    <w:rsid w:val="005C5922"/>
    <w:rsid w:val="005C659B"/>
    <w:rsid w:val="005C7388"/>
    <w:rsid w:val="005D09DA"/>
    <w:rsid w:val="005D5F59"/>
    <w:rsid w:val="005E0506"/>
    <w:rsid w:val="005E141F"/>
    <w:rsid w:val="005E5E72"/>
    <w:rsid w:val="005E6253"/>
    <w:rsid w:val="005F0B2C"/>
    <w:rsid w:val="005F0F7B"/>
    <w:rsid w:val="005F3158"/>
    <w:rsid w:val="006008D8"/>
    <w:rsid w:val="00600B92"/>
    <w:rsid w:val="00600C19"/>
    <w:rsid w:val="0060130B"/>
    <w:rsid w:val="0060258A"/>
    <w:rsid w:val="0060363D"/>
    <w:rsid w:val="00604813"/>
    <w:rsid w:val="006052B4"/>
    <w:rsid w:val="0060615A"/>
    <w:rsid w:val="00607088"/>
    <w:rsid w:val="006115B6"/>
    <w:rsid w:val="00611AAA"/>
    <w:rsid w:val="0061224C"/>
    <w:rsid w:val="00613A73"/>
    <w:rsid w:val="00615139"/>
    <w:rsid w:val="006166D3"/>
    <w:rsid w:val="00620CD1"/>
    <w:rsid w:val="0062148A"/>
    <w:rsid w:val="006214A3"/>
    <w:rsid w:val="00622547"/>
    <w:rsid w:val="00622A86"/>
    <w:rsid w:val="00623152"/>
    <w:rsid w:val="006246F1"/>
    <w:rsid w:val="00625F0E"/>
    <w:rsid w:val="0062601A"/>
    <w:rsid w:val="006265A4"/>
    <w:rsid w:val="00632EE8"/>
    <w:rsid w:val="00633418"/>
    <w:rsid w:val="00633BFB"/>
    <w:rsid w:val="006347CD"/>
    <w:rsid w:val="00641F45"/>
    <w:rsid w:val="00643223"/>
    <w:rsid w:val="00647474"/>
    <w:rsid w:val="00647A80"/>
    <w:rsid w:val="00650AFC"/>
    <w:rsid w:val="0065388C"/>
    <w:rsid w:val="0065577D"/>
    <w:rsid w:val="00656B5D"/>
    <w:rsid w:val="00657370"/>
    <w:rsid w:val="00661249"/>
    <w:rsid w:val="006640FD"/>
    <w:rsid w:val="00664417"/>
    <w:rsid w:val="00665AC5"/>
    <w:rsid w:val="00670058"/>
    <w:rsid w:val="00672377"/>
    <w:rsid w:val="00673DDE"/>
    <w:rsid w:val="00674898"/>
    <w:rsid w:val="00674B90"/>
    <w:rsid w:val="00675A10"/>
    <w:rsid w:val="006806C6"/>
    <w:rsid w:val="0068273C"/>
    <w:rsid w:val="00682B7F"/>
    <w:rsid w:val="006838DF"/>
    <w:rsid w:val="00685F82"/>
    <w:rsid w:val="00686B9D"/>
    <w:rsid w:val="00696CF9"/>
    <w:rsid w:val="006A07E8"/>
    <w:rsid w:val="006A2D7E"/>
    <w:rsid w:val="006A4648"/>
    <w:rsid w:val="006A6A13"/>
    <w:rsid w:val="006A6D64"/>
    <w:rsid w:val="006B1F17"/>
    <w:rsid w:val="006B363D"/>
    <w:rsid w:val="006B56BA"/>
    <w:rsid w:val="006B58D5"/>
    <w:rsid w:val="006B6A7D"/>
    <w:rsid w:val="006B6F6D"/>
    <w:rsid w:val="006C1884"/>
    <w:rsid w:val="006C2758"/>
    <w:rsid w:val="006C314A"/>
    <w:rsid w:val="006C4D7E"/>
    <w:rsid w:val="006C5F61"/>
    <w:rsid w:val="006C7578"/>
    <w:rsid w:val="006D01BF"/>
    <w:rsid w:val="006D7844"/>
    <w:rsid w:val="006D7C3E"/>
    <w:rsid w:val="006E0198"/>
    <w:rsid w:val="006E1546"/>
    <w:rsid w:val="006E23F2"/>
    <w:rsid w:val="006E52DF"/>
    <w:rsid w:val="006E5E22"/>
    <w:rsid w:val="006E6B47"/>
    <w:rsid w:val="006E7FF1"/>
    <w:rsid w:val="006F33C5"/>
    <w:rsid w:val="006F3438"/>
    <w:rsid w:val="006F487C"/>
    <w:rsid w:val="006F65D8"/>
    <w:rsid w:val="006F7345"/>
    <w:rsid w:val="00700C9C"/>
    <w:rsid w:val="007048C6"/>
    <w:rsid w:val="00713AEB"/>
    <w:rsid w:val="007146F7"/>
    <w:rsid w:val="00714C70"/>
    <w:rsid w:val="0071567F"/>
    <w:rsid w:val="00717F6E"/>
    <w:rsid w:val="00721CFA"/>
    <w:rsid w:val="00722676"/>
    <w:rsid w:val="00722FD0"/>
    <w:rsid w:val="0072335B"/>
    <w:rsid w:val="00723B83"/>
    <w:rsid w:val="00724148"/>
    <w:rsid w:val="00724E1D"/>
    <w:rsid w:val="00726C71"/>
    <w:rsid w:val="00727B3A"/>
    <w:rsid w:val="00731604"/>
    <w:rsid w:val="00731E45"/>
    <w:rsid w:val="00731F9C"/>
    <w:rsid w:val="00732A27"/>
    <w:rsid w:val="007379C8"/>
    <w:rsid w:val="007411AA"/>
    <w:rsid w:val="00743244"/>
    <w:rsid w:val="0074357F"/>
    <w:rsid w:val="00744099"/>
    <w:rsid w:val="00744587"/>
    <w:rsid w:val="0074539C"/>
    <w:rsid w:val="00746F8F"/>
    <w:rsid w:val="00747234"/>
    <w:rsid w:val="0075061D"/>
    <w:rsid w:val="0075452C"/>
    <w:rsid w:val="00754EE1"/>
    <w:rsid w:val="00755613"/>
    <w:rsid w:val="00755CF2"/>
    <w:rsid w:val="00755F40"/>
    <w:rsid w:val="00756519"/>
    <w:rsid w:val="00756CD5"/>
    <w:rsid w:val="00757687"/>
    <w:rsid w:val="00757EEA"/>
    <w:rsid w:val="007611CD"/>
    <w:rsid w:val="0076127B"/>
    <w:rsid w:val="00761AAD"/>
    <w:rsid w:val="00761FCD"/>
    <w:rsid w:val="007626D4"/>
    <w:rsid w:val="007628AD"/>
    <w:rsid w:val="00763EFF"/>
    <w:rsid w:val="00770F73"/>
    <w:rsid w:val="0077105C"/>
    <w:rsid w:val="00773069"/>
    <w:rsid w:val="0077714A"/>
    <w:rsid w:val="00777D68"/>
    <w:rsid w:val="007802EC"/>
    <w:rsid w:val="007828E3"/>
    <w:rsid w:val="00783D33"/>
    <w:rsid w:val="00783E5E"/>
    <w:rsid w:val="007913EB"/>
    <w:rsid w:val="0079487F"/>
    <w:rsid w:val="007956A9"/>
    <w:rsid w:val="007A1911"/>
    <w:rsid w:val="007A2024"/>
    <w:rsid w:val="007A213F"/>
    <w:rsid w:val="007A2C02"/>
    <w:rsid w:val="007A38E8"/>
    <w:rsid w:val="007A5916"/>
    <w:rsid w:val="007A610B"/>
    <w:rsid w:val="007A61C5"/>
    <w:rsid w:val="007A7BA7"/>
    <w:rsid w:val="007B0EF4"/>
    <w:rsid w:val="007B29D6"/>
    <w:rsid w:val="007B2DB5"/>
    <w:rsid w:val="007B347F"/>
    <w:rsid w:val="007B574A"/>
    <w:rsid w:val="007B692A"/>
    <w:rsid w:val="007B6BC5"/>
    <w:rsid w:val="007C07BC"/>
    <w:rsid w:val="007C4D2F"/>
    <w:rsid w:val="007C4E75"/>
    <w:rsid w:val="007C5604"/>
    <w:rsid w:val="007C5A6C"/>
    <w:rsid w:val="007D06D5"/>
    <w:rsid w:val="007D07ED"/>
    <w:rsid w:val="007D2F93"/>
    <w:rsid w:val="007D302F"/>
    <w:rsid w:val="007D438C"/>
    <w:rsid w:val="007D477E"/>
    <w:rsid w:val="007E089D"/>
    <w:rsid w:val="007E0D12"/>
    <w:rsid w:val="007E2DDB"/>
    <w:rsid w:val="007E4E9C"/>
    <w:rsid w:val="007E6DAA"/>
    <w:rsid w:val="007F179B"/>
    <w:rsid w:val="007F1878"/>
    <w:rsid w:val="007F1AB6"/>
    <w:rsid w:val="007F1FBE"/>
    <w:rsid w:val="007F3A33"/>
    <w:rsid w:val="007F53CA"/>
    <w:rsid w:val="00800AE3"/>
    <w:rsid w:val="00801F9B"/>
    <w:rsid w:val="00804E41"/>
    <w:rsid w:val="008054DA"/>
    <w:rsid w:val="00805EFE"/>
    <w:rsid w:val="00806F3B"/>
    <w:rsid w:val="00807E25"/>
    <w:rsid w:val="0081026C"/>
    <w:rsid w:val="00810BA1"/>
    <w:rsid w:val="00811D25"/>
    <w:rsid w:val="00812AE1"/>
    <w:rsid w:val="00813361"/>
    <w:rsid w:val="008168B6"/>
    <w:rsid w:val="00816E2D"/>
    <w:rsid w:val="008226DC"/>
    <w:rsid w:val="00825099"/>
    <w:rsid w:val="00825335"/>
    <w:rsid w:val="00825B0C"/>
    <w:rsid w:val="00826D88"/>
    <w:rsid w:val="00830193"/>
    <w:rsid w:val="00830F5E"/>
    <w:rsid w:val="00832073"/>
    <w:rsid w:val="00832945"/>
    <w:rsid w:val="00833D6D"/>
    <w:rsid w:val="00836D0A"/>
    <w:rsid w:val="00841A8B"/>
    <w:rsid w:val="008433A3"/>
    <w:rsid w:val="00843607"/>
    <w:rsid w:val="00844D88"/>
    <w:rsid w:val="00847646"/>
    <w:rsid w:val="008478E8"/>
    <w:rsid w:val="008510EF"/>
    <w:rsid w:val="00851CB1"/>
    <w:rsid w:val="00851D04"/>
    <w:rsid w:val="00852D23"/>
    <w:rsid w:val="008539CC"/>
    <w:rsid w:val="0085553A"/>
    <w:rsid w:val="00855949"/>
    <w:rsid w:val="00856823"/>
    <w:rsid w:val="00857C0C"/>
    <w:rsid w:val="0086269D"/>
    <w:rsid w:val="008648F5"/>
    <w:rsid w:val="0087033F"/>
    <w:rsid w:val="008703AE"/>
    <w:rsid w:val="008778CA"/>
    <w:rsid w:val="008805FC"/>
    <w:rsid w:val="00880FD9"/>
    <w:rsid w:val="00893C2B"/>
    <w:rsid w:val="00894DD0"/>
    <w:rsid w:val="00895449"/>
    <w:rsid w:val="008954D4"/>
    <w:rsid w:val="008956AE"/>
    <w:rsid w:val="00896A02"/>
    <w:rsid w:val="008A45BF"/>
    <w:rsid w:val="008A4D48"/>
    <w:rsid w:val="008A54AD"/>
    <w:rsid w:val="008A5E82"/>
    <w:rsid w:val="008A6A61"/>
    <w:rsid w:val="008A7DF5"/>
    <w:rsid w:val="008B1488"/>
    <w:rsid w:val="008B3181"/>
    <w:rsid w:val="008B645E"/>
    <w:rsid w:val="008B66E0"/>
    <w:rsid w:val="008B7DFD"/>
    <w:rsid w:val="008C16C5"/>
    <w:rsid w:val="008C3DBC"/>
    <w:rsid w:val="008C5527"/>
    <w:rsid w:val="008D028E"/>
    <w:rsid w:val="008D21C1"/>
    <w:rsid w:val="008D387B"/>
    <w:rsid w:val="008D396E"/>
    <w:rsid w:val="008D3FDE"/>
    <w:rsid w:val="008D447C"/>
    <w:rsid w:val="008D4C10"/>
    <w:rsid w:val="008D61C9"/>
    <w:rsid w:val="008E0AB3"/>
    <w:rsid w:val="008E1125"/>
    <w:rsid w:val="008E2C9D"/>
    <w:rsid w:val="008E4DE0"/>
    <w:rsid w:val="008F0C36"/>
    <w:rsid w:val="008F3501"/>
    <w:rsid w:val="008F4717"/>
    <w:rsid w:val="008F4F8B"/>
    <w:rsid w:val="008F5211"/>
    <w:rsid w:val="008F5FD1"/>
    <w:rsid w:val="008F7BE2"/>
    <w:rsid w:val="008F7E70"/>
    <w:rsid w:val="00902293"/>
    <w:rsid w:val="00903E45"/>
    <w:rsid w:val="00904AF2"/>
    <w:rsid w:val="00904F33"/>
    <w:rsid w:val="00904F6C"/>
    <w:rsid w:val="00905B68"/>
    <w:rsid w:val="0090623E"/>
    <w:rsid w:val="00906254"/>
    <w:rsid w:val="00906273"/>
    <w:rsid w:val="00910A76"/>
    <w:rsid w:val="00911E37"/>
    <w:rsid w:val="00913513"/>
    <w:rsid w:val="009137CA"/>
    <w:rsid w:val="009142C3"/>
    <w:rsid w:val="009151A0"/>
    <w:rsid w:val="00922615"/>
    <w:rsid w:val="00922887"/>
    <w:rsid w:val="00924CC8"/>
    <w:rsid w:val="00926BC0"/>
    <w:rsid w:val="00927BE1"/>
    <w:rsid w:val="009300F1"/>
    <w:rsid w:val="009315C1"/>
    <w:rsid w:val="00936553"/>
    <w:rsid w:val="00936AF0"/>
    <w:rsid w:val="00937B05"/>
    <w:rsid w:val="00943690"/>
    <w:rsid w:val="00943698"/>
    <w:rsid w:val="0094448C"/>
    <w:rsid w:val="00944CDC"/>
    <w:rsid w:val="009469A4"/>
    <w:rsid w:val="00946F94"/>
    <w:rsid w:val="0094715B"/>
    <w:rsid w:val="00947BCC"/>
    <w:rsid w:val="00960083"/>
    <w:rsid w:val="00961EE2"/>
    <w:rsid w:val="0096284C"/>
    <w:rsid w:val="0096591B"/>
    <w:rsid w:val="009676F0"/>
    <w:rsid w:val="0097104E"/>
    <w:rsid w:val="00971FC3"/>
    <w:rsid w:val="009737EF"/>
    <w:rsid w:val="009744D4"/>
    <w:rsid w:val="009827BD"/>
    <w:rsid w:val="00985B9C"/>
    <w:rsid w:val="00985CFD"/>
    <w:rsid w:val="00985E96"/>
    <w:rsid w:val="0098712F"/>
    <w:rsid w:val="009873FE"/>
    <w:rsid w:val="009905FA"/>
    <w:rsid w:val="00990EE9"/>
    <w:rsid w:val="009947E6"/>
    <w:rsid w:val="00995440"/>
    <w:rsid w:val="00996845"/>
    <w:rsid w:val="00997EC5"/>
    <w:rsid w:val="009A0C38"/>
    <w:rsid w:val="009A1FD2"/>
    <w:rsid w:val="009A4318"/>
    <w:rsid w:val="009A4591"/>
    <w:rsid w:val="009A6AEE"/>
    <w:rsid w:val="009A7FE9"/>
    <w:rsid w:val="009B20E6"/>
    <w:rsid w:val="009B5BE7"/>
    <w:rsid w:val="009B5F61"/>
    <w:rsid w:val="009C07FD"/>
    <w:rsid w:val="009C0E17"/>
    <w:rsid w:val="009C34AF"/>
    <w:rsid w:val="009C41FC"/>
    <w:rsid w:val="009C5926"/>
    <w:rsid w:val="009C7478"/>
    <w:rsid w:val="009D0EFE"/>
    <w:rsid w:val="009D1E6F"/>
    <w:rsid w:val="009D2487"/>
    <w:rsid w:val="009D279A"/>
    <w:rsid w:val="009D2848"/>
    <w:rsid w:val="009D3535"/>
    <w:rsid w:val="009D356A"/>
    <w:rsid w:val="009D59BF"/>
    <w:rsid w:val="009D5FF9"/>
    <w:rsid w:val="009E1CFE"/>
    <w:rsid w:val="009E1D90"/>
    <w:rsid w:val="009E26A2"/>
    <w:rsid w:val="009E4167"/>
    <w:rsid w:val="009E4778"/>
    <w:rsid w:val="009E4B65"/>
    <w:rsid w:val="009E5FAF"/>
    <w:rsid w:val="009E7219"/>
    <w:rsid w:val="009E7F08"/>
    <w:rsid w:val="009F05AA"/>
    <w:rsid w:val="009F5354"/>
    <w:rsid w:val="009F5506"/>
    <w:rsid w:val="00A045FC"/>
    <w:rsid w:val="00A05C4E"/>
    <w:rsid w:val="00A077F4"/>
    <w:rsid w:val="00A1302B"/>
    <w:rsid w:val="00A163E6"/>
    <w:rsid w:val="00A174AE"/>
    <w:rsid w:val="00A17775"/>
    <w:rsid w:val="00A21233"/>
    <w:rsid w:val="00A22911"/>
    <w:rsid w:val="00A22EF5"/>
    <w:rsid w:val="00A239A6"/>
    <w:rsid w:val="00A247D7"/>
    <w:rsid w:val="00A25271"/>
    <w:rsid w:val="00A25D2C"/>
    <w:rsid w:val="00A26107"/>
    <w:rsid w:val="00A270ED"/>
    <w:rsid w:val="00A34593"/>
    <w:rsid w:val="00A36B95"/>
    <w:rsid w:val="00A37B01"/>
    <w:rsid w:val="00A40A7A"/>
    <w:rsid w:val="00A40B9E"/>
    <w:rsid w:val="00A422BC"/>
    <w:rsid w:val="00A47131"/>
    <w:rsid w:val="00A50282"/>
    <w:rsid w:val="00A50316"/>
    <w:rsid w:val="00A529D4"/>
    <w:rsid w:val="00A52FCA"/>
    <w:rsid w:val="00A53D96"/>
    <w:rsid w:val="00A5675A"/>
    <w:rsid w:val="00A60265"/>
    <w:rsid w:val="00A716E6"/>
    <w:rsid w:val="00A71FC6"/>
    <w:rsid w:val="00A728CB"/>
    <w:rsid w:val="00A74BC6"/>
    <w:rsid w:val="00A74D09"/>
    <w:rsid w:val="00A756A3"/>
    <w:rsid w:val="00A81B82"/>
    <w:rsid w:val="00A86A05"/>
    <w:rsid w:val="00A8795B"/>
    <w:rsid w:val="00A87D4F"/>
    <w:rsid w:val="00A913C8"/>
    <w:rsid w:val="00A9404B"/>
    <w:rsid w:val="00A94B95"/>
    <w:rsid w:val="00A94C37"/>
    <w:rsid w:val="00A95182"/>
    <w:rsid w:val="00A95506"/>
    <w:rsid w:val="00A96348"/>
    <w:rsid w:val="00A9738F"/>
    <w:rsid w:val="00AA0C2F"/>
    <w:rsid w:val="00AA50C4"/>
    <w:rsid w:val="00AB0C04"/>
    <w:rsid w:val="00AB3219"/>
    <w:rsid w:val="00AB3692"/>
    <w:rsid w:val="00AB3E6D"/>
    <w:rsid w:val="00AB5EA6"/>
    <w:rsid w:val="00AB77F1"/>
    <w:rsid w:val="00AC143A"/>
    <w:rsid w:val="00AC2998"/>
    <w:rsid w:val="00AC42AD"/>
    <w:rsid w:val="00AC563D"/>
    <w:rsid w:val="00AC5EC0"/>
    <w:rsid w:val="00AC7663"/>
    <w:rsid w:val="00AD0776"/>
    <w:rsid w:val="00AD5B84"/>
    <w:rsid w:val="00AD6E8C"/>
    <w:rsid w:val="00AD7E6A"/>
    <w:rsid w:val="00AE0058"/>
    <w:rsid w:val="00AE452A"/>
    <w:rsid w:val="00AE501B"/>
    <w:rsid w:val="00AE7BDD"/>
    <w:rsid w:val="00AF0AED"/>
    <w:rsid w:val="00AF0E8D"/>
    <w:rsid w:val="00AF222B"/>
    <w:rsid w:val="00AF2AA3"/>
    <w:rsid w:val="00AF5BC8"/>
    <w:rsid w:val="00AF6488"/>
    <w:rsid w:val="00AF75F5"/>
    <w:rsid w:val="00AF76AC"/>
    <w:rsid w:val="00AF77D1"/>
    <w:rsid w:val="00B0190D"/>
    <w:rsid w:val="00B01AE8"/>
    <w:rsid w:val="00B03414"/>
    <w:rsid w:val="00B039AE"/>
    <w:rsid w:val="00B03BF6"/>
    <w:rsid w:val="00B03E90"/>
    <w:rsid w:val="00B05218"/>
    <w:rsid w:val="00B07495"/>
    <w:rsid w:val="00B07C77"/>
    <w:rsid w:val="00B10832"/>
    <w:rsid w:val="00B1247A"/>
    <w:rsid w:val="00B12582"/>
    <w:rsid w:val="00B14495"/>
    <w:rsid w:val="00B14621"/>
    <w:rsid w:val="00B17362"/>
    <w:rsid w:val="00B2193A"/>
    <w:rsid w:val="00B21971"/>
    <w:rsid w:val="00B2232B"/>
    <w:rsid w:val="00B23325"/>
    <w:rsid w:val="00B24B49"/>
    <w:rsid w:val="00B26CE4"/>
    <w:rsid w:val="00B331CB"/>
    <w:rsid w:val="00B3431C"/>
    <w:rsid w:val="00B353D2"/>
    <w:rsid w:val="00B371BE"/>
    <w:rsid w:val="00B37A9D"/>
    <w:rsid w:val="00B41106"/>
    <w:rsid w:val="00B4616D"/>
    <w:rsid w:val="00B4643A"/>
    <w:rsid w:val="00B47559"/>
    <w:rsid w:val="00B47B07"/>
    <w:rsid w:val="00B50670"/>
    <w:rsid w:val="00B51E54"/>
    <w:rsid w:val="00B522C4"/>
    <w:rsid w:val="00B52395"/>
    <w:rsid w:val="00B53BC8"/>
    <w:rsid w:val="00B53C87"/>
    <w:rsid w:val="00B54EF0"/>
    <w:rsid w:val="00B55F2E"/>
    <w:rsid w:val="00B56A7A"/>
    <w:rsid w:val="00B61DC6"/>
    <w:rsid w:val="00B624DE"/>
    <w:rsid w:val="00B6500E"/>
    <w:rsid w:val="00B669C9"/>
    <w:rsid w:val="00B73C93"/>
    <w:rsid w:val="00B75478"/>
    <w:rsid w:val="00B81C1D"/>
    <w:rsid w:val="00B836DC"/>
    <w:rsid w:val="00B83B3D"/>
    <w:rsid w:val="00B84B62"/>
    <w:rsid w:val="00B85183"/>
    <w:rsid w:val="00B85371"/>
    <w:rsid w:val="00B86511"/>
    <w:rsid w:val="00B907DE"/>
    <w:rsid w:val="00B908A3"/>
    <w:rsid w:val="00B91CAC"/>
    <w:rsid w:val="00B95ABA"/>
    <w:rsid w:val="00B963A4"/>
    <w:rsid w:val="00B96792"/>
    <w:rsid w:val="00B96834"/>
    <w:rsid w:val="00BA0187"/>
    <w:rsid w:val="00BA1FFD"/>
    <w:rsid w:val="00BA20F6"/>
    <w:rsid w:val="00BA656E"/>
    <w:rsid w:val="00BA7C99"/>
    <w:rsid w:val="00BB0B0E"/>
    <w:rsid w:val="00BB25B2"/>
    <w:rsid w:val="00BB2CE1"/>
    <w:rsid w:val="00BB385D"/>
    <w:rsid w:val="00BB4F3A"/>
    <w:rsid w:val="00BB6BF3"/>
    <w:rsid w:val="00BC0BB2"/>
    <w:rsid w:val="00BC0D03"/>
    <w:rsid w:val="00BC2553"/>
    <w:rsid w:val="00BC27B0"/>
    <w:rsid w:val="00BC295D"/>
    <w:rsid w:val="00BC363A"/>
    <w:rsid w:val="00BC3D11"/>
    <w:rsid w:val="00BC44FC"/>
    <w:rsid w:val="00BC5A6A"/>
    <w:rsid w:val="00BC6E1B"/>
    <w:rsid w:val="00BD1C82"/>
    <w:rsid w:val="00BD2D5C"/>
    <w:rsid w:val="00BD5881"/>
    <w:rsid w:val="00BD5AE8"/>
    <w:rsid w:val="00BD5C03"/>
    <w:rsid w:val="00BE7F9B"/>
    <w:rsid w:val="00BF1087"/>
    <w:rsid w:val="00BF2230"/>
    <w:rsid w:val="00BF66FB"/>
    <w:rsid w:val="00C00E2C"/>
    <w:rsid w:val="00C0106D"/>
    <w:rsid w:val="00C02076"/>
    <w:rsid w:val="00C0433D"/>
    <w:rsid w:val="00C06BF9"/>
    <w:rsid w:val="00C07B4C"/>
    <w:rsid w:val="00C104AF"/>
    <w:rsid w:val="00C13EEB"/>
    <w:rsid w:val="00C15435"/>
    <w:rsid w:val="00C15E7E"/>
    <w:rsid w:val="00C16F06"/>
    <w:rsid w:val="00C170FC"/>
    <w:rsid w:val="00C17237"/>
    <w:rsid w:val="00C210B3"/>
    <w:rsid w:val="00C21FEA"/>
    <w:rsid w:val="00C221E8"/>
    <w:rsid w:val="00C2271E"/>
    <w:rsid w:val="00C23F0F"/>
    <w:rsid w:val="00C24B60"/>
    <w:rsid w:val="00C24DEA"/>
    <w:rsid w:val="00C30AFD"/>
    <w:rsid w:val="00C32F58"/>
    <w:rsid w:val="00C32F91"/>
    <w:rsid w:val="00C35365"/>
    <w:rsid w:val="00C35D45"/>
    <w:rsid w:val="00C3687A"/>
    <w:rsid w:val="00C401CB"/>
    <w:rsid w:val="00C41622"/>
    <w:rsid w:val="00C4188E"/>
    <w:rsid w:val="00C421B2"/>
    <w:rsid w:val="00C4640D"/>
    <w:rsid w:val="00C47342"/>
    <w:rsid w:val="00C479E5"/>
    <w:rsid w:val="00C47F42"/>
    <w:rsid w:val="00C50A09"/>
    <w:rsid w:val="00C52327"/>
    <w:rsid w:val="00C54D14"/>
    <w:rsid w:val="00C563C0"/>
    <w:rsid w:val="00C57677"/>
    <w:rsid w:val="00C57870"/>
    <w:rsid w:val="00C6018E"/>
    <w:rsid w:val="00C66CBC"/>
    <w:rsid w:val="00C71C62"/>
    <w:rsid w:val="00C72304"/>
    <w:rsid w:val="00C73CD9"/>
    <w:rsid w:val="00C744F1"/>
    <w:rsid w:val="00C746E0"/>
    <w:rsid w:val="00C74DCB"/>
    <w:rsid w:val="00C753CD"/>
    <w:rsid w:val="00C76A54"/>
    <w:rsid w:val="00C80018"/>
    <w:rsid w:val="00C82017"/>
    <w:rsid w:val="00C82FD1"/>
    <w:rsid w:val="00C831AA"/>
    <w:rsid w:val="00C8492C"/>
    <w:rsid w:val="00C866A9"/>
    <w:rsid w:val="00C870C8"/>
    <w:rsid w:val="00C873F3"/>
    <w:rsid w:val="00C92FFE"/>
    <w:rsid w:val="00C934CA"/>
    <w:rsid w:val="00C942AF"/>
    <w:rsid w:val="00C95397"/>
    <w:rsid w:val="00C968EB"/>
    <w:rsid w:val="00C97432"/>
    <w:rsid w:val="00CA0AF7"/>
    <w:rsid w:val="00CA1659"/>
    <w:rsid w:val="00CA3D99"/>
    <w:rsid w:val="00CA68CC"/>
    <w:rsid w:val="00CA6A73"/>
    <w:rsid w:val="00CA72FC"/>
    <w:rsid w:val="00CB25CB"/>
    <w:rsid w:val="00CB2A76"/>
    <w:rsid w:val="00CB4F36"/>
    <w:rsid w:val="00CB67D7"/>
    <w:rsid w:val="00CC0918"/>
    <w:rsid w:val="00CC095B"/>
    <w:rsid w:val="00CC0C6F"/>
    <w:rsid w:val="00CC5A87"/>
    <w:rsid w:val="00CC6178"/>
    <w:rsid w:val="00CC65AD"/>
    <w:rsid w:val="00CC7010"/>
    <w:rsid w:val="00CC7969"/>
    <w:rsid w:val="00CD168C"/>
    <w:rsid w:val="00CD2B0A"/>
    <w:rsid w:val="00CD35E6"/>
    <w:rsid w:val="00CD3E05"/>
    <w:rsid w:val="00CD51D5"/>
    <w:rsid w:val="00CE0B20"/>
    <w:rsid w:val="00CE1AAC"/>
    <w:rsid w:val="00CE3AF4"/>
    <w:rsid w:val="00CE4A44"/>
    <w:rsid w:val="00CE51B6"/>
    <w:rsid w:val="00CE78BD"/>
    <w:rsid w:val="00CE7A2E"/>
    <w:rsid w:val="00CF17F8"/>
    <w:rsid w:val="00CF3DE1"/>
    <w:rsid w:val="00CF4E6D"/>
    <w:rsid w:val="00CF55D4"/>
    <w:rsid w:val="00CF7377"/>
    <w:rsid w:val="00CF7482"/>
    <w:rsid w:val="00D022F6"/>
    <w:rsid w:val="00D03444"/>
    <w:rsid w:val="00D03600"/>
    <w:rsid w:val="00D06FE0"/>
    <w:rsid w:val="00D07B9B"/>
    <w:rsid w:val="00D07CEC"/>
    <w:rsid w:val="00D1012F"/>
    <w:rsid w:val="00D102F0"/>
    <w:rsid w:val="00D11FF0"/>
    <w:rsid w:val="00D13320"/>
    <w:rsid w:val="00D161C2"/>
    <w:rsid w:val="00D163DA"/>
    <w:rsid w:val="00D17DFE"/>
    <w:rsid w:val="00D22EF5"/>
    <w:rsid w:val="00D24801"/>
    <w:rsid w:val="00D25967"/>
    <w:rsid w:val="00D25DDC"/>
    <w:rsid w:val="00D304C0"/>
    <w:rsid w:val="00D324D9"/>
    <w:rsid w:val="00D333AB"/>
    <w:rsid w:val="00D33A8F"/>
    <w:rsid w:val="00D33E02"/>
    <w:rsid w:val="00D42047"/>
    <w:rsid w:val="00D4286D"/>
    <w:rsid w:val="00D44AE7"/>
    <w:rsid w:val="00D47BAF"/>
    <w:rsid w:val="00D5087E"/>
    <w:rsid w:val="00D51848"/>
    <w:rsid w:val="00D53F9E"/>
    <w:rsid w:val="00D55B58"/>
    <w:rsid w:val="00D56123"/>
    <w:rsid w:val="00D572B9"/>
    <w:rsid w:val="00D60E1C"/>
    <w:rsid w:val="00D615B0"/>
    <w:rsid w:val="00D62188"/>
    <w:rsid w:val="00D62264"/>
    <w:rsid w:val="00D62E4E"/>
    <w:rsid w:val="00D63FDC"/>
    <w:rsid w:val="00D64A97"/>
    <w:rsid w:val="00D663A9"/>
    <w:rsid w:val="00D670F9"/>
    <w:rsid w:val="00D734B7"/>
    <w:rsid w:val="00D736B7"/>
    <w:rsid w:val="00D764CE"/>
    <w:rsid w:val="00D80CBC"/>
    <w:rsid w:val="00D812BD"/>
    <w:rsid w:val="00D818D0"/>
    <w:rsid w:val="00D83667"/>
    <w:rsid w:val="00D84354"/>
    <w:rsid w:val="00D86481"/>
    <w:rsid w:val="00D865D5"/>
    <w:rsid w:val="00D86C72"/>
    <w:rsid w:val="00D926C6"/>
    <w:rsid w:val="00D92823"/>
    <w:rsid w:val="00D9292B"/>
    <w:rsid w:val="00D929FC"/>
    <w:rsid w:val="00D96108"/>
    <w:rsid w:val="00D96BDD"/>
    <w:rsid w:val="00D975C8"/>
    <w:rsid w:val="00DA0C3D"/>
    <w:rsid w:val="00DA2D9D"/>
    <w:rsid w:val="00DA480C"/>
    <w:rsid w:val="00DA53DE"/>
    <w:rsid w:val="00DA5D5E"/>
    <w:rsid w:val="00DA6D3F"/>
    <w:rsid w:val="00DB0424"/>
    <w:rsid w:val="00DB39CA"/>
    <w:rsid w:val="00DB542E"/>
    <w:rsid w:val="00DB6591"/>
    <w:rsid w:val="00DB7F24"/>
    <w:rsid w:val="00DC3E42"/>
    <w:rsid w:val="00DC6B9A"/>
    <w:rsid w:val="00DC7AF0"/>
    <w:rsid w:val="00DD06DF"/>
    <w:rsid w:val="00DD23FD"/>
    <w:rsid w:val="00DD2520"/>
    <w:rsid w:val="00DD5F0D"/>
    <w:rsid w:val="00DE1299"/>
    <w:rsid w:val="00DE3D32"/>
    <w:rsid w:val="00DE49FE"/>
    <w:rsid w:val="00DE4DD2"/>
    <w:rsid w:val="00DE55B3"/>
    <w:rsid w:val="00DE7D68"/>
    <w:rsid w:val="00DF29B5"/>
    <w:rsid w:val="00DF5145"/>
    <w:rsid w:val="00DF6B80"/>
    <w:rsid w:val="00E009F2"/>
    <w:rsid w:val="00E01F95"/>
    <w:rsid w:val="00E03628"/>
    <w:rsid w:val="00E06A0D"/>
    <w:rsid w:val="00E103D2"/>
    <w:rsid w:val="00E133A4"/>
    <w:rsid w:val="00E137D4"/>
    <w:rsid w:val="00E13C5A"/>
    <w:rsid w:val="00E146FA"/>
    <w:rsid w:val="00E164BF"/>
    <w:rsid w:val="00E16FCE"/>
    <w:rsid w:val="00E20289"/>
    <w:rsid w:val="00E242DF"/>
    <w:rsid w:val="00E31F6C"/>
    <w:rsid w:val="00E31FBA"/>
    <w:rsid w:val="00E32D46"/>
    <w:rsid w:val="00E35C23"/>
    <w:rsid w:val="00E452F0"/>
    <w:rsid w:val="00E46E97"/>
    <w:rsid w:val="00E506DE"/>
    <w:rsid w:val="00E51160"/>
    <w:rsid w:val="00E52B7B"/>
    <w:rsid w:val="00E5333E"/>
    <w:rsid w:val="00E54CFB"/>
    <w:rsid w:val="00E55E32"/>
    <w:rsid w:val="00E61E46"/>
    <w:rsid w:val="00E65108"/>
    <w:rsid w:val="00E7015B"/>
    <w:rsid w:val="00E703B6"/>
    <w:rsid w:val="00E704F6"/>
    <w:rsid w:val="00E70E6E"/>
    <w:rsid w:val="00E721A6"/>
    <w:rsid w:val="00E73C9A"/>
    <w:rsid w:val="00E74E1E"/>
    <w:rsid w:val="00E75804"/>
    <w:rsid w:val="00E75A84"/>
    <w:rsid w:val="00E7676E"/>
    <w:rsid w:val="00E81330"/>
    <w:rsid w:val="00E859CA"/>
    <w:rsid w:val="00E87305"/>
    <w:rsid w:val="00E931E8"/>
    <w:rsid w:val="00E936C5"/>
    <w:rsid w:val="00E93E5E"/>
    <w:rsid w:val="00E976A8"/>
    <w:rsid w:val="00E97A14"/>
    <w:rsid w:val="00EA1256"/>
    <w:rsid w:val="00EA20E5"/>
    <w:rsid w:val="00EA2182"/>
    <w:rsid w:val="00EA264A"/>
    <w:rsid w:val="00EA29EF"/>
    <w:rsid w:val="00EA354B"/>
    <w:rsid w:val="00EB030D"/>
    <w:rsid w:val="00EB0D51"/>
    <w:rsid w:val="00EB1D94"/>
    <w:rsid w:val="00EB1F91"/>
    <w:rsid w:val="00EB3DD8"/>
    <w:rsid w:val="00EB4DA9"/>
    <w:rsid w:val="00EB4EA6"/>
    <w:rsid w:val="00EB77DA"/>
    <w:rsid w:val="00EB7B49"/>
    <w:rsid w:val="00EC1A92"/>
    <w:rsid w:val="00EC2BC9"/>
    <w:rsid w:val="00EC67C9"/>
    <w:rsid w:val="00EC75E9"/>
    <w:rsid w:val="00ED04B3"/>
    <w:rsid w:val="00ED0D4A"/>
    <w:rsid w:val="00ED377F"/>
    <w:rsid w:val="00ED38E5"/>
    <w:rsid w:val="00ED3EF9"/>
    <w:rsid w:val="00ED46A8"/>
    <w:rsid w:val="00EE6E34"/>
    <w:rsid w:val="00EF31CD"/>
    <w:rsid w:val="00EF3460"/>
    <w:rsid w:val="00EF3E0A"/>
    <w:rsid w:val="00EF6019"/>
    <w:rsid w:val="00EF75B9"/>
    <w:rsid w:val="00F00EDD"/>
    <w:rsid w:val="00F0237A"/>
    <w:rsid w:val="00F038A4"/>
    <w:rsid w:val="00F0702A"/>
    <w:rsid w:val="00F070F7"/>
    <w:rsid w:val="00F072C3"/>
    <w:rsid w:val="00F10686"/>
    <w:rsid w:val="00F126C1"/>
    <w:rsid w:val="00F1362F"/>
    <w:rsid w:val="00F14ED4"/>
    <w:rsid w:val="00F16B9E"/>
    <w:rsid w:val="00F213F2"/>
    <w:rsid w:val="00F225F8"/>
    <w:rsid w:val="00F26B17"/>
    <w:rsid w:val="00F26CDB"/>
    <w:rsid w:val="00F303B9"/>
    <w:rsid w:val="00F30D56"/>
    <w:rsid w:val="00F30F8D"/>
    <w:rsid w:val="00F31013"/>
    <w:rsid w:val="00F32CDA"/>
    <w:rsid w:val="00F3303B"/>
    <w:rsid w:val="00F33EA7"/>
    <w:rsid w:val="00F3555F"/>
    <w:rsid w:val="00F40F53"/>
    <w:rsid w:val="00F421A1"/>
    <w:rsid w:val="00F4328F"/>
    <w:rsid w:val="00F45285"/>
    <w:rsid w:val="00F45C75"/>
    <w:rsid w:val="00F46637"/>
    <w:rsid w:val="00F504FD"/>
    <w:rsid w:val="00F52DAC"/>
    <w:rsid w:val="00F556CE"/>
    <w:rsid w:val="00F60F49"/>
    <w:rsid w:val="00F623FC"/>
    <w:rsid w:val="00F62618"/>
    <w:rsid w:val="00F630A8"/>
    <w:rsid w:val="00F63CAD"/>
    <w:rsid w:val="00F67C4C"/>
    <w:rsid w:val="00F67E05"/>
    <w:rsid w:val="00F71465"/>
    <w:rsid w:val="00F73A65"/>
    <w:rsid w:val="00F73E94"/>
    <w:rsid w:val="00F76754"/>
    <w:rsid w:val="00F7706D"/>
    <w:rsid w:val="00F80154"/>
    <w:rsid w:val="00F81E88"/>
    <w:rsid w:val="00F81ECB"/>
    <w:rsid w:val="00F821A8"/>
    <w:rsid w:val="00F82ADF"/>
    <w:rsid w:val="00F873E0"/>
    <w:rsid w:val="00F90425"/>
    <w:rsid w:val="00F90B29"/>
    <w:rsid w:val="00F915C0"/>
    <w:rsid w:val="00F92B58"/>
    <w:rsid w:val="00F92C06"/>
    <w:rsid w:val="00F932B3"/>
    <w:rsid w:val="00F938D0"/>
    <w:rsid w:val="00F93D82"/>
    <w:rsid w:val="00F94BF5"/>
    <w:rsid w:val="00F94EE7"/>
    <w:rsid w:val="00F94F0F"/>
    <w:rsid w:val="00F96653"/>
    <w:rsid w:val="00F96909"/>
    <w:rsid w:val="00F96ADB"/>
    <w:rsid w:val="00F97387"/>
    <w:rsid w:val="00FA005F"/>
    <w:rsid w:val="00FA4CAF"/>
    <w:rsid w:val="00FA649B"/>
    <w:rsid w:val="00FB40EF"/>
    <w:rsid w:val="00FB4795"/>
    <w:rsid w:val="00FB73A3"/>
    <w:rsid w:val="00FB78CE"/>
    <w:rsid w:val="00FB7933"/>
    <w:rsid w:val="00FB7F43"/>
    <w:rsid w:val="00FC51EB"/>
    <w:rsid w:val="00FC6996"/>
    <w:rsid w:val="00FC6DEE"/>
    <w:rsid w:val="00FD0A48"/>
    <w:rsid w:val="00FD335D"/>
    <w:rsid w:val="00FD33CF"/>
    <w:rsid w:val="00FD33D5"/>
    <w:rsid w:val="00FD5460"/>
    <w:rsid w:val="00FE2081"/>
    <w:rsid w:val="00FE575C"/>
    <w:rsid w:val="00FE594B"/>
    <w:rsid w:val="00FE6FE3"/>
    <w:rsid w:val="00FE74E8"/>
    <w:rsid w:val="00FE7654"/>
    <w:rsid w:val="00FF222E"/>
    <w:rsid w:val="00FF3100"/>
    <w:rsid w:val="00FF6149"/>
    <w:rsid w:val="7570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numPr>
        <w:ilvl w:val="3"/>
        <w:numId w:val="2"/>
      </w:numPr>
      <w:spacing w:before="280" w:after="290"/>
      <w:ind w:left="100" w:leftChars="100" w:right="100" w:rightChars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2">
    <w:name w:val="Default Paragraph Font"/>
    <w:semiHidden/>
    <w:uiPriority w:val="99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qFormat/>
    <w:uiPriority w:val="99"/>
    <w:pPr>
      <w:shd w:val="clear" w:color="auto" w:fill="000080"/>
    </w:p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0">
    <w:name w:val="Title"/>
    <w:basedOn w:val="1"/>
    <w:next w:val="1"/>
    <w:link w:val="19"/>
    <w:qFormat/>
    <w:uiPriority w:val="99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3">
    <w:name w:val="HTML Typewriter"/>
    <w:basedOn w:val="12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Hyperlink"/>
    <w:basedOn w:val="12"/>
    <w:qFormat/>
    <w:uiPriority w:val="99"/>
    <w:rPr>
      <w:rFonts w:cs="Times New Roman"/>
      <w:color w:val="0563C1"/>
      <w:u w:val="single"/>
    </w:rPr>
  </w:style>
  <w:style w:type="character" w:customStyle="1" w:styleId="15">
    <w:name w:val="Heading 1 Char"/>
    <w:basedOn w:val="12"/>
    <w:link w:val="2"/>
    <w:locked/>
    <w:uiPriority w:val="99"/>
    <w:rPr>
      <w:rFonts w:eastAsia="宋体" w:cs="Times New Roman"/>
      <w:b/>
      <w:bCs/>
      <w:kern w:val="44"/>
      <w:sz w:val="44"/>
      <w:szCs w:val="44"/>
    </w:rPr>
  </w:style>
  <w:style w:type="character" w:customStyle="1" w:styleId="16">
    <w:name w:val="Heading 2 Char"/>
    <w:basedOn w:val="12"/>
    <w:link w:val="3"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7">
    <w:name w:val="Heading 3 Char"/>
    <w:basedOn w:val="12"/>
    <w:link w:val="4"/>
    <w:locked/>
    <w:uiPriority w:val="99"/>
    <w:rPr>
      <w:rFonts w:eastAsia="宋体" w:cs="Times New Roman"/>
      <w:b/>
      <w:bCs/>
      <w:sz w:val="32"/>
      <w:szCs w:val="32"/>
    </w:rPr>
  </w:style>
  <w:style w:type="character" w:customStyle="1" w:styleId="18">
    <w:name w:val="Heading 4 Char"/>
    <w:basedOn w:val="12"/>
    <w:link w:val="5"/>
    <w:locked/>
    <w:uiPriority w:val="9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19">
    <w:name w:val="Title Char"/>
    <w:basedOn w:val="12"/>
    <w:link w:val="10"/>
    <w:qFormat/>
    <w:locked/>
    <w:uiPriority w:val="99"/>
    <w:rPr>
      <w:rFonts w:ascii="Calibri Light" w:hAnsi="Calibri Light" w:eastAsia="宋体" w:cs="Times New Roman"/>
      <w:b/>
      <w:bCs/>
      <w:sz w:val="32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Header Char"/>
    <w:basedOn w:val="12"/>
    <w:link w:val="8"/>
    <w:qFormat/>
    <w:locked/>
    <w:uiPriority w:val="99"/>
    <w:rPr>
      <w:rFonts w:cs="Times New Roman"/>
      <w:sz w:val="18"/>
      <w:szCs w:val="18"/>
    </w:rPr>
  </w:style>
  <w:style w:type="character" w:customStyle="1" w:styleId="22">
    <w:name w:val="Footer Char"/>
    <w:basedOn w:val="12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23">
    <w:name w:val="Document Map Char"/>
    <w:basedOn w:val="12"/>
    <w:link w:val="6"/>
    <w:semiHidden/>
    <w:qFormat/>
    <w:uiPriority w:val="99"/>
    <w:rPr>
      <w:rFonts w:ascii="Times New Roman" w:hAnsi="Times New Roman"/>
      <w:sz w:val="0"/>
      <w:sz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3E0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34</Pages>
  <Words>300</Words>
  <Characters>859</Characters>
  <Lines>0</Lines>
  <Paragraphs>0</Paragraphs>
  <TotalTime>1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2015-03-26T01:00:00Z</dcterms:created>
  <dc:creator>张志君</dc:creator>
  <cp:lastModifiedBy>HROne</cp:lastModifiedBy>
  <dcterms:modified xsi:type="dcterms:W3CDTF">2020-06-07T03:00:49Z</dcterms:modified>
  <cp:revision>2337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